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35992" w:rsidP="00276A0C" w:rsidRDefault="00735992" w14:paraId="0B3BA547" w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42"/>
        <w:gridCol w:w="7286"/>
      </w:tblGrid>
      <w:tr w:rsidR="00195FA2" w:rsidTr="00FE53B5" w14:paraId="5F8384CF" w14:textId="77777777">
        <w:tc>
          <w:tcPr>
            <w:tcW w:w="1242" w:type="dxa"/>
          </w:tcPr>
          <w:p w:rsidR="00195FA2" w:rsidP="00FE53B5" w:rsidRDefault="00BC53FB" w14:paraId="7BD77DBF" w14:textId="554032EA">
            <w:pPr>
              <w:pStyle w:val="TOC1"/>
              <w:tabs>
                <w:tab w:val="right" w:leader="dot" w:pos="8630"/>
              </w:tabs>
              <w:rPr>
                <w:szCs w:val="20"/>
              </w:rPr>
            </w:pPr>
            <w:r>
              <w:rPr>
                <w:noProof/>
              </w:rPr>
              <mc:AlternateContent>
                <mc:Choice Requires="wps">
                  <w:drawing>
                    <wp:anchor distT="0" distB="0" distL="114300" distR="114300" simplePos="0" relativeHeight="251659264" behindDoc="0" locked="0" layoutInCell="1" allowOverlap="1" wp14:anchorId="0C1A8E00" wp14:editId="7AD194A3">
                      <wp:simplePos x="0" y="0"/>
                      <wp:positionH relativeFrom="column">
                        <wp:posOffset>1905</wp:posOffset>
                      </wp:positionH>
                      <wp:positionV relativeFrom="paragraph">
                        <wp:posOffset>4445</wp:posOffset>
                      </wp:positionV>
                      <wp:extent cx="609600" cy="872490"/>
                      <wp:effectExtent l="0" t="0" r="0" b="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9600" cy="872490"/>
                              </a:xfrm>
                              <a:custGeom>
                                <a:avLst/>
                                <a:gdLst>
                                  <a:gd name="T0" fmla="*/ 250 w 340"/>
                                  <a:gd name="T1" fmla="*/ 401 h 462"/>
                                  <a:gd name="T2" fmla="*/ 91 w 340"/>
                                  <a:gd name="T3" fmla="*/ 402 h 462"/>
                                  <a:gd name="T4" fmla="*/ 170 w 340"/>
                                  <a:gd name="T5" fmla="*/ 294 h 462"/>
                                  <a:gd name="T6" fmla="*/ 332 w 340"/>
                                  <a:gd name="T7" fmla="*/ 170 h 462"/>
                                  <a:gd name="T8" fmla="*/ 276 w 340"/>
                                  <a:gd name="T9" fmla="*/ 375 h 462"/>
                                  <a:gd name="T10" fmla="*/ 23 w 340"/>
                                  <a:gd name="T11" fmla="*/ 59 h 462"/>
                                  <a:gd name="T12" fmla="*/ 45 w 340"/>
                                  <a:gd name="T13" fmla="*/ 79 h 462"/>
                                  <a:gd name="T14" fmla="*/ 73 w 340"/>
                                  <a:gd name="T15" fmla="*/ 88 h 462"/>
                                  <a:gd name="T16" fmla="*/ 56 w 340"/>
                                  <a:gd name="T17" fmla="*/ 102 h 462"/>
                                  <a:gd name="T18" fmla="*/ 56 w 340"/>
                                  <a:gd name="T19" fmla="*/ 118 h 462"/>
                                  <a:gd name="T20" fmla="*/ 55 w 340"/>
                                  <a:gd name="T21" fmla="*/ 117 h 462"/>
                                  <a:gd name="T22" fmla="*/ 23 w 340"/>
                                  <a:gd name="T23" fmla="*/ 59 h 462"/>
                                  <a:gd name="T24" fmla="*/ 94 w 340"/>
                                  <a:gd name="T25" fmla="*/ 61 h 462"/>
                                  <a:gd name="T26" fmla="*/ 93 w 340"/>
                                  <a:gd name="T27" fmla="*/ 44 h 462"/>
                                  <a:gd name="T28" fmla="*/ 105 w 340"/>
                                  <a:gd name="T29" fmla="*/ 44 h 462"/>
                                  <a:gd name="T30" fmla="*/ 122 w 340"/>
                                  <a:gd name="T31" fmla="*/ 54 h 462"/>
                                  <a:gd name="T32" fmla="*/ 128 w 340"/>
                                  <a:gd name="T33" fmla="*/ 64 h 462"/>
                                  <a:gd name="T34" fmla="*/ 112 w 340"/>
                                  <a:gd name="T35" fmla="*/ 72 h 462"/>
                                  <a:gd name="T36" fmla="*/ 115 w 340"/>
                                  <a:gd name="T37" fmla="*/ 94 h 462"/>
                                  <a:gd name="T38" fmla="*/ 103 w 340"/>
                                  <a:gd name="T39" fmla="*/ 94 h 462"/>
                                  <a:gd name="T40" fmla="*/ 85 w 340"/>
                                  <a:gd name="T41" fmla="*/ 79 h 462"/>
                                  <a:gd name="T42" fmla="*/ 78 w 340"/>
                                  <a:gd name="T43" fmla="*/ 69 h 462"/>
                                  <a:gd name="T44" fmla="*/ 153 w 340"/>
                                  <a:gd name="T45" fmla="*/ 49 h 462"/>
                                  <a:gd name="T46" fmla="*/ 160 w 340"/>
                                  <a:gd name="T47" fmla="*/ 48 h 462"/>
                                  <a:gd name="T48" fmla="*/ 157 w 340"/>
                                  <a:gd name="T49" fmla="*/ 39 h 462"/>
                                  <a:gd name="T50" fmla="*/ 171 w 340"/>
                                  <a:gd name="T51" fmla="*/ 20 h 462"/>
                                  <a:gd name="T52" fmla="*/ 180 w 340"/>
                                  <a:gd name="T53" fmla="*/ 48 h 462"/>
                                  <a:gd name="T54" fmla="*/ 200 w 340"/>
                                  <a:gd name="T55" fmla="*/ 70 h 462"/>
                                  <a:gd name="T56" fmla="*/ 178 w 340"/>
                                  <a:gd name="T57" fmla="*/ 74 h 462"/>
                                  <a:gd name="T58" fmla="*/ 170 w 340"/>
                                  <a:gd name="T59" fmla="*/ 87 h 462"/>
                                  <a:gd name="T60" fmla="*/ 162 w 340"/>
                                  <a:gd name="T61" fmla="*/ 74 h 462"/>
                                  <a:gd name="T62" fmla="*/ 140 w 340"/>
                                  <a:gd name="T63" fmla="*/ 70 h 462"/>
                                  <a:gd name="T64" fmla="*/ 212 w 340"/>
                                  <a:gd name="T65" fmla="*/ 64 h 462"/>
                                  <a:gd name="T66" fmla="*/ 218 w 340"/>
                                  <a:gd name="T67" fmla="*/ 54 h 462"/>
                                  <a:gd name="T68" fmla="*/ 235 w 340"/>
                                  <a:gd name="T69" fmla="*/ 44 h 462"/>
                                  <a:gd name="T70" fmla="*/ 247 w 340"/>
                                  <a:gd name="T71" fmla="*/ 44 h 462"/>
                                  <a:gd name="T72" fmla="*/ 246 w 340"/>
                                  <a:gd name="T73" fmla="*/ 61 h 462"/>
                                  <a:gd name="T74" fmla="*/ 262 w 340"/>
                                  <a:gd name="T75" fmla="*/ 69 h 462"/>
                                  <a:gd name="T76" fmla="*/ 256 w 340"/>
                                  <a:gd name="T77" fmla="*/ 79 h 462"/>
                                  <a:gd name="T78" fmla="*/ 237 w 340"/>
                                  <a:gd name="T79" fmla="*/ 94 h 462"/>
                                  <a:gd name="T80" fmla="*/ 225 w 340"/>
                                  <a:gd name="T81" fmla="*/ 94 h 462"/>
                                  <a:gd name="T82" fmla="*/ 228 w 340"/>
                                  <a:gd name="T83" fmla="*/ 72 h 462"/>
                                  <a:gd name="T84" fmla="*/ 212 w 340"/>
                                  <a:gd name="T85" fmla="*/ 64 h 462"/>
                                  <a:gd name="T86" fmla="*/ 267 w 340"/>
                                  <a:gd name="T87" fmla="*/ 148 h 462"/>
                                  <a:gd name="T88" fmla="*/ 73 w 340"/>
                                  <a:gd name="T89" fmla="*/ 148 h 462"/>
                                  <a:gd name="T90" fmla="*/ 170 w 340"/>
                                  <a:gd name="T91" fmla="*/ 98 h 462"/>
                                  <a:gd name="T92" fmla="*/ 267 w 340"/>
                                  <a:gd name="T93" fmla="*/ 88 h 462"/>
                                  <a:gd name="T94" fmla="*/ 296 w 340"/>
                                  <a:gd name="T95" fmla="*/ 79 h 462"/>
                                  <a:gd name="T96" fmla="*/ 318 w 340"/>
                                  <a:gd name="T97" fmla="*/ 59 h 462"/>
                                  <a:gd name="T98" fmla="*/ 318 w 340"/>
                                  <a:gd name="T99" fmla="*/ 60 h 462"/>
                                  <a:gd name="T100" fmla="*/ 284 w 340"/>
                                  <a:gd name="T101" fmla="*/ 118 h 462"/>
                                  <a:gd name="T102" fmla="*/ 281 w 340"/>
                                  <a:gd name="T103" fmla="*/ 105 h 462"/>
                                  <a:gd name="T104" fmla="*/ 267 w 340"/>
                                  <a:gd name="T105" fmla="*/ 89 h 462"/>
                                  <a:gd name="T106" fmla="*/ 0 w 340"/>
                                  <a:gd name="T107" fmla="*/ 0 h 462"/>
                                  <a:gd name="T108" fmla="*/ 170 w 340"/>
                                  <a:gd name="T109" fmla="*/ 462 h 462"/>
                                  <a:gd name="T110" fmla="*/ 340 w 340"/>
                                  <a:gd name="T111" fmla="*/ 0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40" h="462">
                                    <a:moveTo>
                                      <a:pt x="276" y="375"/>
                                    </a:moveTo>
                                    <a:cubicBezTo>
                                      <a:pt x="268" y="384"/>
                                      <a:pt x="259" y="393"/>
                                      <a:pt x="250" y="401"/>
                                    </a:cubicBezTo>
                                    <a:cubicBezTo>
                                      <a:pt x="215" y="432"/>
                                      <a:pt x="180" y="448"/>
                                      <a:pt x="170" y="453"/>
                                    </a:cubicBezTo>
                                    <a:cubicBezTo>
                                      <a:pt x="160" y="448"/>
                                      <a:pt x="125" y="432"/>
                                      <a:pt x="91" y="402"/>
                                    </a:cubicBezTo>
                                    <a:cubicBezTo>
                                      <a:pt x="81" y="393"/>
                                      <a:pt x="73" y="384"/>
                                      <a:pt x="65" y="375"/>
                                    </a:cubicBezTo>
                                    <a:cubicBezTo>
                                      <a:pt x="170" y="294"/>
                                      <a:pt x="170" y="294"/>
                                      <a:pt x="170" y="294"/>
                                    </a:cubicBezTo>
                                    <a:cubicBezTo>
                                      <a:pt x="9" y="170"/>
                                      <a:pt x="9" y="170"/>
                                      <a:pt x="9" y="170"/>
                                    </a:cubicBezTo>
                                    <a:cubicBezTo>
                                      <a:pt x="332" y="170"/>
                                      <a:pt x="332" y="170"/>
                                      <a:pt x="332" y="170"/>
                                    </a:cubicBezTo>
                                    <a:cubicBezTo>
                                      <a:pt x="170" y="294"/>
                                      <a:pt x="170" y="294"/>
                                      <a:pt x="170" y="294"/>
                                    </a:cubicBezTo>
                                    <a:lnTo>
                                      <a:pt x="276" y="375"/>
                                    </a:lnTo>
                                    <a:close/>
                                    <a:moveTo>
                                      <a:pt x="23" y="59"/>
                                    </a:moveTo>
                                    <a:cubicBezTo>
                                      <a:pt x="23" y="59"/>
                                      <a:pt x="23" y="59"/>
                                      <a:pt x="23" y="59"/>
                                    </a:cubicBezTo>
                                    <a:cubicBezTo>
                                      <a:pt x="38" y="60"/>
                                      <a:pt x="43" y="69"/>
                                      <a:pt x="43" y="70"/>
                                    </a:cubicBezTo>
                                    <a:cubicBezTo>
                                      <a:pt x="45" y="72"/>
                                      <a:pt x="45" y="76"/>
                                      <a:pt x="45" y="79"/>
                                    </a:cubicBezTo>
                                    <a:cubicBezTo>
                                      <a:pt x="47" y="77"/>
                                      <a:pt x="49" y="76"/>
                                      <a:pt x="52" y="76"/>
                                    </a:cubicBezTo>
                                    <a:cubicBezTo>
                                      <a:pt x="61" y="74"/>
                                      <a:pt x="69" y="81"/>
                                      <a:pt x="73" y="88"/>
                                    </a:cubicBezTo>
                                    <a:cubicBezTo>
                                      <a:pt x="73" y="89"/>
                                      <a:pt x="73" y="89"/>
                                      <a:pt x="73" y="89"/>
                                    </a:cubicBezTo>
                                    <a:cubicBezTo>
                                      <a:pt x="67" y="99"/>
                                      <a:pt x="60" y="101"/>
                                      <a:pt x="56" y="102"/>
                                    </a:cubicBezTo>
                                    <a:cubicBezTo>
                                      <a:pt x="57" y="103"/>
                                      <a:pt x="58" y="104"/>
                                      <a:pt x="59" y="105"/>
                                    </a:cubicBezTo>
                                    <a:cubicBezTo>
                                      <a:pt x="62" y="109"/>
                                      <a:pt x="60" y="115"/>
                                      <a:pt x="56" y="118"/>
                                    </a:cubicBezTo>
                                    <a:cubicBezTo>
                                      <a:pt x="56" y="118"/>
                                      <a:pt x="56" y="118"/>
                                      <a:pt x="56" y="118"/>
                                    </a:cubicBezTo>
                                    <a:cubicBezTo>
                                      <a:pt x="56" y="118"/>
                                      <a:pt x="56" y="118"/>
                                      <a:pt x="55" y="117"/>
                                    </a:cubicBezTo>
                                    <a:cubicBezTo>
                                      <a:pt x="22" y="60"/>
                                      <a:pt x="22" y="60"/>
                                      <a:pt x="22" y="60"/>
                                    </a:cubicBezTo>
                                    <a:cubicBezTo>
                                      <a:pt x="22" y="60"/>
                                      <a:pt x="22" y="59"/>
                                      <a:pt x="23" y="59"/>
                                    </a:cubicBezTo>
                                    <a:moveTo>
                                      <a:pt x="81" y="65"/>
                                    </a:moveTo>
                                    <a:cubicBezTo>
                                      <a:pt x="94" y="61"/>
                                      <a:pt x="94" y="61"/>
                                      <a:pt x="94" y="61"/>
                                    </a:cubicBezTo>
                                    <a:cubicBezTo>
                                      <a:pt x="91" y="48"/>
                                      <a:pt x="91" y="48"/>
                                      <a:pt x="91" y="48"/>
                                    </a:cubicBezTo>
                                    <a:cubicBezTo>
                                      <a:pt x="90" y="46"/>
                                      <a:pt x="91" y="44"/>
                                      <a:pt x="93" y="44"/>
                                    </a:cubicBezTo>
                                    <a:cubicBezTo>
                                      <a:pt x="101" y="41"/>
                                      <a:pt x="101" y="41"/>
                                      <a:pt x="101" y="41"/>
                                    </a:cubicBezTo>
                                    <a:cubicBezTo>
                                      <a:pt x="103" y="41"/>
                                      <a:pt x="105" y="42"/>
                                      <a:pt x="105" y="44"/>
                                    </a:cubicBezTo>
                                    <a:cubicBezTo>
                                      <a:pt x="109" y="57"/>
                                      <a:pt x="109" y="57"/>
                                      <a:pt x="109" y="57"/>
                                    </a:cubicBezTo>
                                    <a:cubicBezTo>
                                      <a:pt x="122" y="54"/>
                                      <a:pt x="122" y="54"/>
                                      <a:pt x="122" y="54"/>
                                    </a:cubicBezTo>
                                    <a:cubicBezTo>
                                      <a:pt x="124" y="53"/>
                                      <a:pt x="126" y="54"/>
                                      <a:pt x="126" y="56"/>
                                    </a:cubicBezTo>
                                    <a:cubicBezTo>
                                      <a:pt x="128" y="64"/>
                                      <a:pt x="128" y="64"/>
                                      <a:pt x="128" y="64"/>
                                    </a:cubicBezTo>
                                    <a:cubicBezTo>
                                      <a:pt x="129" y="66"/>
                                      <a:pt x="128" y="68"/>
                                      <a:pt x="126" y="68"/>
                                    </a:cubicBezTo>
                                    <a:cubicBezTo>
                                      <a:pt x="112" y="72"/>
                                      <a:pt x="112" y="72"/>
                                      <a:pt x="112" y="72"/>
                                    </a:cubicBezTo>
                                    <a:cubicBezTo>
                                      <a:pt x="117" y="90"/>
                                      <a:pt x="117" y="90"/>
                                      <a:pt x="117" y="90"/>
                                    </a:cubicBezTo>
                                    <a:cubicBezTo>
                                      <a:pt x="118" y="91"/>
                                      <a:pt x="117" y="93"/>
                                      <a:pt x="115" y="94"/>
                                    </a:cubicBezTo>
                                    <a:cubicBezTo>
                                      <a:pt x="107" y="96"/>
                                      <a:pt x="107" y="96"/>
                                      <a:pt x="107" y="96"/>
                                    </a:cubicBezTo>
                                    <a:cubicBezTo>
                                      <a:pt x="105" y="96"/>
                                      <a:pt x="103" y="95"/>
                                      <a:pt x="103" y="94"/>
                                    </a:cubicBezTo>
                                    <a:cubicBezTo>
                                      <a:pt x="98" y="76"/>
                                      <a:pt x="98" y="76"/>
                                      <a:pt x="98" y="76"/>
                                    </a:cubicBezTo>
                                    <a:cubicBezTo>
                                      <a:pt x="85" y="79"/>
                                      <a:pt x="85" y="79"/>
                                      <a:pt x="85" y="79"/>
                                    </a:cubicBezTo>
                                    <a:cubicBezTo>
                                      <a:pt x="83" y="80"/>
                                      <a:pt x="81" y="79"/>
                                      <a:pt x="81" y="77"/>
                                    </a:cubicBezTo>
                                    <a:cubicBezTo>
                                      <a:pt x="78" y="69"/>
                                      <a:pt x="78" y="69"/>
                                      <a:pt x="78" y="69"/>
                                    </a:cubicBezTo>
                                    <a:cubicBezTo>
                                      <a:pt x="78" y="67"/>
                                      <a:pt x="79" y="65"/>
                                      <a:pt x="81" y="65"/>
                                    </a:cubicBezTo>
                                    <a:moveTo>
                                      <a:pt x="153" y="49"/>
                                    </a:moveTo>
                                    <a:cubicBezTo>
                                      <a:pt x="155" y="48"/>
                                      <a:pt x="158" y="48"/>
                                      <a:pt x="160" y="48"/>
                                    </a:cubicBezTo>
                                    <a:cubicBezTo>
                                      <a:pt x="160" y="48"/>
                                      <a:pt x="160" y="48"/>
                                      <a:pt x="160" y="48"/>
                                    </a:cubicBezTo>
                                    <a:cubicBezTo>
                                      <a:pt x="160" y="48"/>
                                      <a:pt x="160" y="48"/>
                                      <a:pt x="160" y="48"/>
                                    </a:cubicBezTo>
                                    <a:cubicBezTo>
                                      <a:pt x="158" y="46"/>
                                      <a:pt x="157" y="42"/>
                                      <a:pt x="157" y="39"/>
                                    </a:cubicBezTo>
                                    <a:cubicBezTo>
                                      <a:pt x="157" y="39"/>
                                      <a:pt x="156" y="28"/>
                                      <a:pt x="170" y="20"/>
                                    </a:cubicBezTo>
                                    <a:cubicBezTo>
                                      <a:pt x="170" y="19"/>
                                      <a:pt x="170" y="19"/>
                                      <a:pt x="171" y="20"/>
                                    </a:cubicBezTo>
                                    <a:cubicBezTo>
                                      <a:pt x="184" y="28"/>
                                      <a:pt x="184" y="39"/>
                                      <a:pt x="184" y="39"/>
                                    </a:cubicBezTo>
                                    <a:cubicBezTo>
                                      <a:pt x="184" y="42"/>
                                      <a:pt x="182" y="46"/>
                                      <a:pt x="180" y="48"/>
                                    </a:cubicBezTo>
                                    <a:cubicBezTo>
                                      <a:pt x="182" y="48"/>
                                      <a:pt x="185" y="48"/>
                                      <a:pt x="188" y="49"/>
                                    </a:cubicBezTo>
                                    <a:cubicBezTo>
                                      <a:pt x="196" y="52"/>
                                      <a:pt x="200" y="62"/>
                                      <a:pt x="200" y="70"/>
                                    </a:cubicBezTo>
                                    <a:cubicBezTo>
                                      <a:pt x="200" y="71"/>
                                      <a:pt x="200" y="71"/>
                                      <a:pt x="200" y="71"/>
                                    </a:cubicBezTo>
                                    <a:cubicBezTo>
                                      <a:pt x="189" y="77"/>
                                      <a:pt x="182" y="75"/>
                                      <a:pt x="178" y="74"/>
                                    </a:cubicBezTo>
                                    <a:cubicBezTo>
                                      <a:pt x="179" y="75"/>
                                      <a:pt x="179" y="76"/>
                                      <a:pt x="179" y="78"/>
                                    </a:cubicBezTo>
                                    <a:cubicBezTo>
                                      <a:pt x="179" y="83"/>
                                      <a:pt x="175" y="87"/>
                                      <a:pt x="170" y="87"/>
                                    </a:cubicBezTo>
                                    <a:cubicBezTo>
                                      <a:pt x="165" y="87"/>
                                      <a:pt x="161" y="83"/>
                                      <a:pt x="161" y="78"/>
                                    </a:cubicBezTo>
                                    <a:cubicBezTo>
                                      <a:pt x="161" y="76"/>
                                      <a:pt x="161" y="75"/>
                                      <a:pt x="162" y="74"/>
                                    </a:cubicBezTo>
                                    <a:cubicBezTo>
                                      <a:pt x="159" y="75"/>
                                      <a:pt x="151" y="77"/>
                                      <a:pt x="141" y="71"/>
                                    </a:cubicBezTo>
                                    <a:cubicBezTo>
                                      <a:pt x="140" y="71"/>
                                      <a:pt x="140" y="71"/>
                                      <a:pt x="140" y="70"/>
                                    </a:cubicBezTo>
                                    <a:cubicBezTo>
                                      <a:pt x="140" y="62"/>
                                      <a:pt x="144" y="52"/>
                                      <a:pt x="153" y="49"/>
                                    </a:cubicBezTo>
                                    <a:moveTo>
                                      <a:pt x="212" y="64"/>
                                    </a:moveTo>
                                    <a:cubicBezTo>
                                      <a:pt x="214" y="56"/>
                                      <a:pt x="214" y="56"/>
                                      <a:pt x="214" y="56"/>
                                    </a:cubicBezTo>
                                    <a:cubicBezTo>
                                      <a:pt x="215" y="54"/>
                                      <a:pt x="217" y="53"/>
                                      <a:pt x="218" y="54"/>
                                    </a:cubicBezTo>
                                    <a:cubicBezTo>
                                      <a:pt x="232" y="57"/>
                                      <a:pt x="232" y="57"/>
                                      <a:pt x="232" y="57"/>
                                    </a:cubicBezTo>
                                    <a:cubicBezTo>
                                      <a:pt x="235" y="44"/>
                                      <a:pt x="235" y="44"/>
                                      <a:pt x="235" y="44"/>
                                    </a:cubicBezTo>
                                    <a:cubicBezTo>
                                      <a:pt x="236" y="42"/>
                                      <a:pt x="238" y="41"/>
                                      <a:pt x="239" y="41"/>
                                    </a:cubicBezTo>
                                    <a:cubicBezTo>
                                      <a:pt x="247" y="44"/>
                                      <a:pt x="247" y="44"/>
                                      <a:pt x="247" y="44"/>
                                    </a:cubicBezTo>
                                    <a:cubicBezTo>
                                      <a:pt x="249" y="44"/>
                                      <a:pt x="250" y="46"/>
                                      <a:pt x="250" y="48"/>
                                    </a:cubicBezTo>
                                    <a:cubicBezTo>
                                      <a:pt x="246" y="61"/>
                                      <a:pt x="246" y="61"/>
                                      <a:pt x="246" y="61"/>
                                    </a:cubicBezTo>
                                    <a:cubicBezTo>
                                      <a:pt x="260" y="65"/>
                                      <a:pt x="260" y="65"/>
                                      <a:pt x="260" y="65"/>
                                    </a:cubicBezTo>
                                    <a:cubicBezTo>
                                      <a:pt x="261" y="65"/>
                                      <a:pt x="262" y="67"/>
                                      <a:pt x="262" y="69"/>
                                    </a:cubicBezTo>
                                    <a:cubicBezTo>
                                      <a:pt x="260" y="77"/>
                                      <a:pt x="260" y="77"/>
                                      <a:pt x="260" y="77"/>
                                    </a:cubicBezTo>
                                    <a:cubicBezTo>
                                      <a:pt x="259" y="79"/>
                                      <a:pt x="257" y="80"/>
                                      <a:pt x="256" y="79"/>
                                    </a:cubicBezTo>
                                    <a:cubicBezTo>
                                      <a:pt x="242" y="76"/>
                                      <a:pt x="242" y="76"/>
                                      <a:pt x="242" y="76"/>
                                    </a:cubicBezTo>
                                    <a:cubicBezTo>
                                      <a:pt x="237" y="94"/>
                                      <a:pt x="237" y="94"/>
                                      <a:pt x="237" y="94"/>
                                    </a:cubicBezTo>
                                    <a:cubicBezTo>
                                      <a:pt x="237" y="95"/>
                                      <a:pt x="235" y="96"/>
                                      <a:pt x="233" y="96"/>
                                    </a:cubicBezTo>
                                    <a:cubicBezTo>
                                      <a:pt x="225" y="94"/>
                                      <a:pt x="225" y="94"/>
                                      <a:pt x="225" y="94"/>
                                    </a:cubicBezTo>
                                    <a:cubicBezTo>
                                      <a:pt x="224" y="93"/>
                                      <a:pt x="223" y="91"/>
                                      <a:pt x="223" y="90"/>
                                    </a:cubicBezTo>
                                    <a:cubicBezTo>
                                      <a:pt x="228" y="72"/>
                                      <a:pt x="228" y="72"/>
                                      <a:pt x="228" y="72"/>
                                    </a:cubicBezTo>
                                    <a:cubicBezTo>
                                      <a:pt x="215" y="68"/>
                                      <a:pt x="215" y="68"/>
                                      <a:pt x="215" y="68"/>
                                    </a:cubicBezTo>
                                    <a:cubicBezTo>
                                      <a:pt x="213" y="68"/>
                                      <a:pt x="212" y="66"/>
                                      <a:pt x="212" y="64"/>
                                    </a:cubicBezTo>
                                    <a:moveTo>
                                      <a:pt x="279" y="127"/>
                                    </a:moveTo>
                                    <a:cubicBezTo>
                                      <a:pt x="267" y="148"/>
                                      <a:pt x="267" y="148"/>
                                      <a:pt x="267" y="148"/>
                                    </a:cubicBezTo>
                                    <a:cubicBezTo>
                                      <a:pt x="238" y="131"/>
                                      <a:pt x="204" y="122"/>
                                      <a:pt x="170" y="122"/>
                                    </a:cubicBezTo>
                                    <a:cubicBezTo>
                                      <a:pt x="136" y="122"/>
                                      <a:pt x="102" y="131"/>
                                      <a:pt x="73" y="148"/>
                                    </a:cubicBezTo>
                                    <a:cubicBezTo>
                                      <a:pt x="61" y="127"/>
                                      <a:pt x="61" y="127"/>
                                      <a:pt x="61" y="127"/>
                                    </a:cubicBezTo>
                                    <a:cubicBezTo>
                                      <a:pt x="94" y="108"/>
                                      <a:pt x="132" y="98"/>
                                      <a:pt x="170" y="98"/>
                                    </a:cubicBezTo>
                                    <a:cubicBezTo>
                                      <a:pt x="209" y="98"/>
                                      <a:pt x="246" y="108"/>
                                      <a:pt x="279" y="127"/>
                                    </a:cubicBezTo>
                                    <a:moveTo>
                                      <a:pt x="267" y="88"/>
                                    </a:moveTo>
                                    <a:cubicBezTo>
                                      <a:pt x="271" y="81"/>
                                      <a:pt x="280" y="74"/>
                                      <a:pt x="289" y="76"/>
                                    </a:cubicBezTo>
                                    <a:cubicBezTo>
                                      <a:pt x="291" y="76"/>
                                      <a:pt x="294" y="77"/>
                                      <a:pt x="296" y="79"/>
                                    </a:cubicBezTo>
                                    <a:cubicBezTo>
                                      <a:pt x="295" y="76"/>
                                      <a:pt x="295" y="72"/>
                                      <a:pt x="297" y="70"/>
                                    </a:cubicBezTo>
                                    <a:cubicBezTo>
                                      <a:pt x="297" y="69"/>
                                      <a:pt x="302" y="60"/>
                                      <a:pt x="318" y="59"/>
                                    </a:cubicBezTo>
                                    <a:cubicBezTo>
                                      <a:pt x="318" y="59"/>
                                      <a:pt x="318" y="59"/>
                                      <a:pt x="318" y="59"/>
                                    </a:cubicBezTo>
                                    <a:cubicBezTo>
                                      <a:pt x="318" y="59"/>
                                      <a:pt x="318" y="60"/>
                                      <a:pt x="318" y="60"/>
                                    </a:cubicBezTo>
                                    <a:cubicBezTo>
                                      <a:pt x="285" y="117"/>
                                      <a:pt x="285" y="117"/>
                                      <a:pt x="285" y="117"/>
                                    </a:cubicBezTo>
                                    <a:cubicBezTo>
                                      <a:pt x="285" y="118"/>
                                      <a:pt x="284" y="118"/>
                                      <a:pt x="284" y="118"/>
                                    </a:cubicBezTo>
                                    <a:cubicBezTo>
                                      <a:pt x="284" y="118"/>
                                      <a:pt x="284" y="118"/>
                                      <a:pt x="284" y="118"/>
                                    </a:cubicBezTo>
                                    <a:cubicBezTo>
                                      <a:pt x="280" y="115"/>
                                      <a:pt x="279" y="109"/>
                                      <a:pt x="281" y="105"/>
                                    </a:cubicBezTo>
                                    <a:cubicBezTo>
                                      <a:pt x="282" y="104"/>
                                      <a:pt x="283" y="103"/>
                                      <a:pt x="284" y="102"/>
                                    </a:cubicBezTo>
                                    <a:cubicBezTo>
                                      <a:pt x="281" y="101"/>
                                      <a:pt x="273" y="99"/>
                                      <a:pt x="267" y="89"/>
                                    </a:cubicBezTo>
                                    <a:cubicBezTo>
                                      <a:pt x="267" y="89"/>
                                      <a:pt x="267" y="89"/>
                                      <a:pt x="267" y="88"/>
                                    </a:cubicBezTo>
                                    <a:moveTo>
                                      <a:pt x="0" y="0"/>
                                    </a:moveTo>
                                    <a:cubicBezTo>
                                      <a:pt x="0" y="0"/>
                                      <a:pt x="0" y="53"/>
                                      <a:pt x="0" y="224"/>
                                    </a:cubicBezTo>
                                    <a:cubicBezTo>
                                      <a:pt x="0" y="398"/>
                                      <a:pt x="170" y="462"/>
                                      <a:pt x="170" y="462"/>
                                    </a:cubicBezTo>
                                    <a:cubicBezTo>
                                      <a:pt x="170" y="462"/>
                                      <a:pt x="340" y="398"/>
                                      <a:pt x="340" y="224"/>
                                    </a:cubicBezTo>
                                    <a:cubicBezTo>
                                      <a:pt x="340" y="53"/>
                                      <a:pt x="340" y="0"/>
                                      <a:pt x="340" y="0"/>
                                    </a:cubicBezTo>
                                    <a:lnTo>
                                      <a:pt x="0" y="0"/>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28F05F0E">
                    <v:shape id="Freeform 5" style="position:absolute;margin-left:.15pt;margin-top:.35pt;width:48pt;height:6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462" o:spid="_x0000_s1026" fillcolor="#4365e2" stroked="f" path="m276,375v-8,9,-17,18,-26,26c215,432,180,448,170,453,160,448,125,432,91,402,81,393,73,384,65,375,170,294,170,294,170,294,9,170,9,170,9,170v323,,323,,323,c170,294,170,294,170,294r106,81xm23,59v,,,,,c38,60,43,69,43,70v2,2,2,6,2,9c47,77,49,76,52,76v9,-2,17,5,21,12c73,89,73,89,73,89,67,99,60,101,56,102v1,1,2,2,3,3c62,109,60,115,56,118v,,,,,c56,118,56,118,55,117,22,60,22,60,22,60v,,,-1,1,-1m81,65c94,61,94,61,94,61,91,48,91,48,91,48v-1,-2,,-4,2,-4c101,41,101,41,101,41v2,,4,1,4,3c109,57,109,57,109,57v13,-3,13,-3,13,-3c124,53,126,54,126,56v2,8,2,8,2,8c129,66,128,68,126,68v-14,4,-14,4,-14,4c117,90,117,90,117,90v1,1,,3,-2,4c107,96,107,96,107,96v-2,,-4,-1,-4,-2c98,76,98,76,98,76,85,79,85,79,85,79v-2,1,-4,,-4,-2c78,69,78,69,78,69v,-2,1,-4,3,-4m153,49v2,-1,5,-1,7,-1c160,48,160,48,160,48v,,,,,c158,46,157,42,157,39v,,-1,-11,13,-19c170,19,170,19,171,20v13,8,13,19,13,19c184,42,182,46,180,48v2,,5,,8,1c196,52,200,62,200,70v,1,,1,,1c189,77,182,75,178,74v1,1,1,2,1,4c179,83,175,87,170,87v-5,,-9,-4,-9,-9c161,76,161,75,162,74v-3,1,-11,3,-21,-3c140,71,140,71,140,70v,-8,4,-18,13,-21m212,64v2,-8,2,-8,2,-8c215,54,217,53,218,54v14,3,14,3,14,3c235,44,235,44,235,44v1,-2,3,-3,4,-3c247,44,247,44,247,44v2,,3,2,3,4c246,61,246,61,246,61v14,4,14,4,14,4c261,65,262,67,262,69v-2,8,-2,8,-2,8c259,79,257,80,256,79,242,76,242,76,242,76v-5,18,-5,18,-5,18c237,95,235,96,233,96v-8,-2,-8,-2,-8,-2c224,93,223,91,223,90v5,-18,5,-18,5,-18c215,68,215,68,215,68v-2,,-3,-2,-3,-4m279,127v-12,21,-12,21,-12,21c238,131,204,122,170,122v-34,,-68,9,-97,26c61,127,61,127,61,127,94,108,132,98,170,98v39,,76,10,109,29m267,88v4,-7,13,-14,22,-12c291,76,294,77,296,79v-1,-3,-1,-7,1,-9c297,69,302,60,318,59v,,,,,c318,59,318,60,318,60v-33,57,-33,57,-33,57c285,118,284,118,284,118v,,,,,c280,115,279,109,281,105v1,-1,2,-2,3,-3c281,101,273,99,267,89v,,,,,-1m,c,,,53,,224,,398,170,462,170,462v,,170,-64,170,-238c340,53,340,,340,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" w14:anchorId="09521AA4">
                      <v:path arrowok="t" o:connecttype="custom" o:connectlocs="448235,757291;163158,759180;304800,555221;595256,321046;494852,708190;41238,111422;80682,149192;130885,166189;100405,192628;100405,222844;98612,220955;41238,111422;168536,115199;166744,83094;188259,83094;218739,101979;229496,120864;200809,135972;206188,177520;184673,177520;152400,149192;139849,130307;274320,92537;286871,90648;281492,73652;306593,37770;322729,90648;358588,132195;319144,139749;304800,164300;290456,139749;251012,132195;380104,120864;390861,101979;421341,83094;442856,83094;441064,115199;469751,130307;458993,149192;424927,177520;403412,177520;408791,135972;380104,120864;478715,279499;130885,279499;304800,185074;478715,166189;530711,149192;570155,111422;570155,113310;509195,222844;503816,198293;478715,168077;0,0;304800,872490;609600,0" o:connectangles="0,0,0,0,0,0,0,0,0,0,0,0,0,0,0,0,0,0,0,0,0,0,0,0,0,0,0,0,0,0,0,0,0,0,0,0,0,0,0,0,0,0,0,0,0,0,0,0,0,0,0,0,0,0,0,0"/>
                      <o:lock v:ext="edit" verticies="t"/>
                    </v:shape>
                  </w:pict>
                </mc:Fallback>
              </mc:AlternateContent>
            </w:r>
          </w:p>
        </w:tc>
        <w:tc>
          <w:tcPr>
            <w:tcW w:w="7286" w:type="dxa"/>
          </w:tcPr>
          <w:p w:rsidR="00195FA2" w:rsidP="00FE53B5" w:rsidRDefault="00BC53FB" w14:paraId="14FFF4D0" w14:textId="1AD67824">
            <w:pPr>
              <w:pStyle w:val="TOC1"/>
              <w:tabs>
                <w:tab w:val="right" w:leader="dot" w:pos="8630"/>
              </w:tabs>
              <w:rPr>
                <w:szCs w:val="20"/>
              </w:rPr>
            </w:pPr>
            <w:r>
              <w:rPr>
                <w:noProof/>
              </w:rPr>
              <mc:AlternateContent>
                <mc:Choice Requires="wps">
                  <w:drawing>
                    <wp:anchor distT="0" distB="0" distL="114300" distR="114300" simplePos="0" relativeHeight="251656192" behindDoc="0" locked="0" layoutInCell="1" allowOverlap="1" wp14:anchorId="71C65C48" wp14:editId="7F6683AD">
                      <wp:simplePos x="0" y="0"/>
                      <wp:positionH relativeFrom="column">
                        <wp:posOffset>3810</wp:posOffset>
                      </wp:positionH>
                      <wp:positionV relativeFrom="paragraph">
                        <wp:posOffset>515620</wp:posOffset>
                      </wp:positionV>
                      <wp:extent cx="2354580" cy="233680"/>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354580" cy="233680"/>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37927F7E">
                    <v:shape id="Freeform 5" style="position:absolute;margin-left:.3pt;margin-top:40.6pt;width:185.4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5,137" o:spid="_x0000_s1026" fillcolor="#8ea3ee" stroked="f"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" w14:anchorId="45B9D83E">
                      <v:path arrowok="t" o:connecttype="custom" o:connectlocs="2296778,75051;2351180,153512;2354580,122810;2191374,104047;2097871,119399;2160773,165452;2160773,51171;2045169,112576;2045169,71639;2004368,187626;2072370,184215;1836062,71639;1807161,184215;1868363,75051;1919365,98930;1739159,153512;1660956,56288;1747659,168864;1747659,56288;1540252,162041;1489251,15351;1540252,15351;1394047,1706;1326045,76756;1371947,76756;1371947,51171;1210441,119399;1247842,51171;1115238,56288;987734,56288;1115238,56288;977533,56288;919731,56288;919731,138161;967333,163747;855129,184215;867029,0;739525,144984;783727,107459;824528,73345;800727,150101;673223,75051;646022,184215;714024,78462;593320,104047;501517,119399;562719,165452;562719,51171;365512,56288;464116,56288;343412,184215;312811,17057;197207,71639;170006,184215;231208,75051;282210,98930;0,15351;134305,15351;27201,117693" o:connectangles="0,0,0,0,0,0,0,0,0,0,0,0,0,0,0,0,0,0,0,0,0,0,0,0,0,0,0,0,0,0,0,0,0,0,0,0,0,0,0,0,0,0,0,0,0,0,0,0,0,0,0,0,0,0,0,0,0,0,0"/>
                      <o:lock v:ext="edit" verticies="t"/>
                    </v:shape>
                  </w:pict>
                </mc:Fallback>
              </mc:AlternateContent>
            </w:r>
            <w:r>
              <w:rPr>
                <w:noProof/>
              </w:rPr>
              <mc:AlternateContent>
                <mc:Choice Requires="wps">
                  <w:drawing>
                    <wp:anchor distT="0" distB="0" distL="114300" distR="114300" simplePos="0" relativeHeight="251657216" behindDoc="0" locked="0" layoutInCell="1" allowOverlap="1" wp14:anchorId="61CF1E88" wp14:editId="16569FD0">
                      <wp:simplePos x="0" y="0"/>
                      <wp:positionH relativeFrom="column">
                        <wp:posOffset>-2540</wp:posOffset>
                      </wp:positionH>
                      <wp:positionV relativeFrom="paragraph">
                        <wp:posOffset>259715</wp:posOffset>
                      </wp:positionV>
                      <wp:extent cx="1843405" cy="23685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43405" cy="236855"/>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11737F26">
                    <v:shape id="Freeform 6" style="position:absolute;margin-left:-.2pt;margin-top:20.45pt;width:145.15pt;height:1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138" o:spid="_x0000_s1026" fillcolor="#4365e2" stroked="f"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" w14:anchorId="799479D8">
                      <v:path arrowok="t" o:connecttype="custom" o:connectlocs="1817897,121860;1816196,72086;1816196,169918;1720965,211110;1819597,56639;1603626,56639;1605327,118428;1666547,187081;1544107,56639;1544107,56639;1532203,34327;1455678,75519;1455678,187081;1499892,54923;1311130,106413;1346842,190514;1309430,125293;1207396,75519;1209097,53207;1241407,144173;1265215,118428;1032239,73803;1033939,187081;1093459,109846;1074753,53207;972719,187081;943810,17163;812867,121860;889392,56639;787358,121860;845177,214543;911499,168201;675122,73803;647913,187081;709133,77235;760149,101264;619003,17163;619003,163052;607099,89250;311202,121860;345213,166485;341812,53207;384326,169918;384326,6865;170056,56639;171756,118428;231276,187081;47616,169918;81627,135591;57819,53207;81627,108129;85028,168201;122440,168201" o:connectangles="0,0,0,0,0,0,0,0,0,0,0,0,0,0,0,0,0,0,0,0,0,0,0,0,0,0,0,0,0,0,0,0,0,0,0,0,0,0,0,0,0,0,0,0,0,0,0,0,0,0,0,0,0"/>
                      <o:lock v:ext="edit" verticies="t"/>
                    </v:shape>
                  </w:pict>
                </mc:Fallback>
              </mc:AlternateContent>
            </w:r>
            <w:r>
              <w:rPr>
                <w:noProof/>
              </w:rPr>
              <mc:AlternateContent>
                <mc:Choice Requires="wps">
                  <w:drawing>
                    <wp:anchor distT="0" distB="0" distL="114300" distR="114300" simplePos="0" relativeHeight="251658240" behindDoc="0" locked="0" layoutInCell="1" allowOverlap="1" wp14:anchorId="61D3224B" wp14:editId="7E84B3BC">
                      <wp:simplePos x="0" y="0"/>
                      <wp:positionH relativeFrom="column">
                        <wp:posOffset>-3810</wp:posOffset>
                      </wp:positionH>
                      <wp:positionV relativeFrom="paragraph">
                        <wp:posOffset>7620</wp:posOffset>
                      </wp:positionV>
                      <wp:extent cx="2005330" cy="189230"/>
                      <wp:effectExtent l="0" t="0" r="0" b="0"/>
                      <wp:wrapNone/>
                      <wp:docPr id="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05330" cy="189230"/>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3D9002E7">
                    <v:shape id="Freeform 7" style="position:absolute;margin-left:-.3pt;margin-top:.6pt;width:157.9pt;height:1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9,111" o:spid="_x0000_s1026" fillcolor="#4365e2" stroked="f"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" w14:anchorId="126AD35C">
                      <v:path arrowok="t" o:connecttype="custom" o:connectlocs="1913483,105696;1886269,119334;1979817,141496;2003629,122744;1867559,146611;1774011,119334;1867559,93763;1811430,187525;1636240,73305;1609026,56258;1634540,115925;1695771,107401;1721284,98877;1554598,105696;1525684,52848;1578411,153430;1488264,122744;1525684,52848;1410024,185820;1440640,17048;1423631,34095;1360699,138087;1328382,75010;1328382,52848;1384511,146611;1187210,13638;1219526,139792;1124277,150020;1194013,86944;1219526,61372;1059644,3410;993310,56258;993310,76715;1018823,76715;1018823,56258;932079,119334;894660,75010;894660,52848;957592,119334;722871,6819;670144,119334;632725,75010;632725,52848;695657,119334;452432,119334;551083,119334;488151,187525;314662,73305;287448,6819;312961,115925;372491,107401;399705,98877;236421,138087;204105,75010;204105,52848;260234,146611;62932,13638;95249,139792;0,150020;69736,86944;95249,61372" o:connectangles="0,0,0,0,0,0,0,0,0,0,0,0,0,0,0,0,0,0,0,0,0,0,0,0,0,0,0,0,0,0,0,0,0,0,0,0,0,0,0,0,0,0,0,0,0,0,0,0,0,0,0,0,0,0,0,0,0,0,0,0,0"/>
                      <o:lock v:ext="edit" verticies="t"/>
                    </v:shape>
                  </w:pict>
                </mc:Fallback>
              </mc:AlternateContent>
            </w:r>
          </w:p>
          <w:p w:rsidR="00195FA2" w:rsidP="00FE53B5" w:rsidRDefault="00195FA2" w14:paraId="3A5F7CBF" w14:textId="77777777"/>
          <w:p w:rsidR="00195FA2" w:rsidP="00FE53B5" w:rsidRDefault="00195FA2" w14:paraId="7C41732A" w14:textId="77777777"/>
          <w:p w:rsidR="00195FA2" w:rsidP="00FE53B5" w:rsidRDefault="00195FA2" w14:paraId="75EC12E8" w14:textId="77777777"/>
          <w:p w:rsidRPr="0072218F" w:rsidR="00195FA2" w:rsidP="00FE53B5" w:rsidRDefault="00195FA2" w14:paraId="7C9E49D6" w14:textId="77777777"/>
        </w:tc>
      </w:tr>
    </w:tbl>
    <w:p w:rsidR="00276A0C" w:rsidP="0072218F" w:rsidRDefault="00276A0C" w14:paraId="7F36CF95" w14:textId="77777777">
      <w:pPr>
        <w:rPr>
          <w:sz w:val="52"/>
          <w:szCs w:val="52"/>
        </w:rPr>
      </w:pPr>
    </w:p>
    <w:p w:rsidR="00276A0C" w:rsidP="00276A0C" w:rsidRDefault="00276A0C" w14:paraId="74C6847B" w14:textId="77777777">
      <w:pPr>
        <w:jc w:val="right"/>
        <w:rPr>
          <w:sz w:val="52"/>
          <w:szCs w:val="52"/>
        </w:rPr>
      </w:pPr>
    </w:p>
    <w:p w:rsidR="00276A0C" w:rsidP="00276A0C" w:rsidRDefault="00276A0C" w14:paraId="7ED55E89" w14:textId="77777777">
      <w:pPr>
        <w:jc w:val="right"/>
        <w:rPr>
          <w:sz w:val="52"/>
          <w:szCs w:val="52"/>
        </w:rPr>
      </w:pPr>
    </w:p>
    <w:p w:rsidR="00195FA2" w:rsidP="0072218F" w:rsidRDefault="00195FA2" w14:paraId="0A457943" w14:textId="77777777">
      <w:pPr>
        <w:rPr>
          <w:i/>
          <w:iCs/>
          <w:sz w:val="52"/>
          <w:szCs w:val="52"/>
        </w:rPr>
      </w:pPr>
    </w:p>
    <w:p w:rsidR="0072218F" w:rsidP="0072218F" w:rsidRDefault="00250E55" w14:paraId="57107E3C" w14:textId="07AB6AAF">
      <w:pPr>
        <w:rPr>
          <w:sz w:val="52"/>
          <w:szCs w:val="52"/>
        </w:rPr>
      </w:pPr>
      <w:proofErr w:type="spellStart"/>
      <w:r w:rsidRPr="00250E55">
        <w:rPr>
          <w:i/>
          <w:iCs/>
          <w:sz w:val="52"/>
          <w:szCs w:val="52"/>
        </w:rPr>
        <w:t>VendiLogic</w:t>
      </w:r>
      <w:proofErr w:type="spellEnd"/>
      <w:r>
        <w:rPr>
          <w:i/>
          <w:iCs/>
          <w:sz w:val="52"/>
          <w:szCs w:val="52"/>
        </w:rPr>
        <w:t xml:space="preserve">: Vending Machine </w:t>
      </w:r>
      <w:r>
        <w:rPr>
          <w:i/>
          <w:iCs/>
          <w:sz w:val="52"/>
          <w:szCs w:val="52"/>
        </w:rPr>
        <w:br/>
      </w:r>
      <w:r w:rsidR="00360434">
        <w:rPr>
          <w:sz w:val="52"/>
          <w:szCs w:val="52"/>
        </w:rPr>
        <w:t>Use Case Specification</w:t>
      </w:r>
    </w:p>
    <w:p w:rsidR="0072218F" w:rsidP="0072218F" w:rsidRDefault="0072218F" w14:paraId="3DB2C722" w14:textId="7E3925EC">
      <w:pPr>
        <w:rPr>
          <w:sz w:val="52"/>
          <w:szCs w:val="52"/>
        </w:rPr>
      </w:pPr>
      <w:r>
        <w:rPr>
          <w:sz w:val="52"/>
          <w:szCs w:val="52"/>
        </w:rPr>
        <w:t xml:space="preserve">Group: </w:t>
      </w:r>
      <w:r w:rsidR="00250E55">
        <w:rPr>
          <w:i/>
          <w:iCs/>
          <w:sz w:val="52"/>
          <w:szCs w:val="52"/>
        </w:rPr>
        <w:t>Team 16</w:t>
      </w:r>
    </w:p>
    <w:p w:rsidR="0072218F" w:rsidP="00276A0C" w:rsidRDefault="0072218F" w14:paraId="39E9140B" w14:textId="77777777">
      <w:pPr>
        <w:jc w:val="right"/>
        <w:rPr>
          <w:sz w:val="52"/>
          <w:szCs w:val="52"/>
        </w:rPr>
      </w:pPr>
    </w:p>
    <w:p w:rsidR="00276A0C" w:rsidP="00276A0C" w:rsidRDefault="00276A0C" w14:paraId="59B1A009" w14:textId="77777777">
      <w:pPr>
        <w:pStyle w:val="TOC1"/>
        <w:tabs>
          <w:tab w:val="right" w:leader="dot" w:pos="8630"/>
        </w:tabs>
        <w:rPr>
          <w:szCs w:val="20"/>
        </w:rPr>
      </w:pPr>
    </w:p>
    <w:p w:rsidR="007B10E6" w:rsidP="007B10E6" w:rsidRDefault="007B10E6" w14:paraId="0C3BE77E" w14:textId="77777777"/>
    <w:p w:rsidR="007B10E6" w:rsidP="7565B609" w:rsidRDefault="007B10E6" w14:paraId="6D6B8E9B" w14:textId="247707EC">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7565B609" w:rsidR="09087EF5">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Members: </w:t>
      </w:r>
    </w:p>
    <w:p w:rsidR="007B10E6" w:rsidP="7565B609" w:rsidRDefault="007B10E6" w14:paraId="350DCEFE" w14:textId="771E1AFE">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7565B609" w:rsidR="09087EF5">
        <w:rPr>
          <w:rFonts w:ascii="Calibri" w:hAnsi="Calibri" w:eastAsia="Calibri" w:cs="Calibri"/>
          <w:b w:val="0"/>
          <w:bCs w:val="0"/>
          <w:i w:val="0"/>
          <w:iCs w:val="0"/>
          <w:caps w:val="0"/>
          <w:smallCaps w:val="0"/>
          <w:noProof w:val="0"/>
          <w:color w:val="000000" w:themeColor="text1" w:themeTint="FF" w:themeShade="FF"/>
          <w:sz w:val="28"/>
          <w:szCs w:val="28"/>
          <w:lang w:val="en-US"/>
        </w:rPr>
        <w:t>Ananya Das – 2622436</w:t>
      </w:r>
    </w:p>
    <w:p w:rsidR="007B10E6" w:rsidP="7565B609" w:rsidRDefault="007B10E6" w14:paraId="127D0ED7" w14:textId="0A2FC783">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7565B609" w:rsidR="09087EF5">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Abiola Medahunsi – 2541425 </w:t>
      </w:r>
    </w:p>
    <w:p w:rsidR="007B10E6" w:rsidP="7565B609" w:rsidRDefault="007B10E6" w14:paraId="531E6A79" w14:textId="6B4E0C71">
      <w:pPr>
        <w:pStyle w:val="Normal"/>
      </w:pPr>
      <w:r w:rsidRPr="7565B609" w:rsidR="09087EF5">
        <w:rPr>
          <w:rFonts w:ascii="Calibri" w:hAnsi="Calibri" w:eastAsia="Calibri" w:cs="Calibri"/>
          <w:b w:val="0"/>
          <w:bCs w:val="0"/>
          <w:i w:val="0"/>
          <w:iCs w:val="0"/>
          <w:caps w:val="0"/>
          <w:smallCaps w:val="0"/>
          <w:noProof w:val="0"/>
          <w:color w:val="000000" w:themeColor="text1" w:themeTint="FF" w:themeShade="FF"/>
          <w:sz w:val="28"/>
          <w:szCs w:val="28"/>
          <w:lang w:val="en-US"/>
        </w:rPr>
        <w:t>Akinbola Faniran - 2563098</w:t>
      </w:r>
    </w:p>
    <w:p w:rsidR="007B10E6" w:rsidP="007B10E6" w:rsidRDefault="007B10E6" w14:paraId="5D6FBA28" w14:textId="77777777"/>
    <w:p w:rsidR="007B10E6" w:rsidP="007B10E6" w:rsidRDefault="007B10E6" w14:paraId="5F0B2DC8" w14:textId="77777777"/>
    <w:p w:rsidR="007B10E6" w:rsidP="007B10E6" w:rsidRDefault="007B10E6" w14:paraId="4A3ADD64" w14:textId="77777777"/>
    <w:p w:rsidR="007B10E6" w:rsidP="007B10E6" w:rsidRDefault="007B10E6" w14:paraId="3790B811" w14:textId="77777777"/>
    <w:p w:rsidR="007B10E6" w:rsidP="007B10E6" w:rsidRDefault="007B10E6" w14:paraId="7A3EE5BE" w14:textId="77777777"/>
    <w:p w:rsidR="007B10E6" w:rsidP="007B10E6" w:rsidRDefault="007B10E6" w14:paraId="63E32398" w14:textId="77777777"/>
    <w:p w:rsidR="007B10E6" w:rsidP="007B10E6" w:rsidRDefault="007B10E6" w14:paraId="004FB85F" w14:textId="77777777"/>
    <w:p w:rsidR="007B10E6" w:rsidP="007B10E6" w:rsidRDefault="007B10E6" w14:paraId="51F6C856" w14:textId="77777777"/>
    <w:p w:rsidR="007B10E6" w:rsidP="007B10E6" w:rsidRDefault="007B10E6" w14:paraId="0C2F35D8" w14:textId="77777777"/>
    <w:p w:rsidR="007B10E6" w:rsidP="007B10E6" w:rsidRDefault="007B10E6" w14:paraId="21815D00" w14:textId="77777777"/>
    <w:p w:rsidR="007B10E6" w:rsidP="007B10E6" w:rsidRDefault="007B10E6" w14:paraId="095D2E63" w14:textId="77777777"/>
    <w:p w:rsidR="007B10E6" w:rsidP="007B10E6" w:rsidRDefault="007B10E6" w14:paraId="0068B12D" w14:textId="77777777"/>
    <w:p w:rsidR="007B10E6" w:rsidP="007B10E6" w:rsidRDefault="007B10E6" w14:paraId="00CE2BBA" w14:textId="77777777"/>
    <w:p w:rsidR="007B10E6" w:rsidP="007B10E6" w:rsidRDefault="007B10E6" w14:paraId="68AD6584" w14:textId="77777777"/>
    <w:p w:rsidR="007B10E6" w:rsidP="007B10E6" w:rsidRDefault="007B10E6" w14:paraId="1C5B6A42" w14:textId="77777777"/>
    <w:p w:rsidR="007B10E6" w:rsidP="007B10E6" w:rsidRDefault="007B10E6" w14:paraId="20206C3B" w14:textId="77777777"/>
    <w:p w:rsidR="007B10E6" w:rsidP="007B10E6" w:rsidRDefault="007B10E6" w14:paraId="611D4CC9" w14:textId="77777777"/>
    <w:p w:rsidRPr="007B10E6" w:rsidR="007B10E6" w:rsidP="007B10E6" w:rsidRDefault="007B10E6" w14:paraId="7203D314" w14:textId="77777777"/>
    <w:p w:rsidR="00292CF6" w:rsidRDefault="007B10E6" w14:paraId="4B0D38AA" w14:textId="53BAA136">
      <w:pPr/>
      <w:r>
        <w:br w:type="page"/>
      </w:r>
    </w:p>
    <w:p w:rsidR="00292CF6" w:rsidP="00324A30" w:rsidRDefault="00292CF6" w14:paraId="0BD4FF8A" w14:textId="77777777">
      <w:pPr>
        <w:pStyle w:val="TOC1"/>
        <w:tabs>
          <w:tab w:val="right" w:leader="dot" w:pos="8630"/>
        </w:tabs>
        <w:jc w:val="center"/>
        <w:rPr>
          <w:szCs w:val="20"/>
        </w:rPr>
      </w:pPr>
      <w:r>
        <w:rPr>
          <w:szCs w:val="20"/>
        </w:rPr>
        <w:t>TABLE OF CONTENTS</w:t>
      </w:r>
    </w:p>
    <w:p w:rsidRPr="00324A30" w:rsidR="00324A30" w:rsidP="00324A30" w:rsidRDefault="00324A30" w14:paraId="1A0551E4" w14:textId="77777777"/>
    <w:p w:rsidR="00B02AD4" w:rsidRDefault="00276A0C" w14:paraId="271D129D" w14:textId="01EB05B6">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r>
        <w:rPr>
          <w:szCs w:val="20"/>
        </w:rPr>
        <w:fldChar w:fldCharType="begin"/>
      </w:r>
      <w:r>
        <w:rPr>
          <w:szCs w:val="20"/>
        </w:rPr>
        <w:instrText xml:space="preserve"> TOC \o "1-3" \h \z \u </w:instrText>
      </w:r>
      <w:r>
        <w:rPr>
          <w:szCs w:val="20"/>
        </w:rPr>
        <w:fldChar w:fldCharType="separate"/>
      </w:r>
      <w:hyperlink w:history="1" w:anchor="_Toc160393026">
        <w:r w:rsidRPr="00CA569C" w:rsidR="00B02AD4">
          <w:rPr>
            <w:rStyle w:val="Hyperlink"/>
            <w:noProof/>
          </w:rPr>
          <w:t>USE CASE DIAGRAM(s)</w:t>
        </w:r>
        <w:r w:rsidR="00B02AD4">
          <w:rPr>
            <w:noProof/>
            <w:webHidden/>
          </w:rPr>
          <w:tab/>
        </w:r>
        <w:r w:rsidR="00B02AD4">
          <w:rPr>
            <w:noProof/>
            <w:webHidden/>
          </w:rPr>
          <w:fldChar w:fldCharType="begin"/>
        </w:r>
        <w:r w:rsidR="00B02AD4">
          <w:rPr>
            <w:noProof/>
            <w:webHidden/>
          </w:rPr>
          <w:instrText xml:space="preserve"> PAGEREF _Toc160393026 \h </w:instrText>
        </w:r>
        <w:r w:rsidR="00B02AD4">
          <w:rPr>
            <w:noProof/>
            <w:webHidden/>
          </w:rPr>
        </w:r>
        <w:r w:rsidR="00B02AD4">
          <w:rPr>
            <w:noProof/>
            <w:webHidden/>
          </w:rPr>
          <w:fldChar w:fldCharType="separate"/>
        </w:r>
        <w:r w:rsidR="00B02AD4">
          <w:rPr>
            <w:noProof/>
            <w:webHidden/>
          </w:rPr>
          <w:t>3</w:t>
        </w:r>
        <w:r w:rsidR="00B02AD4">
          <w:rPr>
            <w:noProof/>
            <w:webHidden/>
          </w:rPr>
          <w:fldChar w:fldCharType="end"/>
        </w:r>
      </w:hyperlink>
    </w:p>
    <w:p w:rsidR="00B02AD4" w:rsidRDefault="00B02AD4" w14:paraId="215FD380" w14:textId="04E9A895">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27">
        <w:r w:rsidRPr="00CA569C">
          <w:rPr>
            <w:rStyle w:val="Hyperlink"/>
            <w:noProof/>
          </w:rPr>
          <w:t>STRIDE ANALYSIS</w:t>
        </w:r>
        <w:r>
          <w:rPr>
            <w:noProof/>
            <w:webHidden/>
          </w:rPr>
          <w:tab/>
        </w:r>
        <w:r>
          <w:rPr>
            <w:noProof/>
            <w:webHidden/>
          </w:rPr>
          <w:fldChar w:fldCharType="begin"/>
        </w:r>
        <w:r>
          <w:rPr>
            <w:noProof/>
            <w:webHidden/>
          </w:rPr>
          <w:instrText xml:space="preserve"> PAGEREF _Toc160393027 \h </w:instrText>
        </w:r>
        <w:r>
          <w:rPr>
            <w:noProof/>
            <w:webHidden/>
          </w:rPr>
        </w:r>
        <w:r>
          <w:rPr>
            <w:noProof/>
            <w:webHidden/>
          </w:rPr>
          <w:fldChar w:fldCharType="separate"/>
        </w:r>
        <w:r>
          <w:rPr>
            <w:noProof/>
            <w:webHidden/>
          </w:rPr>
          <w:t>4</w:t>
        </w:r>
        <w:r>
          <w:rPr>
            <w:noProof/>
            <w:webHidden/>
          </w:rPr>
          <w:fldChar w:fldCharType="end"/>
        </w:r>
      </w:hyperlink>
    </w:p>
    <w:p w:rsidR="00B02AD4" w:rsidRDefault="00B02AD4" w14:paraId="74418D65" w14:textId="6FEE838E">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28">
        <w:r w:rsidRPr="00CA569C">
          <w:rPr>
            <w:rStyle w:val="Hyperlink"/>
            <w:noProof/>
          </w:rPr>
          <w:t>UC1 View Information</w:t>
        </w:r>
        <w:r>
          <w:rPr>
            <w:noProof/>
            <w:webHidden/>
          </w:rPr>
          <w:tab/>
        </w:r>
        <w:r>
          <w:rPr>
            <w:noProof/>
            <w:webHidden/>
          </w:rPr>
          <w:fldChar w:fldCharType="begin"/>
        </w:r>
        <w:r>
          <w:rPr>
            <w:noProof/>
            <w:webHidden/>
          </w:rPr>
          <w:instrText xml:space="preserve"> PAGEREF _Toc160393028 \h </w:instrText>
        </w:r>
        <w:r>
          <w:rPr>
            <w:noProof/>
            <w:webHidden/>
          </w:rPr>
        </w:r>
        <w:r>
          <w:rPr>
            <w:noProof/>
            <w:webHidden/>
          </w:rPr>
          <w:fldChar w:fldCharType="separate"/>
        </w:r>
        <w:r>
          <w:rPr>
            <w:noProof/>
            <w:webHidden/>
          </w:rPr>
          <w:t>5</w:t>
        </w:r>
        <w:r>
          <w:rPr>
            <w:noProof/>
            <w:webHidden/>
          </w:rPr>
          <w:fldChar w:fldCharType="end"/>
        </w:r>
      </w:hyperlink>
    </w:p>
    <w:p w:rsidR="00B02AD4" w:rsidRDefault="00B02AD4" w14:paraId="11DA48DD" w14:textId="4C75C137">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29">
        <w:r w:rsidRPr="00CA569C">
          <w:rPr>
            <w:rStyle w:val="Hyperlink"/>
            <w:noProof/>
          </w:rPr>
          <w:t>Basic Flow of Events</w:t>
        </w:r>
        <w:r>
          <w:rPr>
            <w:noProof/>
            <w:webHidden/>
          </w:rPr>
          <w:tab/>
        </w:r>
        <w:r>
          <w:rPr>
            <w:noProof/>
            <w:webHidden/>
          </w:rPr>
          <w:fldChar w:fldCharType="begin"/>
        </w:r>
        <w:r>
          <w:rPr>
            <w:noProof/>
            <w:webHidden/>
          </w:rPr>
          <w:instrText xml:space="preserve"> PAGEREF _Toc160393029 \h </w:instrText>
        </w:r>
        <w:r>
          <w:rPr>
            <w:noProof/>
            <w:webHidden/>
          </w:rPr>
        </w:r>
        <w:r>
          <w:rPr>
            <w:noProof/>
            <w:webHidden/>
          </w:rPr>
          <w:fldChar w:fldCharType="separate"/>
        </w:r>
        <w:r>
          <w:rPr>
            <w:noProof/>
            <w:webHidden/>
          </w:rPr>
          <w:t>5</w:t>
        </w:r>
        <w:r>
          <w:rPr>
            <w:noProof/>
            <w:webHidden/>
          </w:rPr>
          <w:fldChar w:fldCharType="end"/>
        </w:r>
      </w:hyperlink>
    </w:p>
    <w:p w:rsidR="00B02AD4" w:rsidRDefault="00B02AD4" w14:paraId="7E2A12C9" w14:textId="7C942017">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0">
        <w:r w:rsidRPr="00CA569C">
          <w:rPr>
            <w:rStyle w:val="Hyperlink"/>
            <w:noProof/>
          </w:rPr>
          <w:t>UC2 Purchase Item: water</w:t>
        </w:r>
        <w:r>
          <w:rPr>
            <w:noProof/>
            <w:webHidden/>
          </w:rPr>
          <w:tab/>
        </w:r>
        <w:r>
          <w:rPr>
            <w:noProof/>
            <w:webHidden/>
          </w:rPr>
          <w:fldChar w:fldCharType="begin"/>
        </w:r>
        <w:r>
          <w:rPr>
            <w:noProof/>
            <w:webHidden/>
          </w:rPr>
          <w:instrText xml:space="preserve"> PAGEREF _Toc160393030 \h </w:instrText>
        </w:r>
        <w:r>
          <w:rPr>
            <w:noProof/>
            <w:webHidden/>
          </w:rPr>
        </w:r>
        <w:r>
          <w:rPr>
            <w:noProof/>
            <w:webHidden/>
          </w:rPr>
          <w:fldChar w:fldCharType="separate"/>
        </w:r>
        <w:r>
          <w:rPr>
            <w:noProof/>
            <w:webHidden/>
          </w:rPr>
          <w:t>5</w:t>
        </w:r>
        <w:r>
          <w:rPr>
            <w:noProof/>
            <w:webHidden/>
          </w:rPr>
          <w:fldChar w:fldCharType="end"/>
        </w:r>
      </w:hyperlink>
    </w:p>
    <w:p w:rsidR="00B02AD4" w:rsidRDefault="00B02AD4" w14:paraId="2F1F9451" w14:textId="3F263690">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1">
        <w:r w:rsidRPr="00CA569C">
          <w:rPr>
            <w:rStyle w:val="Hyperlink"/>
            <w:noProof/>
          </w:rPr>
          <w:t>Basic Flow of Events</w:t>
        </w:r>
        <w:r>
          <w:rPr>
            <w:noProof/>
            <w:webHidden/>
          </w:rPr>
          <w:tab/>
        </w:r>
        <w:r>
          <w:rPr>
            <w:noProof/>
            <w:webHidden/>
          </w:rPr>
          <w:fldChar w:fldCharType="begin"/>
        </w:r>
        <w:r>
          <w:rPr>
            <w:noProof/>
            <w:webHidden/>
          </w:rPr>
          <w:instrText xml:space="preserve"> PAGEREF _Toc160393031 \h </w:instrText>
        </w:r>
        <w:r>
          <w:rPr>
            <w:noProof/>
            <w:webHidden/>
          </w:rPr>
        </w:r>
        <w:r>
          <w:rPr>
            <w:noProof/>
            <w:webHidden/>
          </w:rPr>
          <w:fldChar w:fldCharType="separate"/>
        </w:r>
        <w:r>
          <w:rPr>
            <w:noProof/>
            <w:webHidden/>
          </w:rPr>
          <w:t>5</w:t>
        </w:r>
        <w:r>
          <w:rPr>
            <w:noProof/>
            <w:webHidden/>
          </w:rPr>
          <w:fldChar w:fldCharType="end"/>
        </w:r>
      </w:hyperlink>
    </w:p>
    <w:p w:rsidR="00B02AD4" w:rsidRDefault="00B02AD4" w14:paraId="6989C575" w14:textId="79D0B89D">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2">
        <w:r w:rsidRPr="00CA569C">
          <w:rPr>
            <w:rStyle w:val="Hyperlink"/>
            <w:noProof/>
          </w:rPr>
          <w:t>Alternative Flows</w:t>
        </w:r>
        <w:r>
          <w:rPr>
            <w:noProof/>
            <w:webHidden/>
          </w:rPr>
          <w:tab/>
        </w:r>
        <w:r>
          <w:rPr>
            <w:noProof/>
            <w:webHidden/>
          </w:rPr>
          <w:fldChar w:fldCharType="begin"/>
        </w:r>
        <w:r>
          <w:rPr>
            <w:noProof/>
            <w:webHidden/>
          </w:rPr>
          <w:instrText xml:space="preserve"> PAGEREF _Toc160393032 \h </w:instrText>
        </w:r>
        <w:r>
          <w:rPr>
            <w:noProof/>
            <w:webHidden/>
          </w:rPr>
        </w:r>
        <w:r>
          <w:rPr>
            <w:noProof/>
            <w:webHidden/>
          </w:rPr>
          <w:fldChar w:fldCharType="separate"/>
        </w:r>
        <w:r>
          <w:rPr>
            <w:noProof/>
            <w:webHidden/>
          </w:rPr>
          <w:t>5</w:t>
        </w:r>
        <w:r>
          <w:rPr>
            <w:noProof/>
            <w:webHidden/>
          </w:rPr>
          <w:fldChar w:fldCharType="end"/>
        </w:r>
      </w:hyperlink>
    </w:p>
    <w:p w:rsidR="00B02AD4" w:rsidRDefault="00B02AD4" w14:paraId="65691821" w14:textId="78DF3659">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3">
        <w:r w:rsidRPr="00CA569C">
          <w:rPr>
            <w:rStyle w:val="Hyperlink"/>
            <w:iCs/>
            <w:noProof/>
          </w:rPr>
          <w:t>A1 – Purchase Item: Food</w:t>
        </w:r>
        <w:r>
          <w:rPr>
            <w:noProof/>
            <w:webHidden/>
          </w:rPr>
          <w:tab/>
        </w:r>
        <w:r>
          <w:rPr>
            <w:noProof/>
            <w:webHidden/>
          </w:rPr>
          <w:fldChar w:fldCharType="begin"/>
        </w:r>
        <w:r>
          <w:rPr>
            <w:noProof/>
            <w:webHidden/>
          </w:rPr>
          <w:instrText xml:space="preserve"> PAGEREF _Toc160393033 \h </w:instrText>
        </w:r>
        <w:r>
          <w:rPr>
            <w:noProof/>
            <w:webHidden/>
          </w:rPr>
        </w:r>
        <w:r>
          <w:rPr>
            <w:noProof/>
            <w:webHidden/>
          </w:rPr>
          <w:fldChar w:fldCharType="separate"/>
        </w:r>
        <w:r>
          <w:rPr>
            <w:noProof/>
            <w:webHidden/>
          </w:rPr>
          <w:t>5</w:t>
        </w:r>
        <w:r>
          <w:rPr>
            <w:noProof/>
            <w:webHidden/>
          </w:rPr>
          <w:fldChar w:fldCharType="end"/>
        </w:r>
      </w:hyperlink>
    </w:p>
    <w:p w:rsidR="00B02AD4" w:rsidRDefault="00B02AD4" w14:paraId="0BCFA925" w14:textId="139AEC26">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4">
        <w:r w:rsidRPr="00CA569C">
          <w:rPr>
            <w:rStyle w:val="Hyperlink"/>
            <w:noProof/>
          </w:rPr>
          <w:t>UC3 Top-up card</w:t>
        </w:r>
        <w:r>
          <w:rPr>
            <w:noProof/>
            <w:webHidden/>
          </w:rPr>
          <w:tab/>
        </w:r>
        <w:r>
          <w:rPr>
            <w:noProof/>
            <w:webHidden/>
          </w:rPr>
          <w:fldChar w:fldCharType="begin"/>
        </w:r>
        <w:r>
          <w:rPr>
            <w:noProof/>
            <w:webHidden/>
          </w:rPr>
          <w:instrText xml:space="preserve"> PAGEREF _Toc160393034 \h </w:instrText>
        </w:r>
        <w:r>
          <w:rPr>
            <w:noProof/>
            <w:webHidden/>
          </w:rPr>
        </w:r>
        <w:r>
          <w:rPr>
            <w:noProof/>
            <w:webHidden/>
          </w:rPr>
          <w:fldChar w:fldCharType="separate"/>
        </w:r>
        <w:r>
          <w:rPr>
            <w:noProof/>
            <w:webHidden/>
          </w:rPr>
          <w:t>7</w:t>
        </w:r>
        <w:r>
          <w:rPr>
            <w:noProof/>
            <w:webHidden/>
          </w:rPr>
          <w:fldChar w:fldCharType="end"/>
        </w:r>
      </w:hyperlink>
    </w:p>
    <w:p w:rsidR="00B02AD4" w:rsidRDefault="00B02AD4" w14:paraId="3898AD49" w14:textId="64101796">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5">
        <w:r w:rsidRPr="00CA569C">
          <w:rPr>
            <w:rStyle w:val="Hyperlink"/>
            <w:noProof/>
          </w:rPr>
          <w:t>Basic Flow of Events</w:t>
        </w:r>
        <w:r>
          <w:rPr>
            <w:noProof/>
            <w:webHidden/>
          </w:rPr>
          <w:tab/>
        </w:r>
        <w:r>
          <w:rPr>
            <w:noProof/>
            <w:webHidden/>
          </w:rPr>
          <w:fldChar w:fldCharType="begin"/>
        </w:r>
        <w:r>
          <w:rPr>
            <w:noProof/>
            <w:webHidden/>
          </w:rPr>
          <w:instrText xml:space="preserve"> PAGEREF _Toc160393035 \h </w:instrText>
        </w:r>
        <w:r>
          <w:rPr>
            <w:noProof/>
            <w:webHidden/>
          </w:rPr>
        </w:r>
        <w:r>
          <w:rPr>
            <w:noProof/>
            <w:webHidden/>
          </w:rPr>
          <w:fldChar w:fldCharType="separate"/>
        </w:r>
        <w:r>
          <w:rPr>
            <w:noProof/>
            <w:webHidden/>
          </w:rPr>
          <w:t>7</w:t>
        </w:r>
        <w:r>
          <w:rPr>
            <w:noProof/>
            <w:webHidden/>
          </w:rPr>
          <w:fldChar w:fldCharType="end"/>
        </w:r>
      </w:hyperlink>
    </w:p>
    <w:p w:rsidR="00B02AD4" w:rsidRDefault="00B02AD4" w14:paraId="543C8FE0" w14:textId="3307B085">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6">
        <w:r w:rsidRPr="00CA569C">
          <w:rPr>
            <w:rStyle w:val="Hyperlink"/>
            <w:noProof/>
          </w:rPr>
          <w:t>UC4 Access card reader: customer</w:t>
        </w:r>
        <w:r>
          <w:rPr>
            <w:noProof/>
            <w:webHidden/>
          </w:rPr>
          <w:tab/>
        </w:r>
        <w:r>
          <w:rPr>
            <w:noProof/>
            <w:webHidden/>
          </w:rPr>
          <w:fldChar w:fldCharType="begin"/>
        </w:r>
        <w:r>
          <w:rPr>
            <w:noProof/>
            <w:webHidden/>
          </w:rPr>
          <w:instrText xml:space="preserve"> PAGEREF _Toc160393036 \h </w:instrText>
        </w:r>
        <w:r>
          <w:rPr>
            <w:noProof/>
            <w:webHidden/>
          </w:rPr>
        </w:r>
        <w:r>
          <w:rPr>
            <w:noProof/>
            <w:webHidden/>
          </w:rPr>
          <w:fldChar w:fldCharType="separate"/>
        </w:r>
        <w:r>
          <w:rPr>
            <w:noProof/>
            <w:webHidden/>
          </w:rPr>
          <w:t>8</w:t>
        </w:r>
        <w:r>
          <w:rPr>
            <w:noProof/>
            <w:webHidden/>
          </w:rPr>
          <w:fldChar w:fldCharType="end"/>
        </w:r>
      </w:hyperlink>
    </w:p>
    <w:p w:rsidR="00B02AD4" w:rsidRDefault="00B02AD4" w14:paraId="326873B8" w14:textId="1C630BB1">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7">
        <w:r w:rsidRPr="00CA569C">
          <w:rPr>
            <w:rStyle w:val="Hyperlink"/>
            <w:noProof/>
          </w:rPr>
          <w:t>Basic Flow of Events</w:t>
        </w:r>
        <w:r>
          <w:rPr>
            <w:noProof/>
            <w:webHidden/>
          </w:rPr>
          <w:tab/>
        </w:r>
        <w:r>
          <w:rPr>
            <w:noProof/>
            <w:webHidden/>
          </w:rPr>
          <w:fldChar w:fldCharType="begin"/>
        </w:r>
        <w:r>
          <w:rPr>
            <w:noProof/>
            <w:webHidden/>
          </w:rPr>
          <w:instrText xml:space="preserve"> PAGEREF _Toc160393037 \h </w:instrText>
        </w:r>
        <w:r>
          <w:rPr>
            <w:noProof/>
            <w:webHidden/>
          </w:rPr>
        </w:r>
        <w:r>
          <w:rPr>
            <w:noProof/>
            <w:webHidden/>
          </w:rPr>
          <w:fldChar w:fldCharType="separate"/>
        </w:r>
        <w:r>
          <w:rPr>
            <w:noProof/>
            <w:webHidden/>
          </w:rPr>
          <w:t>8</w:t>
        </w:r>
        <w:r>
          <w:rPr>
            <w:noProof/>
            <w:webHidden/>
          </w:rPr>
          <w:fldChar w:fldCharType="end"/>
        </w:r>
      </w:hyperlink>
    </w:p>
    <w:p w:rsidR="00B02AD4" w:rsidRDefault="00B02AD4" w14:paraId="6C2C3089" w14:textId="4C69CC1B">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8">
        <w:r w:rsidRPr="00CA569C">
          <w:rPr>
            <w:rStyle w:val="Hyperlink"/>
            <w:noProof/>
          </w:rPr>
          <w:t>Alternative Flows</w:t>
        </w:r>
        <w:r>
          <w:rPr>
            <w:noProof/>
            <w:webHidden/>
          </w:rPr>
          <w:tab/>
        </w:r>
        <w:r>
          <w:rPr>
            <w:noProof/>
            <w:webHidden/>
          </w:rPr>
          <w:fldChar w:fldCharType="begin"/>
        </w:r>
        <w:r>
          <w:rPr>
            <w:noProof/>
            <w:webHidden/>
          </w:rPr>
          <w:instrText xml:space="preserve"> PAGEREF _Toc160393038 \h </w:instrText>
        </w:r>
        <w:r>
          <w:rPr>
            <w:noProof/>
            <w:webHidden/>
          </w:rPr>
        </w:r>
        <w:r>
          <w:rPr>
            <w:noProof/>
            <w:webHidden/>
          </w:rPr>
          <w:fldChar w:fldCharType="separate"/>
        </w:r>
        <w:r>
          <w:rPr>
            <w:noProof/>
            <w:webHidden/>
          </w:rPr>
          <w:t>8</w:t>
        </w:r>
        <w:r>
          <w:rPr>
            <w:noProof/>
            <w:webHidden/>
          </w:rPr>
          <w:fldChar w:fldCharType="end"/>
        </w:r>
      </w:hyperlink>
    </w:p>
    <w:p w:rsidR="00B02AD4" w:rsidRDefault="00B02AD4" w14:paraId="764ED7AD" w14:textId="1EF10917">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39">
        <w:r w:rsidRPr="00CA569C">
          <w:rPr>
            <w:rStyle w:val="Hyperlink"/>
            <w:iCs/>
            <w:noProof/>
          </w:rPr>
          <w:t>A1 – Access card reader: Maintenance operator</w:t>
        </w:r>
        <w:r>
          <w:rPr>
            <w:noProof/>
            <w:webHidden/>
          </w:rPr>
          <w:tab/>
        </w:r>
        <w:r>
          <w:rPr>
            <w:noProof/>
            <w:webHidden/>
          </w:rPr>
          <w:fldChar w:fldCharType="begin"/>
        </w:r>
        <w:r>
          <w:rPr>
            <w:noProof/>
            <w:webHidden/>
          </w:rPr>
          <w:instrText xml:space="preserve"> PAGEREF _Toc160393039 \h </w:instrText>
        </w:r>
        <w:r>
          <w:rPr>
            <w:noProof/>
            <w:webHidden/>
          </w:rPr>
        </w:r>
        <w:r>
          <w:rPr>
            <w:noProof/>
            <w:webHidden/>
          </w:rPr>
          <w:fldChar w:fldCharType="separate"/>
        </w:r>
        <w:r>
          <w:rPr>
            <w:noProof/>
            <w:webHidden/>
          </w:rPr>
          <w:t>8</w:t>
        </w:r>
        <w:r>
          <w:rPr>
            <w:noProof/>
            <w:webHidden/>
          </w:rPr>
          <w:fldChar w:fldCharType="end"/>
        </w:r>
      </w:hyperlink>
    </w:p>
    <w:p w:rsidR="00B02AD4" w:rsidRDefault="00B02AD4" w14:paraId="49B4F4DE" w14:textId="697EC074">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0">
        <w:r w:rsidRPr="00CA569C">
          <w:rPr>
            <w:rStyle w:val="Hyperlink"/>
            <w:iCs/>
            <w:noProof/>
          </w:rPr>
          <w:t>A2 – Access card reader: Service operator</w:t>
        </w:r>
        <w:r>
          <w:rPr>
            <w:noProof/>
            <w:webHidden/>
          </w:rPr>
          <w:tab/>
        </w:r>
        <w:r>
          <w:rPr>
            <w:noProof/>
            <w:webHidden/>
          </w:rPr>
          <w:fldChar w:fldCharType="begin"/>
        </w:r>
        <w:r>
          <w:rPr>
            <w:noProof/>
            <w:webHidden/>
          </w:rPr>
          <w:instrText xml:space="preserve"> PAGEREF _Toc160393040 \h </w:instrText>
        </w:r>
        <w:r>
          <w:rPr>
            <w:noProof/>
            <w:webHidden/>
          </w:rPr>
        </w:r>
        <w:r>
          <w:rPr>
            <w:noProof/>
            <w:webHidden/>
          </w:rPr>
          <w:fldChar w:fldCharType="separate"/>
        </w:r>
        <w:r>
          <w:rPr>
            <w:noProof/>
            <w:webHidden/>
          </w:rPr>
          <w:t>8</w:t>
        </w:r>
        <w:r>
          <w:rPr>
            <w:noProof/>
            <w:webHidden/>
          </w:rPr>
          <w:fldChar w:fldCharType="end"/>
        </w:r>
      </w:hyperlink>
    </w:p>
    <w:p w:rsidR="00B02AD4" w:rsidRDefault="00B02AD4" w14:paraId="3E22CD94" w14:textId="7679958F">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1">
        <w:r w:rsidRPr="00CA569C">
          <w:rPr>
            <w:rStyle w:val="Hyperlink"/>
            <w:noProof/>
          </w:rPr>
          <w:t>UC5 Perform maintenance</w:t>
        </w:r>
        <w:r>
          <w:rPr>
            <w:noProof/>
            <w:webHidden/>
          </w:rPr>
          <w:tab/>
        </w:r>
        <w:r>
          <w:rPr>
            <w:noProof/>
            <w:webHidden/>
          </w:rPr>
          <w:fldChar w:fldCharType="begin"/>
        </w:r>
        <w:r>
          <w:rPr>
            <w:noProof/>
            <w:webHidden/>
          </w:rPr>
          <w:instrText xml:space="preserve"> PAGEREF _Toc160393041 \h </w:instrText>
        </w:r>
        <w:r>
          <w:rPr>
            <w:noProof/>
            <w:webHidden/>
          </w:rPr>
        </w:r>
        <w:r>
          <w:rPr>
            <w:noProof/>
            <w:webHidden/>
          </w:rPr>
          <w:fldChar w:fldCharType="separate"/>
        </w:r>
        <w:r>
          <w:rPr>
            <w:noProof/>
            <w:webHidden/>
          </w:rPr>
          <w:t>9</w:t>
        </w:r>
        <w:r>
          <w:rPr>
            <w:noProof/>
            <w:webHidden/>
          </w:rPr>
          <w:fldChar w:fldCharType="end"/>
        </w:r>
      </w:hyperlink>
    </w:p>
    <w:p w:rsidR="00B02AD4" w:rsidRDefault="00B02AD4" w14:paraId="583573F1" w14:textId="3AB5E028">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2">
        <w:r w:rsidRPr="00CA569C">
          <w:rPr>
            <w:rStyle w:val="Hyperlink"/>
            <w:noProof/>
          </w:rPr>
          <w:t>UC6 Repairs machine</w:t>
        </w:r>
        <w:r>
          <w:rPr>
            <w:noProof/>
            <w:webHidden/>
          </w:rPr>
          <w:tab/>
        </w:r>
        <w:r>
          <w:rPr>
            <w:noProof/>
            <w:webHidden/>
          </w:rPr>
          <w:fldChar w:fldCharType="begin"/>
        </w:r>
        <w:r>
          <w:rPr>
            <w:noProof/>
            <w:webHidden/>
          </w:rPr>
          <w:instrText xml:space="preserve"> PAGEREF _Toc160393042 \h </w:instrText>
        </w:r>
        <w:r>
          <w:rPr>
            <w:noProof/>
            <w:webHidden/>
          </w:rPr>
        </w:r>
        <w:r>
          <w:rPr>
            <w:noProof/>
            <w:webHidden/>
          </w:rPr>
          <w:fldChar w:fldCharType="separate"/>
        </w:r>
        <w:r>
          <w:rPr>
            <w:noProof/>
            <w:webHidden/>
          </w:rPr>
          <w:t>11</w:t>
        </w:r>
        <w:r>
          <w:rPr>
            <w:noProof/>
            <w:webHidden/>
          </w:rPr>
          <w:fldChar w:fldCharType="end"/>
        </w:r>
      </w:hyperlink>
    </w:p>
    <w:p w:rsidR="00B02AD4" w:rsidRDefault="00B02AD4" w14:paraId="15ADC1D7" w14:textId="21DA0C0F">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3">
        <w:r w:rsidRPr="00CA569C">
          <w:rPr>
            <w:rStyle w:val="Hyperlink"/>
            <w:noProof/>
          </w:rPr>
          <w:t>UC7 Update software version</w:t>
        </w:r>
        <w:r>
          <w:rPr>
            <w:noProof/>
            <w:webHidden/>
          </w:rPr>
          <w:tab/>
        </w:r>
        <w:r>
          <w:rPr>
            <w:noProof/>
            <w:webHidden/>
          </w:rPr>
          <w:fldChar w:fldCharType="begin"/>
        </w:r>
        <w:r>
          <w:rPr>
            <w:noProof/>
            <w:webHidden/>
          </w:rPr>
          <w:instrText xml:space="preserve"> PAGEREF _Toc160393043 \h </w:instrText>
        </w:r>
        <w:r>
          <w:rPr>
            <w:noProof/>
            <w:webHidden/>
          </w:rPr>
        </w:r>
        <w:r>
          <w:rPr>
            <w:noProof/>
            <w:webHidden/>
          </w:rPr>
          <w:fldChar w:fldCharType="separate"/>
        </w:r>
        <w:r>
          <w:rPr>
            <w:noProof/>
            <w:webHidden/>
          </w:rPr>
          <w:t>13</w:t>
        </w:r>
        <w:r>
          <w:rPr>
            <w:noProof/>
            <w:webHidden/>
          </w:rPr>
          <w:fldChar w:fldCharType="end"/>
        </w:r>
      </w:hyperlink>
    </w:p>
    <w:p w:rsidR="00B02AD4" w:rsidRDefault="00B02AD4" w14:paraId="45F20E0D" w14:textId="0ED2A8E6">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4">
        <w:r w:rsidRPr="00CA569C">
          <w:rPr>
            <w:rStyle w:val="Hyperlink"/>
            <w:noProof/>
          </w:rPr>
          <w:t>Basic Flow of Events</w:t>
        </w:r>
        <w:r>
          <w:rPr>
            <w:noProof/>
            <w:webHidden/>
          </w:rPr>
          <w:tab/>
        </w:r>
        <w:r>
          <w:rPr>
            <w:noProof/>
            <w:webHidden/>
          </w:rPr>
          <w:fldChar w:fldCharType="begin"/>
        </w:r>
        <w:r>
          <w:rPr>
            <w:noProof/>
            <w:webHidden/>
          </w:rPr>
          <w:instrText xml:space="preserve"> PAGEREF _Toc160393044 \h </w:instrText>
        </w:r>
        <w:r>
          <w:rPr>
            <w:noProof/>
            <w:webHidden/>
          </w:rPr>
        </w:r>
        <w:r>
          <w:rPr>
            <w:noProof/>
            <w:webHidden/>
          </w:rPr>
          <w:fldChar w:fldCharType="separate"/>
        </w:r>
        <w:r>
          <w:rPr>
            <w:noProof/>
            <w:webHidden/>
          </w:rPr>
          <w:t>13</w:t>
        </w:r>
        <w:r>
          <w:rPr>
            <w:noProof/>
            <w:webHidden/>
          </w:rPr>
          <w:fldChar w:fldCharType="end"/>
        </w:r>
      </w:hyperlink>
    </w:p>
    <w:p w:rsidR="00B02AD4" w:rsidRDefault="00B02AD4" w14:paraId="7211E45B" w14:textId="75461FB8">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5">
        <w:r w:rsidRPr="00CA569C">
          <w:rPr>
            <w:rStyle w:val="Hyperlink"/>
            <w:noProof/>
          </w:rPr>
          <w:t>UC8 Update config file</w:t>
        </w:r>
        <w:r>
          <w:rPr>
            <w:noProof/>
            <w:webHidden/>
          </w:rPr>
          <w:tab/>
        </w:r>
        <w:r>
          <w:rPr>
            <w:noProof/>
            <w:webHidden/>
          </w:rPr>
          <w:fldChar w:fldCharType="begin"/>
        </w:r>
        <w:r>
          <w:rPr>
            <w:noProof/>
            <w:webHidden/>
          </w:rPr>
          <w:instrText xml:space="preserve"> PAGEREF _Toc160393045 \h </w:instrText>
        </w:r>
        <w:r>
          <w:rPr>
            <w:noProof/>
            <w:webHidden/>
          </w:rPr>
        </w:r>
        <w:r>
          <w:rPr>
            <w:noProof/>
            <w:webHidden/>
          </w:rPr>
          <w:fldChar w:fldCharType="separate"/>
        </w:r>
        <w:r>
          <w:rPr>
            <w:noProof/>
            <w:webHidden/>
          </w:rPr>
          <w:t>13</w:t>
        </w:r>
        <w:r>
          <w:rPr>
            <w:noProof/>
            <w:webHidden/>
          </w:rPr>
          <w:fldChar w:fldCharType="end"/>
        </w:r>
      </w:hyperlink>
    </w:p>
    <w:p w:rsidR="00B02AD4" w:rsidRDefault="00B02AD4" w14:paraId="33727CE2" w14:textId="1926DCD3">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6">
        <w:r w:rsidRPr="00CA569C">
          <w:rPr>
            <w:rStyle w:val="Hyperlink"/>
            <w:noProof/>
          </w:rPr>
          <w:t>Basic Flow of Events</w:t>
        </w:r>
        <w:r>
          <w:rPr>
            <w:noProof/>
            <w:webHidden/>
          </w:rPr>
          <w:tab/>
        </w:r>
        <w:r>
          <w:rPr>
            <w:noProof/>
            <w:webHidden/>
          </w:rPr>
          <w:fldChar w:fldCharType="begin"/>
        </w:r>
        <w:r>
          <w:rPr>
            <w:noProof/>
            <w:webHidden/>
          </w:rPr>
          <w:instrText xml:space="preserve"> PAGEREF _Toc160393046 \h </w:instrText>
        </w:r>
        <w:r>
          <w:rPr>
            <w:noProof/>
            <w:webHidden/>
          </w:rPr>
        </w:r>
        <w:r>
          <w:rPr>
            <w:noProof/>
            <w:webHidden/>
          </w:rPr>
          <w:fldChar w:fldCharType="separate"/>
        </w:r>
        <w:r>
          <w:rPr>
            <w:noProof/>
            <w:webHidden/>
          </w:rPr>
          <w:t>13</w:t>
        </w:r>
        <w:r>
          <w:rPr>
            <w:noProof/>
            <w:webHidden/>
          </w:rPr>
          <w:fldChar w:fldCharType="end"/>
        </w:r>
      </w:hyperlink>
    </w:p>
    <w:p w:rsidR="00B02AD4" w:rsidRDefault="00B02AD4" w14:paraId="4A2DAD76" w14:textId="2855340C">
      <w:pPr>
        <w:pStyle w:val="TOC1"/>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7">
        <w:r w:rsidRPr="00CA569C">
          <w:rPr>
            <w:rStyle w:val="Hyperlink"/>
            <w:noProof/>
          </w:rPr>
          <w:t xml:space="preserve">UC9 Receive notification: </w:t>
        </w:r>
        <w:r w:rsidRPr="00CA569C">
          <w:rPr>
            <w:rStyle w:val="Hyperlink"/>
            <w:iCs/>
            <w:noProof/>
          </w:rPr>
          <w:t>Restock report</w:t>
        </w:r>
        <w:r>
          <w:rPr>
            <w:noProof/>
            <w:webHidden/>
          </w:rPr>
          <w:tab/>
        </w:r>
        <w:r>
          <w:rPr>
            <w:noProof/>
            <w:webHidden/>
          </w:rPr>
          <w:fldChar w:fldCharType="begin"/>
        </w:r>
        <w:r>
          <w:rPr>
            <w:noProof/>
            <w:webHidden/>
          </w:rPr>
          <w:instrText xml:space="preserve"> PAGEREF _Toc160393047 \h </w:instrText>
        </w:r>
        <w:r>
          <w:rPr>
            <w:noProof/>
            <w:webHidden/>
          </w:rPr>
        </w:r>
        <w:r>
          <w:rPr>
            <w:noProof/>
            <w:webHidden/>
          </w:rPr>
          <w:fldChar w:fldCharType="separate"/>
        </w:r>
        <w:r>
          <w:rPr>
            <w:noProof/>
            <w:webHidden/>
          </w:rPr>
          <w:t>14</w:t>
        </w:r>
        <w:r>
          <w:rPr>
            <w:noProof/>
            <w:webHidden/>
          </w:rPr>
          <w:fldChar w:fldCharType="end"/>
        </w:r>
      </w:hyperlink>
    </w:p>
    <w:p w:rsidR="00B02AD4" w:rsidRDefault="00B02AD4" w14:paraId="55646D05" w14:textId="43C5C88A">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8">
        <w:r w:rsidRPr="00CA569C">
          <w:rPr>
            <w:rStyle w:val="Hyperlink"/>
            <w:noProof/>
          </w:rPr>
          <w:t>Basic Flow of Events</w:t>
        </w:r>
        <w:r>
          <w:rPr>
            <w:noProof/>
            <w:webHidden/>
          </w:rPr>
          <w:tab/>
        </w:r>
        <w:r>
          <w:rPr>
            <w:noProof/>
            <w:webHidden/>
          </w:rPr>
          <w:fldChar w:fldCharType="begin"/>
        </w:r>
        <w:r>
          <w:rPr>
            <w:noProof/>
            <w:webHidden/>
          </w:rPr>
          <w:instrText xml:space="preserve"> PAGEREF _Toc160393048 \h </w:instrText>
        </w:r>
        <w:r>
          <w:rPr>
            <w:noProof/>
            <w:webHidden/>
          </w:rPr>
        </w:r>
        <w:r>
          <w:rPr>
            <w:noProof/>
            <w:webHidden/>
          </w:rPr>
          <w:fldChar w:fldCharType="separate"/>
        </w:r>
        <w:r>
          <w:rPr>
            <w:noProof/>
            <w:webHidden/>
          </w:rPr>
          <w:t>14</w:t>
        </w:r>
        <w:r>
          <w:rPr>
            <w:noProof/>
            <w:webHidden/>
          </w:rPr>
          <w:fldChar w:fldCharType="end"/>
        </w:r>
      </w:hyperlink>
    </w:p>
    <w:p w:rsidR="00B02AD4" w:rsidRDefault="00B02AD4" w14:paraId="08B73AE7" w14:textId="68E57E5A">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49">
        <w:r w:rsidRPr="00CA569C">
          <w:rPr>
            <w:rStyle w:val="Hyperlink"/>
            <w:noProof/>
          </w:rPr>
          <w:t>Alternative Flows</w:t>
        </w:r>
        <w:r>
          <w:rPr>
            <w:noProof/>
            <w:webHidden/>
          </w:rPr>
          <w:tab/>
        </w:r>
        <w:r>
          <w:rPr>
            <w:noProof/>
            <w:webHidden/>
          </w:rPr>
          <w:fldChar w:fldCharType="begin"/>
        </w:r>
        <w:r>
          <w:rPr>
            <w:noProof/>
            <w:webHidden/>
          </w:rPr>
          <w:instrText xml:space="preserve"> PAGEREF _Toc160393049 \h </w:instrText>
        </w:r>
        <w:r>
          <w:rPr>
            <w:noProof/>
            <w:webHidden/>
          </w:rPr>
        </w:r>
        <w:r>
          <w:rPr>
            <w:noProof/>
            <w:webHidden/>
          </w:rPr>
          <w:fldChar w:fldCharType="separate"/>
        </w:r>
        <w:r>
          <w:rPr>
            <w:noProof/>
            <w:webHidden/>
          </w:rPr>
          <w:t>14</w:t>
        </w:r>
        <w:r>
          <w:rPr>
            <w:noProof/>
            <w:webHidden/>
          </w:rPr>
          <w:fldChar w:fldCharType="end"/>
        </w:r>
      </w:hyperlink>
    </w:p>
    <w:p w:rsidR="00B02AD4" w:rsidRDefault="00B02AD4" w14:paraId="785B5A79" w14:textId="47626E42">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50">
        <w:r w:rsidRPr="00CA569C">
          <w:rPr>
            <w:rStyle w:val="Hyperlink"/>
            <w:iCs/>
            <w:noProof/>
          </w:rPr>
          <w:t>A1 – Receive notification: Faulty report</w:t>
        </w:r>
        <w:r>
          <w:rPr>
            <w:noProof/>
            <w:webHidden/>
          </w:rPr>
          <w:tab/>
        </w:r>
        <w:r>
          <w:rPr>
            <w:noProof/>
            <w:webHidden/>
          </w:rPr>
          <w:fldChar w:fldCharType="begin"/>
        </w:r>
        <w:r>
          <w:rPr>
            <w:noProof/>
            <w:webHidden/>
          </w:rPr>
          <w:instrText xml:space="preserve"> PAGEREF _Toc160393050 \h </w:instrText>
        </w:r>
        <w:r>
          <w:rPr>
            <w:noProof/>
            <w:webHidden/>
          </w:rPr>
        </w:r>
        <w:r>
          <w:rPr>
            <w:noProof/>
            <w:webHidden/>
          </w:rPr>
          <w:fldChar w:fldCharType="separate"/>
        </w:r>
        <w:r>
          <w:rPr>
            <w:noProof/>
            <w:webHidden/>
          </w:rPr>
          <w:t>14</w:t>
        </w:r>
        <w:r>
          <w:rPr>
            <w:noProof/>
            <w:webHidden/>
          </w:rPr>
          <w:fldChar w:fldCharType="end"/>
        </w:r>
      </w:hyperlink>
    </w:p>
    <w:p w:rsidR="00B02AD4" w:rsidRDefault="00B02AD4" w14:paraId="63AADAC0" w14:textId="7A1CABE7">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3051">
        <w:r w:rsidRPr="00CA569C">
          <w:rPr>
            <w:rStyle w:val="Hyperlink"/>
            <w:iCs/>
            <w:noProof/>
          </w:rPr>
          <w:t>A2 – Receive notification: Maintenance Completion</w:t>
        </w:r>
        <w:r>
          <w:rPr>
            <w:noProof/>
            <w:webHidden/>
          </w:rPr>
          <w:tab/>
        </w:r>
        <w:r>
          <w:rPr>
            <w:noProof/>
            <w:webHidden/>
          </w:rPr>
          <w:fldChar w:fldCharType="begin"/>
        </w:r>
        <w:r>
          <w:rPr>
            <w:noProof/>
            <w:webHidden/>
          </w:rPr>
          <w:instrText xml:space="preserve"> PAGEREF _Toc160393051 \h </w:instrText>
        </w:r>
        <w:r>
          <w:rPr>
            <w:noProof/>
            <w:webHidden/>
          </w:rPr>
        </w:r>
        <w:r>
          <w:rPr>
            <w:noProof/>
            <w:webHidden/>
          </w:rPr>
          <w:fldChar w:fldCharType="separate"/>
        </w:r>
        <w:r>
          <w:rPr>
            <w:noProof/>
            <w:webHidden/>
          </w:rPr>
          <w:t>14</w:t>
        </w:r>
        <w:r>
          <w:rPr>
            <w:noProof/>
            <w:webHidden/>
          </w:rPr>
          <w:fldChar w:fldCharType="end"/>
        </w:r>
      </w:hyperlink>
    </w:p>
    <w:p w:rsidRPr="00324A30" w:rsidR="00276A0C" w:rsidP="00276A0C" w:rsidRDefault="00276A0C" w14:paraId="1B3BD705" w14:textId="2C96EF43">
      <w:pPr>
        <w:rPr>
          <w:i/>
          <w:color w:val="3366FF"/>
          <w:szCs w:val="20"/>
        </w:rPr>
      </w:pPr>
      <w:r>
        <w:rPr>
          <w:szCs w:val="20"/>
        </w:rPr>
        <w:fldChar w:fldCharType="end"/>
      </w:r>
    </w:p>
    <w:p w:rsidR="0068364C" w:rsidP="00276A0C" w:rsidRDefault="0068364C" w14:paraId="32F587C9" w14:textId="77777777">
      <w:pPr>
        <w:rPr>
          <w:szCs w:val="20"/>
        </w:rPr>
      </w:pPr>
    </w:p>
    <w:p w:rsidR="0068364C" w:rsidP="00276A0C" w:rsidRDefault="0068364C" w14:paraId="5B621CB6" w14:textId="77777777">
      <w:pPr>
        <w:rPr>
          <w:szCs w:val="20"/>
        </w:rPr>
      </w:pPr>
    </w:p>
    <w:p w:rsidR="0068364C" w:rsidP="00276A0C" w:rsidRDefault="0068364C" w14:paraId="698FBB80" w14:textId="1067061C">
      <w:pPr>
        <w:rPr>
          <w:szCs w:val="20"/>
        </w:rPr>
        <w:sectPr w:rsidR="0068364C" w:rsidSect="00473182">
          <w:headerReference w:type="default" r:id="rId8"/>
          <w:footerReference w:type="default" r:id="rId9"/>
          <w:footerReference w:type="first" r:id="rId10"/>
          <w:pgSz w:w="11906" w:h="16838" w:orient="portrait"/>
          <w:pgMar w:top="1440" w:right="1440" w:bottom="1440" w:left="1440" w:header="709" w:footer="709" w:gutter="0"/>
          <w:cols w:space="708"/>
          <w:titlePg/>
          <w:docGrid w:linePitch="360"/>
        </w:sectPr>
      </w:pPr>
    </w:p>
    <w:p w:rsidR="00195FA2" w:rsidP="00BC53FB" w:rsidRDefault="00BC53FB" w14:paraId="7A96FA26" w14:textId="52145375">
      <w:pPr>
        <w:pStyle w:val="UseCaseDiagramHeader"/>
        <w:numPr>
          <w:ilvl w:val="0"/>
          <w:numId w:val="0"/>
        </w:numPr>
      </w:pPr>
      <w:bookmarkStart w:name="_Toc160393026" w:id="0"/>
      <w:r>
        <w:t>USE CASE DIAGRAM(s)</w:t>
      </w:r>
      <w:bookmarkEnd w:id="0"/>
    </w:p>
    <w:p w:rsidR="00195FA2" w:rsidP="00276A0C" w:rsidRDefault="00201A4D" w14:paraId="476C4586" w14:textId="70D2975A">
      <w:pPr>
        <w:rPr>
          <w:rFonts w:ascii="Arial" w:hAnsi="Arial" w:cs="Arial"/>
          <w:b/>
          <w:bCs/>
          <w:kern w:val="32"/>
          <w:sz w:val="36"/>
          <w:szCs w:val="36"/>
        </w:rPr>
      </w:pPr>
      <w:r>
        <w:rPr>
          <w:rFonts w:ascii="Arial" w:hAnsi="Arial" w:cs="Arial"/>
          <w:b/>
          <w:bCs/>
          <w:noProof/>
          <w:kern w:val="32"/>
          <w:sz w:val="36"/>
          <w:szCs w:val="36"/>
        </w:rPr>
        <w:drawing>
          <wp:anchor distT="0" distB="0" distL="114300" distR="114300" simplePos="0" relativeHeight="251660288" behindDoc="1" locked="0" layoutInCell="1" allowOverlap="1" wp14:anchorId="2B655898" wp14:editId="7396FEF7">
            <wp:simplePos x="0" y="0"/>
            <wp:positionH relativeFrom="margin">
              <wp:posOffset>-266700</wp:posOffset>
            </wp:positionH>
            <wp:positionV relativeFrom="paragraph">
              <wp:posOffset>184785</wp:posOffset>
            </wp:positionV>
            <wp:extent cx="6534150" cy="7753350"/>
            <wp:effectExtent l="0" t="0" r="0" b="0"/>
            <wp:wrapNone/>
            <wp:docPr id="148835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4150" cy="775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201A4D" w:rsidR="00201A4D" w:rsidP="00201A4D" w:rsidRDefault="00201A4D" w14:paraId="73123122" w14:textId="77777777">
      <w:pPr>
        <w:rPr>
          <w:szCs w:val="20"/>
        </w:rPr>
      </w:pPr>
    </w:p>
    <w:p w:rsidR="00201A4D" w:rsidP="00201A4D" w:rsidRDefault="00201A4D" w14:paraId="743F06FC" w14:textId="77777777">
      <w:pPr>
        <w:rPr>
          <w:rFonts w:ascii="Arial" w:hAnsi="Arial" w:cs="Arial"/>
          <w:b/>
          <w:bCs/>
          <w:kern w:val="32"/>
          <w:sz w:val="36"/>
          <w:szCs w:val="36"/>
        </w:rPr>
      </w:pPr>
    </w:p>
    <w:p w:rsidRPr="00201A4D" w:rsidR="00201A4D" w:rsidP="00201A4D" w:rsidRDefault="00201A4D" w14:paraId="34BF98B4" w14:textId="71250F1F">
      <w:pPr>
        <w:rPr>
          <w:szCs w:val="20"/>
        </w:rPr>
        <w:sectPr w:rsidRPr="00201A4D" w:rsidR="00201A4D" w:rsidSect="00473182">
          <w:pgSz w:w="11906" w:h="16838" w:orient="portrait"/>
          <w:pgMar w:top="1440" w:right="1440" w:bottom="1440" w:left="1440" w:header="709" w:footer="709" w:gutter="0"/>
          <w:cols w:space="708"/>
          <w:titlePg/>
          <w:docGrid w:linePitch="360"/>
        </w:sectPr>
      </w:pPr>
    </w:p>
    <w:p w:rsidR="002F0CE3" w:rsidP="002F0CE3" w:rsidRDefault="002F0CE3" w14:paraId="3C4D0461" w14:textId="68AFE3D8">
      <w:pPr>
        <w:pStyle w:val="UseCaseDiagramHeader"/>
        <w:numPr>
          <w:ilvl w:val="0"/>
          <w:numId w:val="0"/>
        </w:numPr>
      </w:pPr>
      <w:bookmarkStart w:name="_Toc160393027" w:id="1"/>
      <w:r>
        <w:t>STRIDE ANALYSIS</w:t>
      </w:r>
      <w:bookmarkEnd w:id="1"/>
    </w:p>
    <w:p w:rsidR="002F0CE3" w:rsidP="002F0CE3" w:rsidRDefault="002F0CE3" w14:paraId="71ADCD42" w14:textId="77777777">
      <w:pPr>
        <w:rPr>
          <w:szCs w:val="20"/>
        </w:rPr>
      </w:pPr>
    </w:p>
    <w:p w:rsidRPr="004813F6" w:rsidR="001E0D8C" w:rsidP="001E0D8C" w:rsidRDefault="001E0D8C" w14:paraId="36005FD6" w14:textId="77777777">
      <w:pPr>
        <w:rPr>
          <w:b/>
          <w:bCs/>
          <w:szCs w:val="20"/>
        </w:rPr>
      </w:pPr>
      <w:r w:rsidRPr="004813F6">
        <w:rPr>
          <w:b/>
          <w:bCs/>
          <w:szCs w:val="20"/>
        </w:rPr>
        <w:t>Spoofing Identity:</w:t>
      </w:r>
    </w:p>
    <w:p w:rsidRPr="001E0D8C" w:rsidR="001E0D8C" w:rsidP="001E0D8C" w:rsidRDefault="001E0D8C" w14:paraId="4769655D" w14:textId="77777777">
      <w:pPr>
        <w:rPr>
          <w:szCs w:val="20"/>
        </w:rPr>
      </w:pPr>
    </w:p>
    <w:p w:rsidRPr="001E0D8C" w:rsidR="001E0D8C" w:rsidP="001E0D8C" w:rsidRDefault="001E0D8C" w14:paraId="31628BB6" w14:textId="77777777">
      <w:pPr>
        <w:rPr>
          <w:szCs w:val="20"/>
        </w:rPr>
      </w:pPr>
      <w:r w:rsidRPr="001E0D8C">
        <w:rPr>
          <w:b/>
          <w:bCs/>
          <w:szCs w:val="20"/>
        </w:rPr>
        <w:t>Threat:</w:t>
      </w:r>
      <w:r w:rsidRPr="001E0D8C">
        <w:rPr>
          <w:szCs w:val="20"/>
        </w:rPr>
        <w:t xml:space="preserve"> Someone could spoof their identity to gain unauthorized access to the vending machine.</w:t>
      </w:r>
    </w:p>
    <w:p w:rsidR="001E0D8C" w:rsidP="001E0D8C" w:rsidRDefault="001E0D8C" w14:paraId="0C2EC3B0" w14:textId="77777777">
      <w:pPr>
        <w:rPr>
          <w:szCs w:val="20"/>
        </w:rPr>
      </w:pPr>
      <w:r w:rsidRPr="001E0D8C">
        <w:rPr>
          <w:b/>
          <w:bCs/>
          <w:szCs w:val="20"/>
        </w:rPr>
        <w:t>Example:</w:t>
      </w:r>
      <w:r w:rsidRPr="001E0D8C">
        <w:rPr>
          <w:szCs w:val="20"/>
        </w:rPr>
        <w:t xml:space="preserve"> </w:t>
      </w:r>
      <w:r>
        <w:rPr>
          <w:szCs w:val="20"/>
        </w:rPr>
        <w:t>Someone who do not belong to the company can steal a vending card to access</w:t>
      </w:r>
      <w:r w:rsidRPr="001E0D8C">
        <w:rPr>
          <w:szCs w:val="20"/>
        </w:rPr>
        <w:t xml:space="preserve"> the machine into dispensing snacks without payment.</w:t>
      </w:r>
    </w:p>
    <w:p w:rsidR="001E0D8C" w:rsidP="001E0D8C" w:rsidRDefault="001E0D8C" w14:paraId="58C61691" w14:textId="77777777">
      <w:pPr>
        <w:rPr>
          <w:szCs w:val="20"/>
        </w:rPr>
      </w:pPr>
    </w:p>
    <w:p w:rsidRPr="004813F6" w:rsidR="001E0D8C" w:rsidP="001E0D8C" w:rsidRDefault="001E0D8C" w14:paraId="473344FD" w14:textId="77777777">
      <w:pPr>
        <w:rPr>
          <w:b/>
          <w:bCs/>
        </w:rPr>
      </w:pPr>
      <w:r w:rsidRPr="004813F6">
        <w:rPr>
          <w:b/>
          <w:bCs/>
        </w:rPr>
        <w:t>Tampering with Data:</w:t>
      </w:r>
    </w:p>
    <w:p w:rsidR="001E0D8C" w:rsidP="001E0D8C" w:rsidRDefault="001E0D8C" w14:paraId="14EA846A" w14:textId="77777777"/>
    <w:p w:rsidR="001E0D8C" w:rsidP="001E0D8C" w:rsidRDefault="001E0D8C" w14:paraId="03E69C92" w14:textId="72DC689B">
      <w:r w:rsidRPr="001E0D8C">
        <w:rPr>
          <w:b/>
          <w:bCs/>
        </w:rPr>
        <w:t>Threat</w:t>
      </w:r>
      <w:r>
        <w:t xml:space="preserve">: </w:t>
      </w:r>
      <w:r w:rsidRPr="00201A4D" w:rsidR="00201A4D">
        <w:t>The data stored in the vending machine's system can be tampered with by anybody</w:t>
      </w:r>
      <w:r>
        <w:t>.</w:t>
      </w:r>
    </w:p>
    <w:p w:rsidR="001E0D8C" w:rsidP="001E0D8C" w:rsidRDefault="001E0D8C" w14:paraId="421C7FCF" w14:textId="77777777">
      <w:r w:rsidRPr="001E0D8C">
        <w:rPr>
          <w:b/>
          <w:bCs/>
        </w:rPr>
        <w:t>Example</w:t>
      </w:r>
      <w:r>
        <w:t xml:space="preserve">: Malicious individuals might try to alter the inventory records to make it appear that more snacks have been sold than </w:t>
      </w:r>
      <w:proofErr w:type="gramStart"/>
      <w:r>
        <w:t>actually have</w:t>
      </w:r>
      <w:proofErr w:type="gramEnd"/>
      <w:r>
        <w:t>, leading to losses for the vending machine owner.</w:t>
      </w:r>
    </w:p>
    <w:p w:rsidR="001E0D8C" w:rsidP="001E0D8C" w:rsidRDefault="001E0D8C" w14:paraId="2F77941A" w14:textId="77777777"/>
    <w:p w:rsidR="001E0D8C" w:rsidP="001E0D8C" w:rsidRDefault="001E0D8C" w14:paraId="3E2684F9" w14:textId="77777777">
      <w:r w:rsidRPr="00201A4D">
        <w:rPr>
          <w:b/>
          <w:bCs/>
        </w:rPr>
        <w:t>Repudiation</w:t>
      </w:r>
      <w:r>
        <w:t>:</w:t>
      </w:r>
    </w:p>
    <w:p w:rsidR="001E0D8C" w:rsidP="001E0D8C" w:rsidRDefault="001E0D8C" w14:paraId="66C81261" w14:textId="77777777"/>
    <w:p w:rsidR="001E0D8C" w:rsidP="001E0D8C" w:rsidRDefault="001E0D8C" w14:paraId="24760FD9" w14:textId="77777777">
      <w:r w:rsidRPr="001E0D8C">
        <w:rPr>
          <w:b/>
          <w:bCs/>
        </w:rPr>
        <w:t>Threat</w:t>
      </w:r>
      <w:r>
        <w:t>: An individual could deny their actions or transactions performed on the vending machine.</w:t>
      </w:r>
    </w:p>
    <w:p w:rsidR="001E0D8C" w:rsidP="001E0D8C" w:rsidRDefault="001E0D8C" w14:paraId="5FED847C" w14:textId="77777777">
      <w:r w:rsidRPr="001E0D8C">
        <w:rPr>
          <w:b/>
          <w:bCs/>
        </w:rPr>
        <w:t>Example</w:t>
      </w:r>
      <w:r>
        <w:t xml:space="preserve">: A customer might try to break the machine out of frustration by kicking and </w:t>
      </w:r>
      <w:proofErr w:type="gramStart"/>
      <w:r>
        <w:t>later on</w:t>
      </w:r>
      <w:proofErr w:type="gramEnd"/>
      <w:r>
        <w:t xml:space="preserve"> denying that. </w:t>
      </w:r>
    </w:p>
    <w:p w:rsidR="001E0D8C" w:rsidP="001E0D8C" w:rsidRDefault="001E0D8C" w14:paraId="4A28D5C1" w14:textId="77777777"/>
    <w:p w:rsidRPr="00201A4D" w:rsidR="001E0D8C" w:rsidP="001E0D8C" w:rsidRDefault="001E0D8C" w14:paraId="41FFC4FB" w14:textId="77777777">
      <w:pPr>
        <w:rPr>
          <w:b/>
          <w:bCs/>
        </w:rPr>
      </w:pPr>
      <w:r w:rsidRPr="00201A4D">
        <w:rPr>
          <w:b/>
          <w:bCs/>
        </w:rPr>
        <w:t>Information Disclosure:</w:t>
      </w:r>
    </w:p>
    <w:p w:rsidR="001E0D8C" w:rsidP="001E0D8C" w:rsidRDefault="001E0D8C" w14:paraId="0C349B11" w14:textId="77777777"/>
    <w:p w:rsidR="001E0D8C" w:rsidP="001E0D8C" w:rsidRDefault="001E0D8C" w14:paraId="592D9266" w14:textId="77777777">
      <w:r w:rsidRPr="001E0D8C">
        <w:rPr>
          <w:b/>
          <w:bCs/>
        </w:rPr>
        <w:t>Threat</w:t>
      </w:r>
      <w:r>
        <w:t>: Sensitive information stored within the vending machine's system could be disclosed to unauthorized parties.</w:t>
      </w:r>
    </w:p>
    <w:p w:rsidR="001E0D8C" w:rsidP="001E0D8C" w:rsidRDefault="001E0D8C" w14:paraId="12404B74" w14:textId="77777777">
      <w:r w:rsidRPr="001E0D8C">
        <w:rPr>
          <w:b/>
          <w:bCs/>
        </w:rPr>
        <w:t>Example</w:t>
      </w:r>
      <w:r>
        <w:t>: Personal data, such as bank card or credit card information, PIN number of the special service card, could be intercepted if the vending machine's communication channels are not secure.</w:t>
      </w:r>
    </w:p>
    <w:p w:rsidR="001E0D8C" w:rsidP="001E0D8C" w:rsidRDefault="001E0D8C" w14:paraId="2B71D570" w14:textId="77777777"/>
    <w:p w:rsidRPr="00201A4D" w:rsidR="001E0D8C" w:rsidP="001E0D8C" w:rsidRDefault="001E0D8C" w14:paraId="608E31A6" w14:textId="77777777">
      <w:pPr>
        <w:rPr>
          <w:b/>
          <w:bCs/>
        </w:rPr>
      </w:pPr>
      <w:r w:rsidRPr="00201A4D">
        <w:rPr>
          <w:b/>
          <w:bCs/>
        </w:rPr>
        <w:t>Denial of Service (DoS):</w:t>
      </w:r>
    </w:p>
    <w:p w:rsidR="001E0D8C" w:rsidP="001E0D8C" w:rsidRDefault="001E0D8C" w14:paraId="4A139754" w14:textId="77777777"/>
    <w:p w:rsidR="001E0D8C" w:rsidP="001E0D8C" w:rsidRDefault="001E0D8C" w14:paraId="6CA14C2D" w14:textId="77777777">
      <w:r w:rsidRPr="001E0D8C">
        <w:rPr>
          <w:b/>
          <w:bCs/>
        </w:rPr>
        <w:t>Threat</w:t>
      </w:r>
      <w:r>
        <w:t>: An attacker could disrupt the normal operation of the vending machine, preventing legitimate users from accessing it.</w:t>
      </w:r>
    </w:p>
    <w:p w:rsidR="001E0D8C" w:rsidP="001E0D8C" w:rsidRDefault="001E0D8C" w14:paraId="7C7E1E7A" w14:textId="77777777">
      <w:r w:rsidRPr="001E0D8C">
        <w:rPr>
          <w:b/>
          <w:bCs/>
        </w:rPr>
        <w:t>Example</w:t>
      </w:r>
      <w:r>
        <w:t>: A hacker could launch a DoS attack against the vending machine's software, causing it to become unresponsive and unable to dispense snacks.</w:t>
      </w:r>
    </w:p>
    <w:p w:rsidR="001E0D8C" w:rsidP="001E0D8C" w:rsidRDefault="001E0D8C" w14:paraId="580614AA" w14:textId="77777777"/>
    <w:p w:rsidRPr="00201A4D" w:rsidR="001E0D8C" w:rsidP="001E0D8C" w:rsidRDefault="001E0D8C" w14:paraId="04C2ACCE" w14:textId="77777777">
      <w:pPr>
        <w:rPr>
          <w:b/>
          <w:bCs/>
        </w:rPr>
      </w:pPr>
      <w:r w:rsidRPr="00201A4D">
        <w:rPr>
          <w:b/>
          <w:bCs/>
        </w:rPr>
        <w:t>Elevation of Privilege:</w:t>
      </w:r>
    </w:p>
    <w:p w:rsidR="001E0D8C" w:rsidP="001E0D8C" w:rsidRDefault="001E0D8C" w14:paraId="3B6C0A7E" w14:textId="77777777"/>
    <w:p w:rsidR="001E0D8C" w:rsidP="001E0D8C" w:rsidRDefault="001E0D8C" w14:paraId="3ADB4B55" w14:textId="57A6191D">
      <w:r w:rsidRPr="001E0D8C">
        <w:rPr>
          <w:b/>
          <w:bCs/>
        </w:rPr>
        <w:t>Threat</w:t>
      </w:r>
      <w:r>
        <w:t>: An attacker could gain unauthorized access to privileged functionalities such as maintenance or service accounts or resources within the vending machine.</w:t>
      </w:r>
    </w:p>
    <w:p w:rsidR="002F0CE3" w:rsidP="001E0D8C" w:rsidRDefault="001E0D8C" w14:paraId="390DCDF8" w14:textId="09E5C144">
      <w:pPr>
        <w:rPr>
          <w:rFonts w:ascii="Arial" w:hAnsi="Arial" w:cs="Arial"/>
          <w:b/>
          <w:bCs/>
          <w:kern w:val="32"/>
          <w:sz w:val="36"/>
          <w:szCs w:val="36"/>
        </w:rPr>
      </w:pPr>
      <w:r w:rsidRPr="001E0D8C">
        <w:rPr>
          <w:b/>
          <w:bCs/>
        </w:rPr>
        <w:t>Example</w:t>
      </w:r>
      <w:r>
        <w:t>: Exploiting a software vulnerability to escalate their privileges and gain administrative control over the vending machine, allowing them to manipulate its operations.</w:t>
      </w:r>
      <w:r w:rsidR="002F0CE3">
        <w:br w:type="page"/>
      </w:r>
    </w:p>
    <w:p w:rsidR="00276A0C" w:rsidP="00BC53FB" w:rsidRDefault="00BC53FB" w14:paraId="6B5E2FE4" w14:textId="0D3927C3">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28" w:id="2"/>
      <w:r>
        <w:t xml:space="preserve">UC1 </w:t>
      </w:r>
      <w:r w:rsidRPr="00662BD7" w:rsidR="00662BD7">
        <w:t>View Information</w:t>
      </w:r>
      <w:bookmarkEnd w:id="2"/>
    </w:p>
    <w:p w:rsidR="00D20A79" w:rsidP="00276A0C" w:rsidRDefault="00D20A79" w14:paraId="771FA438" w14:textId="77777777">
      <w:pPr>
        <w:rPr>
          <w:szCs w:val="20"/>
        </w:rPr>
      </w:pPr>
    </w:p>
    <w:p w:rsidR="00DE5E5D" w:rsidP="00276A0C" w:rsidRDefault="005A544D" w14:paraId="7F9CD1C7" w14:textId="01ECBE67">
      <w:pPr>
        <w:rPr>
          <w:szCs w:val="20"/>
        </w:rPr>
      </w:pPr>
      <w:r w:rsidRPr="005A544D">
        <w:rPr>
          <w:szCs w:val="20"/>
        </w:rPr>
        <w:t xml:space="preserve">This use provides the capability for </w:t>
      </w:r>
      <w:r>
        <w:rPr>
          <w:szCs w:val="20"/>
        </w:rPr>
        <w:t>a customer to view the account balance and product information on the screen</w:t>
      </w:r>
      <w:r w:rsidR="00415A60">
        <w:rPr>
          <w:szCs w:val="20"/>
        </w:rPr>
        <w:t>.</w:t>
      </w:r>
    </w:p>
    <w:p w:rsidRPr="00EA1B7E" w:rsidR="00DE5E5D" w:rsidP="00DE5E5D" w:rsidRDefault="00276A0C" w14:paraId="3E28BADA" w14:textId="77777777">
      <w:pPr>
        <w:pStyle w:val="BasicFlowHeading"/>
        <w:rPr>
          <w:i w:val="0"/>
          <w:iCs w:val="0"/>
        </w:rPr>
      </w:pPr>
      <w:bookmarkStart w:name="_Toc160393029" w:id="3"/>
      <w:r w:rsidRPr="00EA1B7E">
        <w:rPr>
          <w:i w:val="0"/>
          <w:iCs w:val="0"/>
        </w:rPr>
        <w:t>Basic Flow of Events</w:t>
      </w:r>
      <w:bookmarkEnd w:id="3"/>
    </w:p>
    <w:p w:rsidRPr="0077541F" w:rsidR="0077541F" w:rsidP="0077541F" w:rsidRDefault="0077541F" w14:paraId="3B9504E7" w14:textId="77777777"/>
    <w:p w:rsidR="00DE5E5D" w:rsidP="00DE5E5D" w:rsidRDefault="00DE5E5D" w14:paraId="5EE9E53D" w14:textId="32A90F85">
      <w:pPr>
        <w:rPr>
          <w:szCs w:val="20"/>
        </w:rPr>
      </w:pPr>
      <w:r>
        <w:rPr>
          <w:szCs w:val="20"/>
        </w:rPr>
        <w:t xml:space="preserve">The use case begins when </w:t>
      </w:r>
      <w:r w:rsidR="00113742">
        <w:rPr>
          <w:szCs w:val="20"/>
        </w:rPr>
        <w:softHyphen/>
      </w:r>
      <w:r w:rsidR="00415A60">
        <w:rPr>
          <w:i/>
          <w:iCs/>
          <w:szCs w:val="20"/>
        </w:rPr>
        <w:t>an employee, staff or a visitor of the company</w:t>
      </w:r>
      <w:r>
        <w:rPr>
          <w:szCs w:val="20"/>
        </w:rPr>
        <w:t xml:space="preserve"> </w:t>
      </w:r>
      <w:r w:rsidR="00415A60">
        <w:rPr>
          <w:szCs w:val="20"/>
        </w:rPr>
        <w:t>inserts the card</w:t>
      </w:r>
      <w:r w:rsidR="00201A4D">
        <w:rPr>
          <w:szCs w:val="20"/>
        </w:rPr>
        <w:t xml:space="preserve"> to the </w:t>
      </w:r>
      <w:proofErr w:type="spellStart"/>
      <w:r w:rsidR="00201A4D">
        <w:rPr>
          <w:szCs w:val="20"/>
        </w:rPr>
        <w:t>cardreader</w:t>
      </w:r>
      <w:proofErr w:type="spellEnd"/>
      <w:r w:rsidR="00415A60">
        <w:rPr>
          <w:szCs w:val="20"/>
        </w:rPr>
        <w:t>.</w:t>
      </w:r>
    </w:p>
    <w:p w:rsidR="00276A0C" w:rsidP="00276A0C" w:rsidRDefault="00276A0C" w14:paraId="4E0C2E66"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706"/>
        <w:gridCol w:w="7310"/>
      </w:tblGrid>
      <w:tr w:rsidRPr="00FF075C" w:rsidR="00263285" w:rsidTr="00201A4D" w14:paraId="03BFA4FB" w14:textId="77777777">
        <w:tc>
          <w:tcPr>
            <w:tcW w:w="946" w:type="pct"/>
            <w:shd w:val="clear" w:color="auto" w:fill="auto"/>
          </w:tcPr>
          <w:p w:rsidRPr="00FF075C" w:rsidR="00263285" w:rsidP="00263285" w:rsidRDefault="00201A4D" w14:paraId="445CE5B5" w14:textId="1A6AD3B5">
            <w:pPr>
              <w:rPr>
                <w:szCs w:val="20"/>
              </w:rPr>
            </w:pPr>
            <w:r>
              <w:rPr>
                <w:szCs w:val="20"/>
              </w:rPr>
              <w:t>System:</w:t>
            </w:r>
          </w:p>
        </w:tc>
        <w:tc>
          <w:tcPr>
            <w:tcW w:w="4054" w:type="pct"/>
            <w:shd w:val="clear" w:color="auto" w:fill="auto"/>
          </w:tcPr>
          <w:p w:rsidRPr="00FF075C" w:rsidR="00201A4D" w:rsidP="00263285" w:rsidRDefault="00263285" w14:paraId="3AE524C0" w14:textId="6F50B198">
            <w:pPr>
              <w:rPr>
                <w:szCs w:val="20"/>
              </w:rPr>
            </w:pPr>
            <w:r>
              <w:rPr>
                <w:szCs w:val="20"/>
              </w:rPr>
              <w:t xml:space="preserve">Detects that a card has been inserted and attempts to read the information from the card on the basis that is a valid card from the company. </w:t>
            </w:r>
          </w:p>
        </w:tc>
      </w:tr>
      <w:tr w:rsidRPr="00FF075C" w:rsidR="00201A4D" w:rsidTr="00201A4D" w14:paraId="6C6F3F12" w14:textId="77777777">
        <w:tc>
          <w:tcPr>
            <w:tcW w:w="946" w:type="pct"/>
            <w:shd w:val="clear" w:color="auto" w:fill="auto"/>
          </w:tcPr>
          <w:p w:rsidR="00201A4D" w:rsidP="00263285" w:rsidRDefault="00201A4D" w14:paraId="5A20F8C6" w14:textId="02EB08B9">
            <w:pPr>
              <w:rPr>
                <w:szCs w:val="20"/>
              </w:rPr>
            </w:pPr>
            <w:r>
              <w:rPr>
                <w:szCs w:val="20"/>
              </w:rPr>
              <w:t>System:</w:t>
            </w:r>
          </w:p>
        </w:tc>
        <w:tc>
          <w:tcPr>
            <w:tcW w:w="4054" w:type="pct"/>
            <w:shd w:val="clear" w:color="auto" w:fill="auto"/>
          </w:tcPr>
          <w:p w:rsidR="00201A4D" w:rsidP="00263285" w:rsidRDefault="00201A4D" w14:paraId="3DF49E72" w14:textId="1AA726AC">
            <w:pPr>
              <w:rPr>
                <w:szCs w:val="20"/>
              </w:rPr>
            </w:pPr>
            <w:r>
              <w:rPr>
                <w:szCs w:val="20"/>
              </w:rPr>
              <w:t>Verifies the card.</w:t>
            </w:r>
          </w:p>
        </w:tc>
      </w:tr>
      <w:tr w:rsidRPr="00FF075C" w:rsidR="00201A4D" w:rsidTr="00201A4D" w14:paraId="50350B4A" w14:textId="77777777">
        <w:tc>
          <w:tcPr>
            <w:tcW w:w="946" w:type="pct"/>
            <w:shd w:val="clear" w:color="auto" w:fill="auto"/>
          </w:tcPr>
          <w:p w:rsidR="00201A4D" w:rsidP="00263285" w:rsidRDefault="00201A4D" w14:paraId="3A5AFDD2" w14:textId="795C6E25">
            <w:pPr>
              <w:rPr>
                <w:szCs w:val="20"/>
              </w:rPr>
            </w:pPr>
            <w:r>
              <w:rPr>
                <w:szCs w:val="20"/>
              </w:rPr>
              <w:t>System:</w:t>
            </w:r>
          </w:p>
        </w:tc>
        <w:tc>
          <w:tcPr>
            <w:tcW w:w="4054" w:type="pct"/>
            <w:shd w:val="clear" w:color="auto" w:fill="auto"/>
          </w:tcPr>
          <w:p w:rsidR="00201A4D" w:rsidP="00263285" w:rsidRDefault="00201A4D" w14:paraId="4FC83F66" w14:textId="276139B4">
            <w:pPr>
              <w:rPr>
                <w:szCs w:val="20"/>
              </w:rPr>
            </w:pPr>
            <w:r>
              <w:rPr>
                <w:szCs w:val="20"/>
              </w:rPr>
              <w:t xml:space="preserve">Determines the products that could be purchased by the customer based on the available credit on the card and displays them on the screen along with the shelf number, </w:t>
            </w:r>
            <w:proofErr w:type="gramStart"/>
            <w:r>
              <w:rPr>
                <w:szCs w:val="20"/>
              </w:rPr>
              <w:t>name</w:t>
            </w:r>
            <w:proofErr w:type="gramEnd"/>
            <w:r>
              <w:rPr>
                <w:szCs w:val="20"/>
              </w:rPr>
              <w:t xml:space="preserve"> and price of the product.</w:t>
            </w:r>
          </w:p>
        </w:tc>
      </w:tr>
      <w:tr w:rsidRPr="00FF075C" w:rsidR="00276A0C" w:rsidTr="00201A4D" w14:paraId="438D9E03" w14:textId="77777777">
        <w:tc>
          <w:tcPr>
            <w:tcW w:w="946" w:type="pct"/>
            <w:shd w:val="clear" w:color="auto" w:fill="auto"/>
          </w:tcPr>
          <w:p w:rsidRPr="00FF075C" w:rsidR="00276A0C" w:rsidP="00735992" w:rsidRDefault="00CF0864" w14:paraId="6A28F2BE" w14:textId="670E4440">
            <w:pPr>
              <w:rPr>
                <w:szCs w:val="20"/>
              </w:rPr>
            </w:pPr>
            <w:r>
              <w:rPr>
                <w:szCs w:val="20"/>
              </w:rPr>
              <w:t>Customer</w:t>
            </w:r>
            <w:r w:rsidRPr="00FF075C" w:rsidR="00276A0C">
              <w:rPr>
                <w:szCs w:val="20"/>
              </w:rPr>
              <w:t>:</w:t>
            </w:r>
          </w:p>
        </w:tc>
        <w:tc>
          <w:tcPr>
            <w:tcW w:w="4054" w:type="pct"/>
            <w:shd w:val="clear" w:color="auto" w:fill="auto"/>
          </w:tcPr>
          <w:p w:rsidRPr="00FF075C" w:rsidR="00276A0C" w:rsidRDefault="00415A60" w14:paraId="3FF560C1" w14:textId="78C85579">
            <w:pPr>
              <w:rPr>
                <w:szCs w:val="20"/>
              </w:rPr>
            </w:pPr>
            <w:r>
              <w:rPr>
                <w:szCs w:val="20"/>
              </w:rPr>
              <w:t>Views the product information to decide the purchase</w:t>
            </w:r>
          </w:p>
        </w:tc>
      </w:tr>
    </w:tbl>
    <w:p w:rsidR="00276A0C" w:rsidP="00276A0C" w:rsidRDefault="00276A0C" w14:paraId="1EA4C9CA" w14:textId="77777777">
      <w:pPr>
        <w:rPr>
          <w:szCs w:val="20"/>
        </w:rPr>
      </w:pPr>
    </w:p>
    <w:p w:rsidR="00360434" w:rsidP="00BC53FB" w:rsidRDefault="00BC53FB" w14:paraId="4B2C7175" w14:textId="2EB36EFB">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30" w:id="4"/>
      <w:r>
        <w:t xml:space="preserve">UC2 </w:t>
      </w:r>
      <w:r w:rsidR="005A544D">
        <w:t xml:space="preserve">Purchase </w:t>
      </w:r>
      <w:r w:rsidR="00201A4D">
        <w:t xml:space="preserve">Item: </w:t>
      </w:r>
      <w:r w:rsidR="005A544D">
        <w:t>water</w:t>
      </w:r>
      <w:bookmarkEnd w:id="4"/>
    </w:p>
    <w:p w:rsidR="00D20A79" w:rsidP="00EA1B7E" w:rsidRDefault="00D20A79" w14:paraId="0B0E65A9" w14:textId="77777777">
      <w:pPr>
        <w:rPr>
          <w:szCs w:val="20"/>
        </w:rPr>
      </w:pPr>
    </w:p>
    <w:p w:rsidR="00EA1B7E" w:rsidP="00EA1B7E" w:rsidRDefault="00D20A79" w14:paraId="31FF59A2" w14:textId="1372AE39">
      <w:pPr>
        <w:rPr>
          <w:szCs w:val="20"/>
        </w:rPr>
      </w:pPr>
      <w:r>
        <w:rPr>
          <w:szCs w:val="20"/>
        </w:rPr>
        <w:t xml:space="preserve">This use provides the capability for a </w:t>
      </w:r>
      <w:r w:rsidR="005A544D">
        <w:rPr>
          <w:i/>
          <w:iCs/>
          <w:szCs w:val="20"/>
        </w:rPr>
        <w:t>customer</w:t>
      </w:r>
      <w:r>
        <w:rPr>
          <w:i/>
          <w:iCs/>
          <w:szCs w:val="20"/>
        </w:rPr>
        <w:t xml:space="preserve"> </w:t>
      </w:r>
      <w:r>
        <w:rPr>
          <w:szCs w:val="20"/>
        </w:rPr>
        <w:t xml:space="preserve">to </w:t>
      </w:r>
      <w:r w:rsidR="005A544D">
        <w:rPr>
          <w:szCs w:val="20"/>
        </w:rPr>
        <w:t>successfully make a purchase based on the options available on the screen</w:t>
      </w:r>
      <w:r w:rsidR="005E5D4E">
        <w:rPr>
          <w:szCs w:val="20"/>
        </w:rPr>
        <w:t xml:space="preserve"> and </w:t>
      </w:r>
      <w:r w:rsidRPr="005E5D4E" w:rsidR="005E5D4E">
        <w:rPr>
          <w:szCs w:val="20"/>
        </w:rPr>
        <w:t>dispense</w:t>
      </w:r>
      <w:r w:rsidR="005E5D4E">
        <w:rPr>
          <w:szCs w:val="20"/>
        </w:rPr>
        <w:t xml:space="preserve"> </w:t>
      </w:r>
      <w:r w:rsidRPr="005E5D4E" w:rsidR="005E5D4E">
        <w:rPr>
          <w:szCs w:val="20"/>
        </w:rPr>
        <w:t>the corresponding it</w:t>
      </w:r>
      <w:r w:rsidR="005E5D4E">
        <w:rPr>
          <w:szCs w:val="20"/>
        </w:rPr>
        <w:t>em.</w:t>
      </w:r>
    </w:p>
    <w:p w:rsidRPr="00EA1B7E" w:rsidR="00EA1B7E" w:rsidP="00EA1B7E" w:rsidRDefault="00EA1B7E" w14:paraId="2C1E6642" w14:textId="77777777">
      <w:pPr>
        <w:pStyle w:val="BasicFlowHeading"/>
        <w:rPr>
          <w:i w:val="0"/>
          <w:iCs w:val="0"/>
        </w:rPr>
      </w:pPr>
      <w:bookmarkStart w:name="_Toc160393031" w:id="5"/>
      <w:r w:rsidRPr="00EA1B7E">
        <w:rPr>
          <w:i w:val="0"/>
          <w:iCs w:val="0"/>
        </w:rPr>
        <w:t>Basic Flow of Events</w:t>
      </w:r>
      <w:bookmarkEnd w:id="5"/>
    </w:p>
    <w:p w:rsidRPr="0077541F" w:rsidR="00EA1B7E" w:rsidP="00EA1B7E" w:rsidRDefault="00EA1B7E" w14:paraId="2545B39E" w14:textId="77777777"/>
    <w:p w:rsidR="00EA1B7E" w:rsidP="00EA1B7E" w:rsidRDefault="00EA1B7E" w14:paraId="7E086C5E" w14:textId="0BEB5CAD">
      <w:pPr>
        <w:rPr>
          <w:szCs w:val="20"/>
        </w:rPr>
      </w:pPr>
      <w:r>
        <w:rPr>
          <w:szCs w:val="20"/>
        </w:rPr>
        <w:t xml:space="preserve">The use case begins when </w:t>
      </w:r>
      <w:r>
        <w:rPr>
          <w:szCs w:val="20"/>
        </w:rPr>
        <w:softHyphen/>
      </w:r>
      <w:r w:rsidR="005A544D">
        <w:rPr>
          <w:szCs w:val="20"/>
        </w:rPr>
        <w:t xml:space="preserve">a customer </w:t>
      </w:r>
      <w:r w:rsidRPr="005A544D" w:rsidR="005A544D">
        <w:rPr>
          <w:szCs w:val="20"/>
        </w:rPr>
        <w:t>select</w:t>
      </w:r>
      <w:r w:rsidR="005A544D">
        <w:rPr>
          <w:szCs w:val="20"/>
        </w:rPr>
        <w:t>s</w:t>
      </w:r>
      <w:r w:rsidRPr="005A544D" w:rsidR="005A544D">
        <w:rPr>
          <w:szCs w:val="20"/>
        </w:rPr>
        <w:t xml:space="preserve"> the shelf number for the item they wish to purchase</w:t>
      </w:r>
      <w:r w:rsidR="005A544D">
        <w:rPr>
          <w:szCs w:val="20"/>
        </w:rPr>
        <w:t>.</w:t>
      </w:r>
    </w:p>
    <w:p w:rsidR="00EA1B7E" w:rsidP="00EA1B7E" w:rsidRDefault="00EA1B7E" w14:paraId="2432464A"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51"/>
        <w:gridCol w:w="7665"/>
      </w:tblGrid>
      <w:tr w:rsidRPr="00FF075C" w:rsidR="00EA1B7E" w:rsidTr="002F0CE3" w14:paraId="3D3B8A7F" w14:textId="77777777">
        <w:tc>
          <w:tcPr>
            <w:tcW w:w="749" w:type="pct"/>
            <w:shd w:val="clear" w:color="auto" w:fill="auto"/>
          </w:tcPr>
          <w:p w:rsidRPr="00FF075C" w:rsidR="00EA1B7E" w:rsidP="00FE53B5" w:rsidRDefault="00201A4D" w14:paraId="37BF4D57" w14:textId="242D4B5B">
            <w:pPr>
              <w:rPr>
                <w:szCs w:val="20"/>
              </w:rPr>
            </w:pPr>
            <w:r>
              <w:rPr>
                <w:szCs w:val="20"/>
              </w:rPr>
              <w:t>System:</w:t>
            </w:r>
          </w:p>
        </w:tc>
        <w:tc>
          <w:tcPr>
            <w:tcW w:w="4251" w:type="pct"/>
            <w:shd w:val="clear" w:color="auto" w:fill="auto"/>
          </w:tcPr>
          <w:p w:rsidRPr="00FF075C" w:rsidR="00EA1B7E" w:rsidP="00FE53B5" w:rsidRDefault="005E5D4E" w14:paraId="4106CEE2" w14:textId="1508D30E">
            <w:pPr>
              <w:rPr>
                <w:szCs w:val="20"/>
              </w:rPr>
            </w:pPr>
            <w:r>
              <w:rPr>
                <w:szCs w:val="20"/>
              </w:rPr>
              <w:t>Receives the selection information</w:t>
            </w:r>
            <w:r w:rsidR="00201A4D">
              <w:rPr>
                <w:szCs w:val="20"/>
              </w:rPr>
              <w:t xml:space="preserve">. </w:t>
            </w:r>
          </w:p>
        </w:tc>
      </w:tr>
      <w:tr w:rsidRPr="00FF075C" w:rsidR="00201A4D" w:rsidTr="002F0CE3" w14:paraId="45728330" w14:textId="77777777">
        <w:tc>
          <w:tcPr>
            <w:tcW w:w="749" w:type="pct"/>
            <w:shd w:val="clear" w:color="auto" w:fill="auto"/>
          </w:tcPr>
          <w:p w:rsidR="00201A4D" w:rsidP="00FE53B5" w:rsidRDefault="00201A4D" w14:paraId="7BBF38A9" w14:textId="6817CACD">
            <w:pPr>
              <w:rPr>
                <w:szCs w:val="20"/>
              </w:rPr>
            </w:pPr>
            <w:r>
              <w:rPr>
                <w:szCs w:val="20"/>
              </w:rPr>
              <w:t>System:</w:t>
            </w:r>
          </w:p>
        </w:tc>
        <w:tc>
          <w:tcPr>
            <w:tcW w:w="4251" w:type="pct"/>
            <w:shd w:val="clear" w:color="auto" w:fill="auto"/>
          </w:tcPr>
          <w:p w:rsidR="00201A4D" w:rsidP="00FE53B5" w:rsidRDefault="00201A4D" w14:paraId="71EDA8D2" w14:textId="2511B8EA">
            <w:pPr>
              <w:rPr>
                <w:szCs w:val="20"/>
              </w:rPr>
            </w:pPr>
            <w:r>
              <w:rPr>
                <w:szCs w:val="20"/>
              </w:rPr>
              <w:t>Considering the choice to be water, d</w:t>
            </w:r>
            <w:r w:rsidRPr="005E5D4E">
              <w:rPr>
                <w:szCs w:val="20"/>
              </w:rPr>
              <w:t>ispense a cup onto the dispensing tray</w:t>
            </w:r>
            <w:r>
              <w:rPr>
                <w:szCs w:val="20"/>
              </w:rPr>
              <w:t xml:space="preserve"> and then dispense the water into the cup.</w:t>
            </w:r>
          </w:p>
        </w:tc>
      </w:tr>
      <w:tr w:rsidRPr="00FF075C" w:rsidR="00201A4D" w:rsidTr="002F0CE3" w14:paraId="07E358CE" w14:textId="77777777">
        <w:tc>
          <w:tcPr>
            <w:tcW w:w="749" w:type="pct"/>
            <w:shd w:val="clear" w:color="auto" w:fill="auto"/>
          </w:tcPr>
          <w:p w:rsidR="00201A4D" w:rsidP="00FE53B5" w:rsidRDefault="00201A4D" w14:paraId="34D258BE" w14:textId="0BEB66AA">
            <w:pPr>
              <w:rPr>
                <w:szCs w:val="20"/>
              </w:rPr>
            </w:pPr>
            <w:r>
              <w:rPr>
                <w:szCs w:val="20"/>
              </w:rPr>
              <w:t>System:</w:t>
            </w:r>
          </w:p>
        </w:tc>
        <w:tc>
          <w:tcPr>
            <w:tcW w:w="4251" w:type="pct"/>
            <w:shd w:val="clear" w:color="auto" w:fill="auto"/>
          </w:tcPr>
          <w:p w:rsidR="00201A4D" w:rsidP="00FE53B5" w:rsidRDefault="00201A4D" w14:paraId="04A34D91" w14:textId="37D29D9B">
            <w:pPr>
              <w:rPr>
                <w:szCs w:val="20"/>
              </w:rPr>
            </w:pPr>
            <w:r>
              <w:rPr>
                <w:szCs w:val="20"/>
              </w:rPr>
              <w:t>Afterwards, notify the customer that their drink is ready.</w:t>
            </w:r>
          </w:p>
        </w:tc>
      </w:tr>
      <w:tr w:rsidRPr="00FF075C" w:rsidR="00201A4D" w:rsidTr="002F0CE3" w14:paraId="085D324E" w14:textId="77777777">
        <w:tc>
          <w:tcPr>
            <w:tcW w:w="749" w:type="pct"/>
            <w:shd w:val="clear" w:color="auto" w:fill="auto"/>
          </w:tcPr>
          <w:p w:rsidR="00201A4D" w:rsidP="00FE53B5" w:rsidRDefault="00201A4D" w14:paraId="13EFC772" w14:textId="286078D2">
            <w:pPr>
              <w:rPr>
                <w:szCs w:val="20"/>
              </w:rPr>
            </w:pPr>
            <w:r>
              <w:rPr>
                <w:szCs w:val="20"/>
              </w:rPr>
              <w:t>System:</w:t>
            </w:r>
          </w:p>
        </w:tc>
        <w:tc>
          <w:tcPr>
            <w:tcW w:w="4251" w:type="pct"/>
            <w:shd w:val="clear" w:color="auto" w:fill="auto"/>
          </w:tcPr>
          <w:p w:rsidR="00201A4D" w:rsidP="00FE53B5" w:rsidRDefault="00201A4D" w14:paraId="70C31DDA" w14:textId="1807D8F9">
            <w:pPr>
              <w:rPr>
                <w:szCs w:val="20"/>
              </w:rPr>
            </w:pPr>
            <w:r>
              <w:rPr>
                <w:szCs w:val="20"/>
              </w:rPr>
              <w:t>Then d</w:t>
            </w:r>
            <w:r w:rsidRPr="005E5D4E">
              <w:rPr>
                <w:szCs w:val="20"/>
              </w:rPr>
              <w:t>educt</w:t>
            </w:r>
            <w:r>
              <w:rPr>
                <w:szCs w:val="20"/>
              </w:rPr>
              <w:t>s</w:t>
            </w:r>
            <w:r w:rsidRPr="005E5D4E">
              <w:rPr>
                <w:szCs w:val="20"/>
              </w:rPr>
              <w:t xml:space="preserve"> the cost of the water from the customer’s vending card and return their card to them</w:t>
            </w:r>
            <w:r>
              <w:rPr>
                <w:szCs w:val="20"/>
              </w:rPr>
              <w:t>.</w:t>
            </w:r>
          </w:p>
        </w:tc>
      </w:tr>
      <w:tr w:rsidRPr="00FF075C" w:rsidR="00EA1B7E" w:rsidTr="002F0CE3" w14:paraId="4127DFFB" w14:textId="77777777">
        <w:tc>
          <w:tcPr>
            <w:tcW w:w="749" w:type="pct"/>
            <w:shd w:val="clear" w:color="auto" w:fill="auto"/>
          </w:tcPr>
          <w:p w:rsidRPr="00FF075C" w:rsidR="00EA1B7E" w:rsidP="00FE53B5" w:rsidRDefault="00CF0864" w14:paraId="303CEE2C" w14:textId="60CE37C9">
            <w:pPr>
              <w:rPr>
                <w:szCs w:val="20"/>
              </w:rPr>
            </w:pPr>
            <w:r>
              <w:rPr>
                <w:szCs w:val="20"/>
              </w:rPr>
              <w:t>Customer</w:t>
            </w:r>
            <w:r w:rsidR="00201A4D">
              <w:rPr>
                <w:szCs w:val="20"/>
              </w:rPr>
              <w:t>:</w:t>
            </w:r>
          </w:p>
        </w:tc>
        <w:tc>
          <w:tcPr>
            <w:tcW w:w="4251" w:type="pct"/>
            <w:shd w:val="clear" w:color="auto" w:fill="auto"/>
          </w:tcPr>
          <w:p w:rsidRPr="00FF075C" w:rsidR="00EA1B7E" w:rsidP="00FE53B5" w:rsidRDefault="005E5D4E" w14:paraId="2C89E521" w14:textId="4D13B621">
            <w:pPr>
              <w:rPr>
                <w:szCs w:val="20"/>
              </w:rPr>
            </w:pPr>
            <w:r>
              <w:rPr>
                <w:szCs w:val="20"/>
              </w:rPr>
              <w:t>Receives the notification and picks up the item from the dispenser tray and then collects the vending card.</w:t>
            </w:r>
          </w:p>
        </w:tc>
      </w:tr>
      <w:tr w:rsidRPr="00FF075C" w:rsidR="00CF0864" w:rsidTr="002F0CE3" w14:paraId="24AB64AE" w14:textId="77777777">
        <w:tc>
          <w:tcPr>
            <w:tcW w:w="749" w:type="pct"/>
            <w:shd w:val="clear" w:color="auto" w:fill="auto"/>
          </w:tcPr>
          <w:p w:rsidR="00CF0864" w:rsidP="00FE53B5" w:rsidRDefault="00201A4D" w14:paraId="6E05F057" w14:textId="4CE63A54">
            <w:pPr>
              <w:rPr>
                <w:szCs w:val="20"/>
              </w:rPr>
            </w:pPr>
            <w:r>
              <w:rPr>
                <w:szCs w:val="20"/>
              </w:rPr>
              <w:t>System:</w:t>
            </w:r>
          </w:p>
        </w:tc>
        <w:tc>
          <w:tcPr>
            <w:tcW w:w="4251" w:type="pct"/>
            <w:shd w:val="clear" w:color="auto" w:fill="auto"/>
          </w:tcPr>
          <w:p w:rsidR="00CF0864" w:rsidP="00FE53B5" w:rsidRDefault="00CF0864" w14:paraId="74E2322A" w14:textId="34B42AF3">
            <w:pPr>
              <w:rPr>
                <w:szCs w:val="20"/>
              </w:rPr>
            </w:pPr>
            <w:r>
              <w:rPr>
                <w:szCs w:val="20"/>
              </w:rPr>
              <w:t xml:space="preserve">Now </w:t>
            </w:r>
            <w:r w:rsidRPr="00CF0864">
              <w:rPr>
                <w:szCs w:val="20"/>
              </w:rPr>
              <w:t>vending machine will conduct stock checks.</w:t>
            </w:r>
          </w:p>
        </w:tc>
      </w:tr>
    </w:tbl>
    <w:p w:rsidR="00EA1B7E" w:rsidP="00EA1B7E" w:rsidRDefault="00EA1B7E" w14:paraId="554F1EC9" w14:textId="77777777">
      <w:pPr>
        <w:rPr>
          <w:szCs w:val="20"/>
        </w:rPr>
      </w:pPr>
    </w:p>
    <w:p w:rsidRPr="00EA1B7E" w:rsidR="00EA1B7E" w:rsidP="00EA1B7E" w:rsidRDefault="00EA1B7E" w14:paraId="07F6979C" w14:textId="77777777">
      <w:pPr>
        <w:pStyle w:val="AlternativeFlowsHeading"/>
        <w:rPr>
          <w:i w:val="0"/>
          <w:iCs w:val="0"/>
        </w:rPr>
      </w:pPr>
      <w:bookmarkStart w:name="_Toc160393032" w:id="6"/>
      <w:r w:rsidRPr="00EA1B7E">
        <w:rPr>
          <w:i w:val="0"/>
          <w:iCs w:val="0"/>
        </w:rPr>
        <w:t>Alternative Flows</w:t>
      </w:r>
      <w:bookmarkEnd w:id="6"/>
    </w:p>
    <w:p w:rsidRPr="00195FA2" w:rsidR="00EA1B7E" w:rsidP="00EA1B7E" w:rsidRDefault="00EA1B7E" w14:paraId="1A22E4F6" w14:textId="77777777">
      <w:pPr>
        <w:rPr>
          <w:sz w:val="6"/>
          <w:szCs w:val="6"/>
        </w:rPr>
      </w:pPr>
    </w:p>
    <w:p w:rsidRPr="00EA1B7E" w:rsidR="00EA1B7E" w:rsidP="00EA1B7E" w:rsidRDefault="00EA1B7E" w14:paraId="47B66811" w14:textId="4AA40175">
      <w:pPr>
        <w:pStyle w:val="AlternativeFlow"/>
        <w:rPr>
          <w:i w:val="0"/>
          <w:iCs/>
        </w:rPr>
      </w:pPr>
      <w:bookmarkStart w:name="_Toc160393033" w:id="7"/>
      <w:r w:rsidRPr="00EA1B7E">
        <w:rPr>
          <w:i w:val="0"/>
          <w:iCs/>
        </w:rPr>
        <w:t xml:space="preserve">A1 – </w:t>
      </w:r>
      <w:r w:rsidRPr="00CF0864" w:rsidR="00CF0864">
        <w:rPr>
          <w:i w:val="0"/>
          <w:iCs/>
        </w:rPr>
        <w:t xml:space="preserve">Purchase </w:t>
      </w:r>
      <w:r w:rsidR="00201A4D">
        <w:rPr>
          <w:i w:val="0"/>
          <w:iCs/>
        </w:rPr>
        <w:t>Item: Food</w:t>
      </w:r>
      <w:bookmarkEnd w:id="7"/>
    </w:p>
    <w:p w:rsidR="00EA1B7E" w:rsidP="00EA1B7E" w:rsidRDefault="00CF0864" w14:paraId="3BC31E95" w14:textId="10D8B66E">
      <w:pPr>
        <w:rPr>
          <w:szCs w:val="20"/>
        </w:rPr>
      </w:pPr>
      <w:r>
        <w:rPr>
          <w:szCs w:val="20"/>
        </w:rPr>
        <w:t xml:space="preserve">This use provides the capability for a </w:t>
      </w:r>
      <w:r>
        <w:rPr>
          <w:i/>
          <w:iCs/>
          <w:szCs w:val="20"/>
        </w:rPr>
        <w:t xml:space="preserve">customer </w:t>
      </w:r>
      <w:r>
        <w:rPr>
          <w:szCs w:val="20"/>
        </w:rPr>
        <w:t xml:space="preserve">to successfully make a purchase based on the options available on the screen and </w:t>
      </w:r>
      <w:r w:rsidRPr="005E5D4E">
        <w:rPr>
          <w:szCs w:val="20"/>
        </w:rPr>
        <w:t>dispense</w:t>
      </w:r>
      <w:r>
        <w:rPr>
          <w:szCs w:val="20"/>
        </w:rPr>
        <w:t xml:space="preserve"> </w:t>
      </w:r>
      <w:r w:rsidRPr="005E5D4E">
        <w:rPr>
          <w:szCs w:val="20"/>
        </w:rPr>
        <w:t>the corresponding it</w:t>
      </w:r>
      <w:r>
        <w:rPr>
          <w:szCs w:val="20"/>
        </w:rPr>
        <w:t>em.</w:t>
      </w:r>
    </w:p>
    <w:p w:rsidR="00EA1B7E" w:rsidP="00EA1B7E" w:rsidRDefault="00EA1B7E" w14:paraId="4778FBC4"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51"/>
        <w:gridCol w:w="7665"/>
      </w:tblGrid>
      <w:tr w:rsidRPr="00FF075C" w:rsidR="00CF0864" w:rsidTr="002F0CE3" w14:paraId="3F432DF3" w14:textId="77777777">
        <w:tc>
          <w:tcPr>
            <w:tcW w:w="749" w:type="pct"/>
            <w:shd w:val="clear" w:color="auto" w:fill="auto"/>
          </w:tcPr>
          <w:p w:rsidRPr="00FF075C" w:rsidR="00CF0864" w:rsidP="00CF0864" w:rsidRDefault="00201A4D" w14:paraId="075F6C8B" w14:textId="423688D4">
            <w:pPr>
              <w:rPr>
                <w:szCs w:val="20"/>
              </w:rPr>
            </w:pPr>
            <w:r>
              <w:rPr>
                <w:szCs w:val="20"/>
              </w:rPr>
              <w:t>System:</w:t>
            </w:r>
          </w:p>
        </w:tc>
        <w:tc>
          <w:tcPr>
            <w:tcW w:w="4251" w:type="pct"/>
            <w:shd w:val="clear" w:color="auto" w:fill="auto"/>
          </w:tcPr>
          <w:p w:rsidRPr="00FF075C" w:rsidR="00CF0864" w:rsidP="00CF0864" w:rsidRDefault="009C113D" w14:paraId="72D3B7E8" w14:textId="4BA66BCD">
            <w:pPr>
              <w:rPr>
                <w:szCs w:val="20"/>
              </w:rPr>
            </w:pPr>
            <w:r>
              <w:rPr>
                <w:szCs w:val="20"/>
              </w:rPr>
              <w:t>Executes</w:t>
            </w:r>
            <w:r w:rsidR="00CF0864">
              <w:rPr>
                <w:szCs w:val="20"/>
              </w:rPr>
              <w:t xml:space="preserve"> the selection information</w:t>
            </w:r>
            <w:r>
              <w:rPr>
                <w:szCs w:val="20"/>
              </w:rPr>
              <w:t>.</w:t>
            </w:r>
          </w:p>
        </w:tc>
      </w:tr>
      <w:tr w:rsidRPr="00FF075C" w:rsidR="009C113D" w:rsidTr="002F0CE3" w14:paraId="35CFA525" w14:textId="77777777">
        <w:tc>
          <w:tcPr>
            <w:tcW w:w="749" w:type="pct"/>
            <w:shd w:val="clear" w:color="auto" w:fill="auto"/>
          </w:tcPr>
          <w:p w:rsidR="009C113D" w:rsidP="00CF0864" w:rsidRDefault="009C113D" w14:paraId="10574412" w14:textId="0E38B006">
            <w:pPr>
              <w:rPr>
                <w:szCs w:val="20"/>
              </w:rPr>
            </w:pPr>
            <w:r>
              <w:rPr>
                <w:szCs w:val="20"/>
              </w:rPr>
              <w:t>System:</w:t>
            </w:r>
          </w:p>
        </w:tc>
        <w:tc>
          <w:tcPr>
            <w:tcW w:w="4251" w:type="pct"/>
            <w:shd w:val="clear" w:color="auto" w:fill="auto"/>
          </w:tcPr>
          <w:p w:rsidR="009C113D" w:rsidP="00CF0864" w:rsidRDefault="009C113D" w14:paraId="7EDB155E" w14:textId="681FF26F">
            <w:pPr>
              <w:rPr>
                <w:szCs w:val="20"/>
              </w:rPr>
            </w:pPr>
            <w:r>
              <w:rPr>
                <w:szCs w:val="20"/>
              </w:rPr>
              <w:t xml:space="preserve">Considering the choice to be food item, </w:t>
            </w:r>
            <w:r w:rsidRPr="00CF0864">
              <w:rPr>
                <w:szCs w:val="20"/>
              </w:rPr>
              <w:t>Instruct the food dispenser to dispense the item on the relevant shelf</w:t>
            </w:r>
            <w:r>
              <w:rPr>
                <w:szCs w:val="20"/>
              </w:rPr>
              <w:t>.</w:t>
            </w:r>
          </w:p>
        </w:tc>
      </w:tr>
      <w:tr w:rsidRPr="00FF075C" w:rsidR="009C113D" w:rsidTr="002F0CE3" w14:paraId="31520C65" w14:textId="77777777">
        <w:tc>
          <w:tcPr>
            <w:tcW w:w="749" w:type="pct"/>
            <w:shd w:val="clear" w:color="auto" w:fill="auto"/>
          </w:tcPr>
          <w:p w:rsidR="009C113D" w:rsidP="00CF0864" w:rsidRDefault="009C113D" w14:paraId="647E769D" w14:textId="5B8F0E4C">
            <w:pPr>
              <w:rPr>
                <w:szCs w:val="20"/>
              </w:rPr>
            </w:pPr>
            <w:r>
              <w:rPr>
                <w:szCs w:val="20"/>
              </w:rPr>
              <w:t>System:</w:t>
            </w:r>
          </w:p>
        </w:tc>
        <w:tc>
          <w:tcPr>
            <w:tcW w:w="4251" w:type="pct"/>
            <w:shd w:val="clear" w:color="auto" w:fill="auto"/>
          </w:tcPr>
          <w:p w:rsidR="009C113D" w:rsidP="00CF0864" w:rsidRDefault="009C113D" w14:paraId="62996204" w14:textId="13B48EA5">
            <w:pPr>
              <w:rPr>
                <w:szCs w:val="20"/>
              </w:rPr>
            </w:pPr>
            <w:r w:rsidRPr="00CF0864">
              <w:rPr>
                <w:szCs w:val="20"/>
              </w:rPr>
              <w:t>Detect</w:t>
            </w:r>
            <w:r>
              <w:rPr>
                <w:szCs w:val="20"/>
              </w:rPr>
              <w:t>s</w:t>
            </w:r>
            <w:r w:rsidRPr="00CF0864">
              <w:rPr>
                <w:szCs w:val="20"/>
              </w:rPr>
              <w:t xml:space="preserve"> that the item has fallen into the collection drawer at the bottom</w:t>
            </w:r>
            <w:r>
              <w:rPr>
                <w:szCs w:val="20"/>
              </w:rPr>
              <w:t xml:space="preserve">. </w:t>
            </w:r>
          </w:p>
        </w:tc>
      </w:tr>
      <w:tr w:rsidRPr="00FF075C" w:rsidR="009C113D" w:rsidTr="002F0CE3" w14:paraId="35EDDDC2" w14:textId="77777777">
        <w:tc>
          <w:tcPr>
            <w:tcW w:w="749" w:type="pct"/>
            <w:shd w:val="clear" w:color="auto" w:fill="auto"/>
          </w:tcPr>
          <w:p w:rsidR="009C113D" w:rsidP="00CF0864" w:rsidRDefault="009C113D" w14:paraId="08B49346" w14:textId="2F787B6B">
            <w:pPr>
              <w:rPr>
                <w:szCs w:val="20"/>
              </w:rPr>
            </w:pPr>
            <w:r>
              <w:rPr>
                <w:szCs w:val="20"/>
              </w:rPr>
              <w:t>System:</w:t>
            </w:r>
          </w:p>
        </w:tc>
        <w:tc>
          <w:tcPr>
            <w:tcW w:w="4251" w:type="pct"/>
            <w:shd w:val="clear" w:color="auto" w:fill="auto"/>
          </w:tcPr>
          <w:p w:rsidRPr="00CF0864" w:rsidR="009C113D" w:rsidP="00CF0864" w:rsidRDefault="009C113D" w14:paraId="1282907E" w14:textId="24C5C2AF">
            <w:pPr>
              <w:rPr>
                <w:szCs w:val="20"/>
              </w:rPr>
            </w:pPr>
            <w:r w:rsidRPr="00CF0864">
              <w:rPr>
                <w:szCs w:val="20"/>
              </w:rPr>
              <w:t>Instruct the customer to remove their item from the collection drawer</w:t>
            </w:r>
            <w:r>
              <w:rPr>
                <w:szCs w:val="20"/>
              </w:rPr>
              <w:t xml:space="preserve">. </w:t>
            </w:r>
          </w:p>
        </w:tc>
      </w:tr>
      <w:tr w:rsidRPr="00FF075C" w:rsidR="009C113D" w:rsidTr="002F0CE3" w14:paraId="1DEDB787" w14:textId="77777777">
        <w:tc>
          <w:tcPr>
            <w:tcW w:w="749" w:type="pct"/>
            <w:shd w:val="clear" w:color="auto" w:fill="auto"/>
          </w:tcPr>
          <w:p w:rsidR="009C113D" w:rsidP="00CF0864" w:rsidRDefault="009C113D" w14:paraId="352D8A6D" w14:textId="332C4722">
            <w:pPr>
              <w:rPr>
                <w:szCs w:val="20"/>
              </w:rPr>
            </w:pPr>
            <w:r>
              <w:rPr>
                <w:szCs w:val="20"/>
              </w:rPr>
              <w:t>System:</w:t>
            </w:r>
          </w:p>
        </w:tc>
        <w:tc>
          <w:tcPr>
            <w:tcW w:w="4251" w:type="pct"/>
            <w:shd w:val="clear" w:color="auto" w:fill="auto"/>
          </w:tcPr>
          <w:p w:rsidRPr="00CF0864" w:rsidR="009C113D" w:rsidP="00CF0864" w:rsidRDefault="009C113D" w14:paraId="2F244812" w14:textId="44B1C116">
            <w:pPr>
              <w:rPr>
                <w:szCs w:val="20"/>
              </w:rPr>
            </w:pPr>
            <w:r>
              <w:rPr>
                <w:szCs w:val="20"/>
              </w:rPr>
              <w:t>Afterwards, u</w:t>
            </w:r>
            <w:r w:rsidRPr="00CF0864">
              <w:rPr>
                <w:szCs w:val="20"/>
              </w:rPr>
              <w:t>nlock</w:t>
            </w:r>
            <w:r>
              <w:rPr>
                <w:szCs w:val="20"/>
              </w:rPr>
              <w:t>s</w:t>
            </w:r>
            <w:r w:rsidRPr="00CF0864">
              <w:rPr>
                <w:szCs w:val="20"/>
              </w:rPr>
              <w:t xml:space="preserve"> the collection drawer to allow the customer to remove their purchased item</w:t>
            </w:r>
          </w:p>
        </w:tc>
      </w:tr>
      <w:tr w:rsidRPr="00FF075C" w:rsidR="00EA1B7E" w:rsidTr="002F0CE3" w14:paraId="29CF7378" w14:textId="77777777">
        <w:tc>
          <w:tcPr>
            <w:tcW w:w="749" w:type="pct"/>
            <w:shd w:val="clear" w:color="auto" w:fill="auto"/>
          </w:tcPr>
          <w:p w:rsidRPr="00FF075C" w:rsidR="00EA1B7E" w:rsidP="00FE53B5" w:rsidRDefault="00CF0864" w14:paraId="0F46A80F" w14:textId="0473F70B">
            <w:pPr>
              <w:rPr>
                <w:szCs w:val="20"/>
              </w:rPr>
            </w:pPr>
            <w:r>
              <w:rPr>
                <w:szCs w:val="20"/>
              </w:rPr>
              <w:t>Customer</w:t>
            </w:r>
            <w:r w:rsidRPr="00FF075C" w:rsidR="00EA1B7E">
              <w:rPr>
                <w:szCs w:val="20"/>
              </w:rPr>
              <w:t>:</w:t>
            </w:r>
          </w:p>
        </w:tc>
        <w:tc>
          <w:tcPr>
            <w:tcW w:w="4251" w:type="pct"/>
            <w:shd w:val="clear" w:color="auto" w:fill="auto"/>
          </w:tcPr>
          <w:p w:rsidRPr="00FF075C" w:rsidR="00EA1B7E" w:rsidP="00FE53B5" w:rsidRDefault="00CF0864" w14:paraId="24AA06B1" w14:textId="2951BE81">
            <w:pPr>
              <w:rPr>
                <w:szCs w:val="20"/>
              </w:rPr>
            </w:pPr>
            <w:r>
              <w:rPr>
                <w:szCs w:val="20"/>
              </w:rPr>
              <w:t>Collects the item(s) from the collection drawer</w:t>
            </w:r>
          </w:p>
        </w:tc>
      </w:tr>
      <w:tr w:rsidRPr="00FF075C" w:rsidR="00EA1B7E" w:rsidTr="002F0CE3" w14:paraId="0FD39A1F" w14:textId="77777777">
        <w:tc>
          <w:tcPr>
            <w:tcW w:w="749" w:type="pct"/>
            <w:shd w:val="clear" w:color="auto" w:fill="auto"/>
          </w:tcPr>
          <w:p w:rsidRPr="00FF075C" w:rsidR="00EA1B7E" w:rsidP="00FE53B5" w:rsidRDefault="009C113D" w14:paraId="168D7ACB" w14:textId="79B83A9D">
            <w:pPr>
              <w:rPr>
                <w:szCs w:val="20"/>
              </w:rPr>
            </w:pPr>
            <w:r>
              <w:rPr>
                <w:szCs w:val="20"/>
              </w:rPr>
              <w:t>System:</w:t>
            </w:r>
          </w:p>
        </w:tc>
        <w:tc>
          <w:tcPr>
            <w:tcW w:w="4251" w:type="pct"/>
            <w:shd w:val="clear" w:color="auto" w:fill="auto"/>
          </w:tcPr>
          <w:p w:rsidRPr="00FF075C" w:rsidR="00EA1B7E" w:rsidP="00FE53B5" w:rsidRDefault="00CF0864" w14:paraId="4CAC7A10" w14:textId="37E08E43">
            <w:pPr>
              <w:rPr>
                <w:szCs w:val="20"/>
              </w:rPr>
            </w:pPr>
            <w:r w:rsidRPr="00CF0864">
              <w:rPr>
                <w:szCs w:val="20"/>
              </w:rPr>
              <w:t>Deduct</w:t>
            </w:r>
            <w:r>
              <w:rPr>
                <w:szCs w:val="20"/>
              </w:rPr>
              <w:t>s</w:t>
            </w:r>
            <w:r w:rsidRPr="00CF0864">
              <w:rPr>
                <w:szCs w:val="20"/>
              </w:rPr>
              <w:t xml:space="preserve"> the cost of the item from the customer’s vending card and return their card to them</w:t>
            </w:r>
          </w:p>
        </w:tc>
      </w:tr>
      <w:tr w:rsidRPr="00FF075C" w:rsidR="00CF0864" w:rsidTr="002F0CE3" w14:paraId="3E09EF09" w14:textId="77777777">
        <w:tc>
          <w:tcPr>
            <w:tcW w:w="749" w:type="pct"/>
            <w:shd w:val="clear" w:color="auto" w:fill="auto"/>
          </w:tcPr>
          <w:p w:rsidR="00CF0864" w:rsidP="00FE53B5" w:rsidRDefault="00CF0864" w14:paraId="4AD43513" w14:textId="0099CB6B">
            <w:pPr>
              <w:rPr>
                <w:szCs w:val="20"/>
              </w:rPr>
            </w:pPr>
            <w:r>
              <w:rPr>
                <w:szCs w:val="20"/>
              </w:rPr>
              <w:t>Customer:</w:t>
            </w:r>
          </w:p>
        </w:tc>
        <w:tc>
          <w:tcPr>
            <w:tcW w:w="4251" w:type="pct"/>
            <w:shd w:val="clear" w:color="auto" w:fill="auto"/>
          </w:tcPr>
          <w:p w:rsidRPr="00CF0864" w:rsidR="00CF0864" w:rsidP="00FE53B5" w:rsidRDefault="00CF0864" w14:paraId="4A0507D2" w14:textId="7D274033">
            <w:pPr>
              <w:rPr>
                <w:szCs w:val="20"/>
              </w:rPr>
            </w:pPr>
            <w:r>
              <w:rPr>
                <w:szCs w:val="20"/>
              </w:rPr>
              <w:t>Collects the vending card</w:t>
            </w:r>
          </w:p>
        </w:tc>
      </w:tr>
      <w:tr w:rsidRPr="00FF075C" w:rsidR="00CF0864" w:rsidTr="002F0CE3" w14:paraId="4383A74F" w14:textId="77777777">
        <w:tc>
          <w:tcPr>
            <w:tcW w:w="749" w:type="pct"/>
            <w:shd w:val="clear" w:color="auto" w:fill="auto"/>
          </w:tcPr>
          <w:p w:rsidR="00CF0864" w:rsidP="00FE53B5" w:rsidRDefault="009C113D" w14:paraId="41F63F0F" w14:textId="3806DA68">
            <w:pPr>
              <w:rPr>
                <w:szCs w:val="20"/>
              </w:rPr>
            </w:pPr>
            <w:r>
              <w:rPr>
                <w:szCs w:val="20"/>
              </w:rPr>
              <w:t>System:</w:t>
            </w:r>
          </w:p>
        </w:tc>
        <w:tc>
          <w:tcPr>
            <w:tcW w:w="4251" w:type="pct"/>
            <w:shd w:val="clear" w:color="auto" w:fill="auto"/>
          </w:tcPr>
          <w:p w:rsidR="00CF0864" w:rsidP="00FE53B5" w:rsidRDefault="00CF0864" w14:paraId="1EDDF16D" w14:textId="447AB523">
            <w:pPr>
              <w:rPr>
                <w:szCs w:val="20"/>
              </w:rPr>
            </w:pPr>
            <w:r w:rsidRPr="00CF0864">
              <w:rPr>
                <w:szCs w:val="20"/>
              </w:rPr>
              <w:t>Now vending machine will conduct stock checks</w:t>
            </w:r>
            <w:r w:rsidR="00E67436">
              <w:rPr>
                <w:szCs w:val="20"/>
              </w:rPr>
              <w:t xml:space="preserve">, </w:t>
            </w:r>
            <w:r w:rsidRPr="00E67436" w:rsidR="00E67436">
              <w:rPr>
                <w:szCs w:val="20"/>
              </w:rPr>
              <w:t>record the number of cups or containers in the machines through stock checks</w:t>
            </w:r>
          </w:p>
        </w:tc>
      </w:tr>
      <w:tr w:rsidRPr="00FF075C" w:rsidR="00E67436" w:rsidTr="002F0CE3" w14:paraId="782581B5" w14:textId="77777777">
        <w:tc>
          <w:tcPr>
            <w:tcW w:w="749" w:type="pct"/>
            <w:shd w:val="clear" w:color="auto" w:fill="auto"/>
          </w:tcPr>
          <w:p w:rsidR="00E67436" w:rsidP="00FE53B5" w:rsidRDefault="00E67436" w14:paraId="0D57AE5E" w14:textId="77777777">
            <w:pPr>
              <w:rPr>
                <w:szCs w:val="20"/>
              </w:rPr>
            </w:pPr>
          </w:p>
        </w:tc>
        <w:tc>
          <w:tcPr>
            <w:tcW w:w="4251" w:type="pct"/>
            <w:shd w:val="clear" w:color="auto" w:fill="auto"/>
          </w:tcPr>
          <w:p w:rsidRPr="00CF0864" w:rsidR="00E67436" w:rsidP="00FE53B5" w:rsidRDefault="00E67436" w14:paraId="77C91487" w14:textId="77777777">
            <w:pPr>
              <w:rPr>
                <w:szCs w:val="20"/>
              </w:rPr>
            </w:pPr>
          </w:p>
        </w:tc>
      </w:tr>
    </w:tbl>
    <w:p w:rsidR="00EA1B7E" w:rsidP="00EA1B7E" w:rsidRDefault="00EA1B7E" w14:paraId="509EC2A1" w14:textId="701BC14C"/>
    <w:p w:rsidRPr="00091ED7" w:rsidR="00E23995" w:rsidP="00E23995" w:rsidRDefault="00E23995" w14:paraId="0A777268" w14:textId="77777777">
      <w:pPr>
        <w:ind w:left="-30" w:right="-30"/>
        <w:textAlignment w:val="baseline"/>
        <w:rPr>
          <w:rFonts w:ascii="Segoe UI" w:hAnsi="Segoe UI" w:cs="Segoe UI"/>
          <w:sz w:val="18"/>
          <w:szCs w:val="18"/>
          <w:lang w:val="en-GB"/>
        </w:rPr>
      </w:pPr>
      <w:r w:rsidRPr="00091ED7">
        <w:rPr>
          <w:rFonts w:ascii="Arial" w:hAnsi="Arial" w:cs="Arial"/>
          <w:b/>
          <w:bCs/>
          <w:sz w:val="24"/>
        </w:rPr>
        <w:t>A2 – No Products Available</w:t>
      </w:r>
      <w:r w:rsidRPr="00091ED7">
        <w:rPr>
          <w:rFonts w:ascii="Arial" w:hAnsi="Arial" w:cs="Arial"/>
          <w:sz w:val="24"/>
          <w:lang w:val="en-GB"/>
        </w:rPr>
        <w:t> </w:t>
      </w:r>
    </w:p>
    <w:p w:rsidRPr="00091ED7" w:rsidR="00E23995" w:rsidP="00E23995" w:rsidRDefault="00E23995" w14:paraId="236CB80E" w14:textId="77777777">
      <w:pPr>
        <w:ind w:left="-30" w:right="-30"/>
        <w:textAlignment w:val="baseline"/>
        <w:rPr>
          <w:rFonts w:ascii="Segoe UI" w:hAnsi="Segoe UI" w:cs="Segoe UI"/>
          <w:sz w:val="18"/>
          <w:szCs w:val="18"/>
          <w:lang w:val="en-GB"/>
        </w:rPr>
      </w:pPr>
      <w:r w:rsidRPr="00091ED7">
        <w:rPr>
          <w:rFonts w:cs="Calibri"/>
        </w:rPr>
        <w:t>This alternative flow arises if there are no products available in the vending machine.</w:t>
      </w:r>
      <w:r w:rsidRPr="00091ED7">
        <w:rPr>
          <w:rFonts w:cs="Calibri"/>
          <w:lang w:val="en-GB"/>
        </w:rPr>
        <w:t> </w:t>
      </w:r>
    </w:p>
    <w:p w:rsidRPr="00091ED7" w:rsidR="00E23995" w:rsidP="00E23995" w:rsidRDefault="00E23995" w14:paraId="1CDDB460"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E23995" w:rsidTr="003B65C2" w14:paraId="29A80D33"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005D7EB3"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1DD258DE" w14:textId="77777777">
            <w:pPr>
              <w:ind w:left="-30" w:right="-30"/>
              <w:textAlignment w:val="baseline"/>
              <w:rPr>
                <w:rFonts w:ascii="Times New Roman" w:hAnsi="Times New Roman"/>
                <w:sz w:val="24"/>
                <w:lang w:val="en-GB"/>
              </w:rPr>
            </w:pPr>
            <w:r w:rsidRPr="00091ED7">
              <w:rPr>
                <w:rFonts w:cs="Calibri"/>
              </w:rPr>
              <w:t>Inserts the vending card into the card reader.</w:t>
            </w:r>
            <w:r w:rsidRPr="00091ED7">
              <w:rPr>
                <w:rFonts w:cs="Calibri"/>
                <w:lang w:val="en-GB"/>
              </w:rPr>
              <w:t> </w:t>
            </w:r>
          </w:p>
        </w:tc>
      </w:tr>
      <w:tr w:rsidRPr="00091ED7" w:rsidR="00E23995" w:rsidTr="003B65C2" w14:paraId="78E6E5E7"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2F0F2982"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73B81ABE" w14:textId="77777777">
            <w:pPr>
              <w:ind w:left="-30" w:right="-30"/>
              <w:textAlignment w:val="baseline"/>
              <w:rPr>
                <w:rFonts w:ascii="Times New Roman" w:hAnsi="Times New Roman"/>
                <w:sz w:val="24"/>
                <w:lang w:val="en-GB"/>
              </w:rPr>
            </w:pPr>
            <w:r w:rsidRPr="00091ED7">
              <w:rPr>
                <w:rFonts w:cs="Calibri"/>
              </w:rPr>
              <w:t>If there are no products available in the vending machine:</w:t>
            </w:r>
            <w:r w:rsidRPr="00091ED7">
              <w:rPr>
                <w:rFonts w:cs="Calibri"/>
                <w:lang w:val="en-GB"/>
              </w:rPr>
              <w:t> </w:t>
            </w:r>
          </w:p>
        </w:tc>
      </w:tr>
      <w:tr w:rsidRPr="00091ED7" w:rsidR="00E23995" w:rsidTr="003B65C2" w14:paraId="491BC53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4D0ECAEC"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4B8BB140" w14:textId="77777777">
            <w:pPr>
              <w:ind w:left="-30" w:right="-30"/>
              <w:textAlignment w:val="baseline"/>
              <w:rPr>
                <w:rFonts w:ascii="Times New Roman" w:hAnsi="Times New Roman"/>
                <w:sz w:val="24"/>
                <w:lang w:val="en-GB"/>
              </w:rPr>
            </w:pPr>
            <w:r w:rsidRPr="00091ED7">
              <w:rPr>
                <w:rFonts w:cs="Calibri"/>
              </w:rPr>
              <w:t>Display a message indicating unavailability.</w:t>
            </w:r>
            <w:r w:rsidRPr="00091ED7">
              <w:rPr>
                <w:rFonts w:cs="Calibri"/>
                <w:lang w:val="en-GB"/>
              </w:rPr>
              <w:t> </w:t>
            </w:r>
          </w:p>
        </w:tc>
      </w:tr>
      <w:tr w:rsidRPr="00091ED7" w:rsidR="00E23995" w:rsidTr="003B65C2" w14:paraId="6A80AD4F"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49695DBE"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6A3E138B" w14:textId="77777777">
            <w:pPr>
              <w:ind w:left="-30" w:right="-30"/>
              <w:textAlignment w:val="baseline"/>
              <w:rPr>
                <w:rFonts w:ascii="Times New Roman" w:hAnsi="Times New Roman"/>
                <w:sz w:val="24"/>
                <w:lang w:val="en-GB"/>
              </w:rPr>
            </w:pPr>
            <w:r w:rsidRPr="00091ED7">
              <w:rPr>
                <w:rFonts w:cs="Calibri"/>
              </w:rPr>
              <w:t>Prompt the customer to try again later or select a different product.</w:t>
            </w:r>
            <w:r w:rsidRPr="00091ED7">
              <w:rPr>
                <w:rFonts w:cs="Calibri"/>
                <w:lang w:val="en-GB"/>
              </w:rPr>
              <w:t> </w:t>
            </w:r>
          </w:p>
        </w:tc>
      </w:tr>
      <w:tr w:rsidRPr="00091ED7" w:rsidR="00E23995" w:rsidTr="003B65C2" w14:paraId="1CA1972B"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6585AC87"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5438A869"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E23995" w:rsidP="00EA1B7E" w:rsidRDefault="00E23995" w14:paraId="30A02350" w14:textId="77777777"/>
    <w:p w:rsidRPr="00091ED7" w:rsidR="00E23995" w:rsidP="00E23995" w:rsidRDefault="00E23995" w14:paraId="0687FABB" w14:textId="77777777">
      <w:pPr>
        <w:ind w:left="-30" w:right="-30"/>
        <w:textAlignment w:val="baseline"/>
        <w:rPr>
          <w:rFonts w:ascii="Segoe UI" w:hAnsi="Segoe UI" w:cs="Segoe UI"/>
          <w:sz w:val="18"/>
          <w:szCs w:val="18"/>
          <w:lang w:val="en-GB"/>
        </w:rPr>
      </w:pPr>
      <w:r w:rsidRPr="00091ED7">
        <w:rPr>
          <w:rFonts w:ascii="Arial" w:hAnsi="Arial" w:cs="Arial"/>
          <w:b/>
          <w:bCs/>
          <w:sz w:val="24"/>
        </w:rPr>
        <w:t>A3 – Water Dispensing Error</w:t>
      </w:r>
      <w:r w:rsidRPr="00091ED7">
        <w:rPr>
          <w:rFonts w:ascii="Arial" w:hAnsi="Arial" w:cs="Arial"/>
          <w:sz w:val="24"/>
          <w:lang w:val="en-GB"/>
        </w:rPr>
        <w:t> </w:t>
      </w:r>
    </w:p>
    <w:p w:rsidRPr="00091ED7" w:rsidR="00E23995" w:rsidP="00E23995" w:rsidRDefault="00E23995" w14:paraId="29AA9F1E" w14:textId="77777777">
      <w:pPr>
        <w:ind w:left="-30" w:right="-30"/>
        <w:textAlignment w:val="baseline"/>
        <w:rPr>
          <w:rFonts w:ascii="Segoe UI" w:hAnsi="Segoe UI" w:cs="Segoe UI"/>
          <w:sz w:val="18"/>
          <w:szCs w:val="18"/>
          <w:lang w:val="en-GB"/>
        </w:rPr>
      </w:pPr>
      <w:r w:rsidRPr="00091ED7">
        <w:rPr>
          <w:rFonts w:cs="Calibri"/>
        </w:rPr>
        <w:t>This occurs if there is an error in dispensing water.</w:t>
      </w:r>
      <w:r w:rsidRPr="00091ED7">
        <w:rPr>
          <w:rFonts w:cs="Calibri"/>
          <w:lang w:val="en-GB"/>
        </w:rPr>
        <w:t> </w:t>
      </w:r>
    </w:p>
    <w:p w:rsidRPr="00091ED7" w:rsidR="00E23995" w:rsidP="00E23995" w:rsidRDefault="00E23995" w14:paraId="11A70ACF"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E23995" w:rsidTr="003B65C2" w14:paraId="0B84A078"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5056508F"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1A5D61FB" w14:textId="77777777">
            <w:pPr>
              <w:ind w:left="-30" w:right="-30"/>
              <w:textAlignment w:val="baseline"/>
              <w:rPr>
                <w:rFonts w:ascii="Times New Roman" w:hAnsi="Times New Roman"/>
                <w:sz w:val="24"/>
                <w:lang w:val="en-GB"/>
              </w:rPr>
            </w:pPr>
            <w:r w:rsidRPr="00091ED7">
              <w:rPr>
                <w:rFonts w:cs="Calibri"/>
              </w:rPr>
              <w:t>Selects to dispense a cup of water.</w:t>
            </w:r>
            <w:r w:rsidRPr="00091ED7">
              <w:rPr>
                <w:rFonts w:cs="Calibri"/>
                <w:lang w:val="en-GB"/>
              </w:rPr>
              <w:t> </w:t>
            </w:r>
          </w:p>
        </w:tc>
      </w:tr>
      <w:tr w:rsidRPr="00091ED7" w:rsidR="00E23995" w:rsidTr="003B65C2" w14:paraId="088DAACD"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7A0CDD9A"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5A9E5E1F" w14:textId="77777777">
            <w:pPr>
              <w:ind w:left="-30" w:right="-30"/>
              <w:textAlignment w:val="baseline"/>
              <w:rPr>
                <w:rFonts w:ascii="Times New Roman" w:hAnsi="Times New Roman"/>
                <w:sz w:val="24"/>
                <w:lang w:val="en-GB"/>
              </w:rPr>
            </w:pPr>
            <w:r w:rsidRPr="00091ED7">
              <w:rPr>
                <w:rFonts w:cs="Calibri"/>
              </w:rPr>
              <w:t>If there is an error in dispensing water (e.g., cup not dispensed, water not filled).</w:t>
            </w:r>
            <w:r w:rsidRPr="00091ED7">
              <w:rPr>
                <w:rFonts w:cs="Calibri"/>
                <w:lang w:val="en-GB"/>
              </w:rPr>
              <w:t> </w:t>
            </w:r>
          </w:p>
        </w:tc>
      </w:tr>
      <w:tr w:rsidRPr="00091ED7" w:rsidR="00E23995" w:rsidTr="003B65C2" w14:paraId="71039484"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3DDE1E4A"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0D3CCFFB" w14:textId="77777777">
            <w:pPr>
              <w:ind w:left="-30" w:right="-30"/>
              <w:textAlignment w:val="baseline"/>
              <w:rPr>
                <w:rFonts w:ascii="Times New Roman" w:hAnsi="Times New Roman"/>
                <w:sz w:val="24"/>
                <w:lang w:val="en-GB"/>
              </w:rPr>
            </w:pPr>
            <w:r w:rsidRPr="00091ED7">
              <w:rPr>
                <w:rFonts w:cs="Calibri"/>
              </w:rPr>
              <w:t>Display an error message.</w:t>
            </w:r>
            <w:r w:rsidRPr="00091ED7">
              <w:rPr>
                <w:rFonts w:cs="Calibri"/>
                <w:lang w:val="en-GB"/>
              </w:rPr>
              <w:t> </w:t>
            </w:r>
          </w:p>
        </w:tc>
      </w:tr>
      <w:tr w:rsidRPr="00091ED7" w:rsidR="00E23995" w:rsidTr="003B65C2" w14:paraId="207B336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31657EF8" w14:textId="77777777">
            <w:pPr>
              <w:ind w:left="-30" w:right="-30"/>
              <w:textAlignment w:val="baseline"/>
              <w:rPr>
                <w:rFonts w:ascii="Times New Roman" w:hAnsi="Times New Roman"/>
                <w:sz w:val="24"/>
                <w:lang w:val="en-GB"/>
              </w:rPr>
            </w:pPr>
            <w:r w:rsidRPr="00091ED7">
              <w:rPr>
                <w:rFonts w:cs="Calibri"/>
              </w:rPr>
              <w:t> 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1DC4C30B"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E23995" w:rsidTr="003B65C2" w14:paraId="56CEEDDF"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316F7E96" w14:textId="77777777">
            <w:pPr>
              <w:ind w:left="-30" w:right="-30"/>
              <w:textAlignment w:val="baseline"/>
              <w:rPr>
                <w:rFonts w:ascii="Times New Roman" w:hAnsi="Times New Roman"/>
                <w:sz w:val="24"/>
                <w:lang w:val="en-GB"/>
              </w:rPr>
            </w:pP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1D58129E"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E23995" w:rsidP="00E23995" w:rsidRDefault="00E23995" w14:paraId="5B885FDF" w14:textId="77777777">
      <w:pPr>
        <w:pStyle w:val="paragraph"/>
        <w:spacing w:before="0" w:beforeAutospacing="0" w:after="0" w:afterAutospacing="0"/>
        <w:textAlignment w:val="baseline"/>
        <w:rPr>
          <w:rFonts w:ascii="Segoe UI" w:hAnsi="Segoe UI" w:cs="Segoe UI"/>
          <w:sz w:val="18"/>
          <w:szCs w:val="18"/>
        </w:rPr>
      </w:pPr>
    </w:p>
    <w:p w:rsidR="00E23995" w:rsidP="00E23995" w:rsidRDefault="00E23995" w14:paraId="19D2E261" w14:textId="77777777">
      <w:pPr>
        <w:rPr>
          <w:rFonts w:ascii="Segoe UI" w:hAnsi="Segoe UI" w:cs="Segoe UI"/>
          <w:sz w:val="18"/>
          <w:szCs w:val="18"/>
        </w:rPr>
      </w:pPr>
      <w:r>
        <w:rPr>
          <w:rFonts w:ascii="Segoe UI" w:hAnsi="Segoe UI" w:cs="Segoe UI"/>
          <w:sz w:val="18"/>
          <w:szCs w:val="18"/>
        </w:rPr>
        <w:br w:type="page"/>
      </w:r>
    </w:p>
    <w:p w:rsidRPr="00091ED7" w:rsidR="00E23995" w:rsidP="00E23995" w:rsidRDefault="00E23995" w14:paraId="4A435A16" w14:textId="77777777">
      <w:pPr>
        <w:ind w:left="-30" w:right="-30"/>
        <w:textAlignment w:val="baseline"/>
        <w:rPr>
          <w:rFonts w:ascii="Segoe UI" w:hAnsi="Segoe UI" w:cs="Segoe UI"/>
          <w:sz w:val="18"/>
          <w:szCs w:val="18"/>
          <w:lang w:val="en-GB"/>
        </w:rPr>
      </w:pPr>
      <w:r w:rsidRPr="00091ED7">
        <w:rPr>
          <w:rFonts w:ascii="Arial" w:hAnsi="Arial" w:cs="Arial"/>
          <w:b/>
          <w:bCs/>
          <w:sz w:val="24"/>
        </w:rPr>
        <w:t>A4 – Food Dispensing Error</w:t>
      </w:r>
      <w:r w:rsidRPr="00091ED7">
        <w:rPr>
          <w:rFonts w:ascii="Arial" w:hAnsi="Arial" w:cs="Arial"/>
          <w:sz w:val="24"/>
          <w:lang w:val="en-GB"/>
        </w:rPr>
        <w:t> </w:t>
      </w:r>
    </w:p>
    <w:p w:rsidRPr="00091ED7" w:rsidR="00E23995" w:rsidP="00E23995" w:rsidRDefault="00E23995" w14:paraId="14E3D656" w14:textId="77777777">
      <w:pPr>
        <w:ind w:left="-30" w:right="-30"/>
        <w:textAlignment w:val="baseline"/>
        <w:rPr>
          <w:rFonts w:ascii="Segoe UI" w:hAnsi="Segoe UI" w:cs="Segoe UI"/>
          <w:sz w:val="18"/>
          <w:szCs w:val="18"/>
          <w:lang w:val="en-GB"/>
        </w:rPr>
      </w:pPr>
      <w:r w:rsidRPr="00091ED7">
        <w:rPr>
          <w:rFonts w:cs="Calibri"/>
        </w:rPr>
        <w:t>This occurs if there is an error in dispensing food.</w:t>
      </w:r>
      <w:r w:rsidRPr="00091ED7">
        <w:rPr>
          <w:rFonts w:cs="Calibri"/>
          <w:lang w:val="en-GB"/>
        </w:rPr>
        <w:t> </w:t>
      </w:r>
    </w:p>
    <w:p w:rsidRPr="00091ED7" w:rsidR="00E23995" w:rsidP="00E23995" w:rsidRDefault="00E23995" w14:paraId="03A25AA4"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E23995" w:rsidTr="003B65C2" w14:paraId="32BD6337"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067BFE4D"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5DD796B4" w14:textId="77777777">
            <w:pPr>
              <w:ind w:left="-30" w:right="-30"/>
              <w:textAlignment w:val="baseline"/>
              <w:rPr>
                <w:rFonts w:ascii="Times New Roman" w:hAnsi="Times New Roman"/>
                <w:sz w:val="24"/>
                <w:lang w:val="en-GB"/>
              </w:rPr>
            </w:pPr>
            <w:r w:rsidRPr="00091ED7">
              <w:rPr>
                <w:rFonts w:cs="Calibri"/>
              </w:rPr>
              <w:t>Selects to dispense a food item.</w:t>
            </w:r>
            <w:r w:rsidRPr="00091ED7">
              <w:rPr>
                <w:rFonts w:cs="Calibri"/>
                <w:lang w:val="en-GB"/>
              </w:rPr>
              <w:t> </w:t>
            </w:r>
          </w:p>
        </w:tc>
      </w:tr>
      <w:tr w:rsidRPr="00091ED7" w:rsidR="00E23995" w:rsidTr="003B65C2" w14:paraId="0A821A6C"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2693F712"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157A28F6" w14:textId="77777777">
            <w:pPr>
              <w:ind w:left="-30" w:right="-30"/>
              <w:textAlignment w:val="baseline"/>
              <w:rPr>
                <w:rFonts w:ascii="Times New Roman" w:hAnsi="Times New Roman"/>
                <w:sz w:val="24"/>
                <w:lang w:val="en-GB"/>
              </w:rPr>
            </w:pPr>
            <w:r w:rsidRPr="00091ED7">
              <w:rPr>
                <w:rFonts w:cs="Calibri"/>
              </w:rPr>
              <w:t>If there is an error in dispensing food (e.g., item not dispensed, incorrect item dispensed):</w:t>
            </w:r>
            <w:r w:rsidRPr="00091ED7">
              <w:rPr>
                <w:rFonts w:cs="Calibri"/>
                <w:lang w:val="en-GB"/>
              </w:rPr>
              <w:t> </w:t>
            </w:r>
          </w:p>
        </w:tc>
      </w:tr>
      <w:tr w:rsidRPr="00091ED7" w:rsidR="00E23995" w:rsidTr="003B65C2" w14:paraId="0D6B0C1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3C3C456D"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6F40362B" w14:textId="77777777">
            <w:pPr>
              <w:ind w:left="-30" w:right="-30"/>
              <w:textAlignment w:val="baseline"/>
              <w:rPr>
                <w:rFonts w:ascii="Times New Roman" w:hAnsi="Times New Roman"/>
                <w:sz w:val="24"/>
                <w:lang w:val="en-GB"/>
              </w:rPr>
            </w:pPr>
            <w:r w:rsidRPr="00091ED7">
              <w:rPr>
                <w:rFonts w:cs="Calibri"/>
              </w:rPr>
              <w:t>Display an error message.</w:t>
            </w:r>
            <w:r w:rsidRPr="00091ED7">
              <w:rPr>
                <w:rFonts w:cs="Calibri"/>
                <w:lang w:val="en-GB"/>
              </w:rPr>
              <w:t> </w:t>
            </w:r>
          </w:p>
        </w:tc>
      </w:tr>
      <w:tr w:rsidRPr="00091ED7" w:rsidR="00E23995" w:rsidTr="003B65C2" w14:paraId="75E92278"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5EBB29DD"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4D41F1E1"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E23995" w:rsidTr="003B65C2" w14:paraId="13207EC7"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0BDC5EB7"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202A558B"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Pr="00091ED7" w:rsidR="00E23995" w:rsidP="00E23995" w:rsidRDefault="00E23995" w14:paraId="60AC647E"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p w:rsidRPr="00091ED7" w:rsidR="00E23995" w:rsidP="00E23995" w:rsidRDefault="00E23995" w14:paraId="50982B8F" w14:textId="77777777">
      <w:pPr>
        <w:ind w:left="-30" w:right="-30"/>
        <w:textAlignment w:val="baseline"/>
        <w:rPr>
          <w:rFonts w:ascii="Segoe UI" w:hAnsi="Segoe UI" w:cs="Segoe UI"/>
          <w:sz w:val="18"/>
          <w:szCs w:val="18"/>
          <w:lang w:val="en-GB"/>
        </w:rPr>
      </w:pPr>
      <w:r w:rsidRPr="00091ED7">
        <w:rPr>
          <w:rFonts w:ascii="Arial" w:hAnsi="Arial" w:cs="Arial"/>
          <w:b/>
          <w:bCs/>
          <w:sz w:val="24"/>
        </w:rPr>
        <w:t>A5 – Customer Fails to Retrieve Item</w:t>
      </w:r>
      <w:r w:rsidRPr="00091ED7">
        <w:rPr>
          <w:rFonts w:ascii="Arial" w:hAnsi="Arial" w:cs="Arial"/>
          <w:sz w:val="24"/>
          <w:lang w:val="en-GB"/>
        </w:rPr>
        <w:t> </w:t>
      </w:r>
    </w:p>
    <w:p w:rsidRPr="00091ED7" w:rsidR="00E23995" w:rsidP="00E23995" w:rsidRDefault="00E23995" w14:paraId="78CBFB77" w14:textId="77777777">
      <w:pPr>
        <w:ind w:left="-30" w:right="-30"/>
        <w:textAlignment w:val="baseline"/>
        <w:rPr>
          <w:rFonts w:ascii="Segoe UI" w:hAnsi="Segoe UI" w:cs="Segoe UI"/>
          <w:sz w:val="18"/>
          <w:szCs w:val="18"/>
          <w:lang w:val="en-GB"/>
        </w:rPr>
      </w:pPr>
      <w:r w:rsidRPr="00091ED7">
        <w:rPr>
          <w:rFonts w:cs="Calibri"/>
        </w:rPr>
        <w:t>This occurs if the customer fails to retrieve the purchased item from the collection drawer within a specified time limit.</w:t>
      </w:r>
      <w:r w:rsidRPr="00091ED7">
        <w:rPr>
          <w:rFonts w:cs="Calibri"/>
          <w:lang w:val="en-GB"/>
        </w:rPr>
        <w:t> </w:t>
      </w:r>
    </w:p>
    <w:p w:rsidRPr="00091ED7" w:rsidR="00E23995" w:rsidP="00E23995" w:rsidRDefault="00E23995" w14:paraId="447B015C"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E23995" w:rsidTr="003B65C2" w14:paraId="78DC053C"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3DF00D73" w14:textId="77777777">
            <w:pPr>
              <w:ind w:left="-30" w:right="-30"/>
              <w:textAlignment w:val="baseline"/>
              <w:rPr>
                <w:rFonts w:ascii="Times New Roman" w:hAnsi="Times New Roman"/>
                <w:sz w:val="24"/>
                <w:lang w:val="en-GB"/>
              </w:rPr>
            </w:pPr>
            <w:r w:rsidRPr="00091ED7">
              <w:rPr>
                <w:rFonts w:cs="Calibri"/>
              </w:rPr>
              <w:t>Actor: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3D40C540" w14:textId="77777777">
            <w:pPr>
              <w:ind w:left="-30" w:right="-30"/>
              <w:textAlignment w:val="baseline"/>
              <w:rPr>
                <w:rFonts w:ascii="Times New Roman" w:hAnsi="Times New Roman"/>
                <w:sz w:val="24"/>
                <w:lang w:val="en-GB"/>
              </w:rPr>
            </w:pPr>
            <w:r w:rsidRPr="00091ED7">
              <w:rPr>
                <w:rFonts w:cs="Calibri"/>
              </w:rPr>
              <w:t>If the customer fails to retrieve the purchased item from the collection drawer within a specified time limit:</w:t>
            </w:r>
            <w:r w:rsidRPr="00091ED7">
              <w:rPr>
                <w:rFonts w:cs="Calibri"/>
                <w:lang w:val="en-GB"/>
              </w:rPr>
              <w:t> </w:t>
            </w:r>
          </w:p>
        </w:tc>
      </w:tr>
      <w:tr w:rsidRPr="00091ED7" w:rsidR="00E23995" w:rsidTr="003B65C2" w14:paraId="6B956690"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2BC1B899"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41D38B57" w14:textId="77777777">
            <w:pPr>
              <w:ind w:left="-30" w:right="-30"/>
              <w:textAlignment w:val="baseline"/>
              <w:rPr>
                <w:rFonts w:ascii="Times New Roman" w:hAnsi="Times New Roman"/>
                <w:sz w:val="24"/>
                <w:lang w:val="en-GB"/>
              </w:rPr>
            </w:pPr>
            <w:r w:rsidRPr="00091ED7">
              <w:rPr>
                <w:rFonts w:cs="Calibri"/>
              </w:rPr>
              <w:t>Display a reminder message.</w:t>
            </w:r>
            <w:r w:rsidRPr="00091ED7">
              <w:rPr>
                <w:rFonts w:cs="Calibri"/>
                <w:lang w:val="en-GB"/>
              </w:rPr>
              <w:t> </w:t>
            </w:r>
          </w:p>
        </w:tc>
      </w:tr>
      <w:tr w:rsidRPr="00091ED7" w:rsidR="00E23995" w:rsidTr="003B65C2" w14:paraId="565F52D9"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5D8C99F9"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75FBC271" w14:textId="77777777">
            <w:pPr>
              <w:ind w:left="-30" w:right="-30"/>
              <w:textAlignment w:val="baseline"/>
              <w:rPr>
                <w:rFonts w:ascii="Times New Roman" w:hAnsi="Times New Roman"/>
                <w:sz w:val="24"/>
                <w:lang w:val="en-GB"/>
              </w:rPr>
            </w:pPr>
            <w:r w:rsidRPr="00091ED7">
              <w:rPr>
                <w:rFonts w:cs="Calibri"/>
              </w:rPr>
              <w:t>If the item is not retrieved within the additional time:</w:t>
            </w:r>
            <w:r w:rsidRPr="00091ED7">
              <w:rPr>
                <w:rFonts w:cs="Calibri"/>
                <w:lang w:val="en-GB"/>
              </w:rPr>
              <w:t> </w:t>
            </w:r>
          </w:p>
        </w:tc>
      </w:tr>
      <w:tr w:rsidRPr="00091ED7" w:rsidR="00E23995" w:rsidTr="003B65C2" w14:paraId="02B6653F"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21FA3AF5"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17B4809A" w14:textId="77777777">
            <w:pPr>
              <w:ind w:left="-30" w:right="-30"/>
              <w:textAlignment w:val="baseline"/>
              <w:rPr>
                <w:rFonts w:ascii="Times New Roman" w:hAnsi="Times New Roman"/>
                <w:sz w:val="24"/>
                <w:lang w:val="en-GB"/>
              </w:rPr>
            </w:pPr>
            <w:r w:rsidRPr="00091ED7">
              <w:rPr>
                <w:rFonts w:cs="Calibri"/>
              </w:rPr>
              <w:t>Return the item to stock.</w:t>
            </w:r>
            <w:r w:rsidRPr="00091ED7">
              <w:rPr>
                <w:rFonts w:cs="Calibri"/>
                <w:lang w:val="en-GB"/>
              </w:rPr>
              <w:t> </w:t>
            </w:r>
          </w:p>
        </w:tc>
      </w:tr>
      <w:tr w:rsidRPr="00091ED7" w:rsidR="00E23995" w:rsidTr="003B65C2" w14:paraId="5A31C86A"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2A56D870"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60B9FD28"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E23995" w:rsidTr="003B65C2" w14:paraId="038AAD8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42E25F07"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E23995" w:rsidP="003B65C2" w:rsidRDefault="00E23995" w14:paraId="01646531"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E23995" w:rsidP="00EA1B7E" w:rsidRDefault="00E23995" w14:paraId="41AF8B83" w14:textId="77777777"/>
    <w:p w:rsidR="00A250C1" w:rsidP="006D65FC" w:rsidRDefault="006D65FC" w14:paraId="242613C4" w14:textId="5CD37EA0">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34" w:id="8"/>
      <w:r>
        <w:t xml:space="preserve">UC3 </w:t>
      </w:r>
      <w:r w:rsidR="00CF0864">
        <w:t>Top</w:t>
      </w:r>
      <w:r w:rsidR="009C113D">
        <w:t>-</w:t>
      </w:r>
      <w:r w:rsidR="00CF0864">
        <w:t>up card</w:t>
      </w:r>
      <w:bookmarkEnd w:id="8"/>
    </w:p>
    <w:p w:rsidR="00D20A79" w:rsidP="00A250C1" w:rsidRDefault="00D20A79" w14:paraId="5071A731" w14:textId="77777777">
      <w:pPr>
        <w:rPr>
          <w:szCs w:val="20"/>
        </w:rPr>
      </w:pPr>
    </w:p>
    <w:p w:rsidR="00CF0864" w:rsidP="00CF0864" w:rsidRDefault="00CF0864" w14:paraId="2405E144" w14:textId="02EFA6C4">
      <w:pPr>
        <w:rPr>
          <w:szCs w:val="20"/>
        </w:rPr>
      </w:pPr>
      <w:r>
        <w:rPr>
          <w:szCs w:val="20"/>
        </w:rPr>
        <w:t xml:space="preserve">This use provides the capability for a </w:t>
      </w:r>
      <w:r>
        <w:rPr>
          <w:i/>
          <w:iCs/>
          <w:szCs w:val="20"/>
        </w:rPr>
        <w:t xml:space="preserve">customer </w:t>
      </w:r>
      <w:r>
        <w:rPr>
          <w:szCs w:val="20"/>
        </w:rPr>
        <w:t xml:space="preserve">to successfully </w:t>
      </w:r>
      <w:r w:rsidRPr="00A30338" w:rsidR="00A30338">
        <w:rPr>
          <w:szCs w:val="20"/>
        </w:rPr>
        <w:t>top up the amount of credit on their vending card through the vending machine</w:t>
      </w:r>
      <w:r>
        <w:rPr>
          <w:szCs w:val="20"/>
        </w:rPr>
        <w:t>.</w:t>
      </w:r>
    </w:p>
    <w:p w:rsidRPr="00EA1B7E" w:rsidR="00CF0864" w:rsidP="00CF0864" w:rsidRDefault="00CF0864" w14:paraId="109FB317" w14:textId="77777777">
      <w:pPr>
        <w:pStyle w:val="BasicFlowHeading"/>
        <w:rPr>
          <w:i w:val="0"/>
          <w:iCs w:val="0"/>
        </w:rPr>
      </w:pPr>
      <w:bookmarkStart w:name="_Toc160393035" w:id="9"/>
      <w:r w:rsidRPr="00EA1B7E">
        <w:rPr>
          <w:i w:val="0"/>
          <w:iCs w:val="0"/>
        </w:rPr>
        <w:t>Basic Flow of Events</w:t>
      </w:r>
      <w:bookmarkEnd w:id="9"/>
    </w:p>
    <w:p w:rsidRPr="0077541F" w:rsidR="00CF0864" w:rsidP="00CF0864" w:rsidRDefault="00CF0864" w14:paraId="59A63479" w14:textId="77777777"/>
    <w:p w:rsidR="00CF0864" w:rsidP="00CF0864" w:rsidRDefault="00A30338" w14:paraId="5837EBDC" w14:textId="01AAC622">
      <w:pPr>
        <w:rPr>
          <w:szCs w:val="20"/>
        </w:rPr>
      </w:pPr>
      <w:r w:rsidRPr="00A30338">
        <w:rPr>
          <w:szCs w:val="20"/>
        </w:rPr>
        <w:t>The use case begins when an employee, staff or a visitor of the company inserts the card</w:t>
      </w:r>
      <w:r>
        <w:rPr>
          <w:szCs w:val="20"/>
        </w:rPr>
        <w:t xml:space="preserve"> and choose the Top-up option on the screen</w:t>
      </w:r>
      <w:r w:rsidR="00AE345F">
        <w:rPr>
          <w:szCs w:val="20"/>
        </w:rPr>
        <w:t xml:space="preserve"> and </w:t>
      </w:r>
      <w:r w:rsidRPr="00AE345F" w:rsidR="00AE345F">
        <w:rPr>
          <w:szCs w:val="20"/>
        </w:rPr>
        <w:t>the vending card runs out of credit</w:t>
      </w:r>
      <w:r w:rsidR="00AE345F">
        <w:rPr>
          <w:szCs w:val="20"/>
        </w:rPr>
        <w:t>.</w:t>
      </w:r>
    </w:p>
    <w:p w:rsidR="00CF0864" w:rsidP="00CF0864" w:rsidRDefault="00CF0864" w14:paraId="746031F5"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51"/>
        <w:gridCol w:w="7665"/>
      </w:tblGrid>
      <w:tr w:rsidRPr="00FF075C" w:rsidR="00A30338" w:rsidTr="00BA0D77" w14:paraId="4BAA4A65" w14:textId="77777777">
        <w:tc>
          <w:tcPr>
            <w:tcW w:w="749" w:type="pct"/>
            <w:shd w:val="clear" w:color="auto" w:fill="auto"/>
          </w:tcPr>
          <w:p w:rsidRPr="00FF075C" w:rsidR="00A30338" w:rsidP="00A30338" w:rsidRDefault="009C113D" w14:paraId="29697872" w14:textId="208E5F32">
            <w:pPr>
              <w:rPr>
                <w:szCs w:val="20"/>
              </w:rPr>
            </w:pPr>
            <w:r>
              <w:rPr>
                <w:szCs w:val="20"/>
              </w:rPr>
              <w:t>System:</w:t>
            </w:r>
          </w:p>
        </w:tc>
        <w:tc>
          <w:tcPr>
            <w:tcW w:w="4251" w:type="pct"/>
            <w:shd w:val="clear" w:color="auto" w:fill="auto"/>
          </w:tcPr>
          <w:p w:rsidRPr="00FF075C" w:rsidR="00A30338" w:rsidP="00A30338" w:rsidRDefault="00A30338" w14:paraId="4E3E6B61" w14:textId="0C0584C1">
            <w:pPr>
              <w:rPr>
                <w:szCs w:val="20"/>
              </w:rPr>
            </w:pPr>
            <w:r w:rsidRPr="00A30338">
              <w:rPr>
                <w:szCs w:val="20"/>
              </w:rPr>
              <w:t xml:space="preserve">Detects that a card has been inserted and attempts to read the information from the card on the basis that is a valid card from the company. </w:t>
            </w:r>
          </w:p>
        </w:tc>
      </w:tr>
      <w:tr w:rsidRPr="00FF075C" w:rsidR="009C113D" w:rsidTr="00BA0D77" w14:paraId="7D772903" w14:textId="77777777">
        <w:tc>
          <w:tcPr>
            <w:tcW w:w="749" w:type="pct"/>
            <w:shd w:val="clear" w:color="auto" w:fill="auto"/>
          </w:tcPr>
          <w:p w:rsidR="009C113D" w:rsidP="00A30338" w:rsidRDefault="009C113D" w14:paraId="2C3C17F1" w14:textId="6E79500B">
            <w:pPr>
              <w:rPr>
                <w:szCs w:val="20"/>
              </w:rPr>
            </w:pPr>
            <w:r>
              <w:rPr>
                <w:szCs w:val="20"/>
              </w:rPr>
              <w:t>System:</w:t>
            </w:r>
          </w:p>
        </w:tc>
        <w:tc>
          <w:tcPr>
            <w:tcW w:w="4251" w:type="pct"/>
            <w:shd w:val="clear" w:color="auto" w:fill="auto"/>
          </w:tcPr>
          <w:p w:rsidRPr="00A30338" w:rsidR="009C113D" w:rsidP="00A30338" w:rsidRDefault="009C113D" w14:paraId="186F35FF" w14:textId="3F00B693">
            <w:pPr>
              <w:rPr>
                <w:szCs w:val="20"/>
              </w:rPr>
            </w:pPr>
            <w:r w:rsidRPr="00A30338">
              <w:rPr>
                <w:szCs w:val="20"/>
              </w:rPr>
              <w:t>Having verified the card</w:t>
            </w:r>
            <w:r>
              <w:rPr>
                <w:szCs w:val="20"/>
              </w:rPr>
              <w:t>, displays a</w:t>
            </w:r>
            <w:r w:rsidRPr="00A30338">
              <w:rPr>
                <w:szCs w:val="20"/>
              </w:rPr>
              <w:t xml:space="preserve"> ‘</w:t>
            </w:r>
            <w:proofErr w:type="spellStart"/>
            <w:r w:rsidRPr="00A30338">
              <w:rPr>
                <w:szCs w:val="20"/>
              </w:rPr>
              <w:t>topup</w:t>
            </w:r>
            <w:proofErr w:type="spellEnd"/>
            <w:r w:rsidRPr="00A30338">
              <w:rPr>
                <w:szCs w:val="20"/>
              </w:rPr>
              <w:t>’ option on the display, alongside the</w:t>
            </w:r>
            <w:r>
              <w:rPr>
                <w:szCs w:val="20"/>
              </w:rPr>
              <w:t xml:space="preserve"> </w:t>
            </w:r>
            <w:r w:rsidRPr="00A30338">
              <w:rPr>
                <w:szCs w:val="20"/>
              </w:rPr>
              <w:t>standard display which shows the current items available</w:t>
            </w:r>
            <w:r>
              <w:rPr>
                <w:szCs w:val="20"/>
              </w:rPr>
              <w:t xml:space="preserve"> and the balance if </w:t>
            </w:r>
            <w:r w:rsidRPr="00AE345F">
              <w:rPr>
                <w:szCs w:val="20"/>
              </w:rPr>
              <w:t>the vending card runs out of credit</w:t>
            </w:r>
            <w:r>
              <w:rPr>
                <w:szCs w:val="20"/>
              </w:rPr>
              <w:t>.</w:t>
            </w:r>
          </w:p>
        </w:tc>
      </w:tr>
      <w:tr w:rsidRPr="00FF075C" w:rsidR="00CF0864" w:rsidTr="00BA0D77" w14:paraId="28B2EC80" w14:textId="77777777">
        <w:tc>
          <w:tcPr>
            <w:tcW w:w="749" w:type="pct"/>
            <w:shd w:val="clear" w:color="auto" w:fill="auto"/>
          </w:tcPr>
          <w:p w:rsidRPr="00FF075C" w:rsidR="00CF0864" w:rsidP="00BA0D77" w:rsidRDefault="00CF0864" w14:paraId="5EF4DC95" w14:textId="77777777">
            <w:pPr>
              <w:rPr>
                <w:szCs w:val="20"/>
              </w:rPr>
            </w:pPr>
            <w:r>
              <w:rPr>
                <w:szCs w:val="20"/>
              </w:rPr>
              <w:t>Customer</w:t>
            </w:r>
          </w:p>
        </w:tc>
        <w:tc>
          <w:tcPr>
            <w:tcW w:w="4251" w:type="pct"/>
            <w:shd w:val="clear" w:color="auto" w:fill="auto"/>
          </w:tcPr>
          <w:p w:rsidRPr="00FF075C" w:rsidR="00CF0864" w:rsidP="00BA0D77" w:rsidRDefault="00A30338" w14:paraId="72BF1C70" w14:textId="53956C94">
            <w:pPr>
              <w:rPr>
                <w:szCs w:val="20"/>
              </w:rPr>
            </w:pPr>
            <w:r>
              <w:rPr>
                <w:szCs w:val="20"/>
              </w:rPr>
              <w:t>Selects the “</w:t>
            </w:r>
            <w:proofErr w:type="spellStart"/>
            <w:r>
              <w:rPr>
                <w:szCs w:val="20"/>
              </w:rPr>
              <w:t>Topup</w:t>
            </w:r>
            <w:proofErr w:type="spellEnd"/>
            <w:r>
              <w:rPr>
                <w:szCs w:val="20"/>
              </w:rPr>
              <w:t>” option by touching the display screen</w:t>
            </w:r>
            <w:r w:rsidR="00C770DC">
              <w:rPr>
                <w:szCs w:val="20"/>
              </w:rPr>
              <w:t>.</w:t>
            </w:r>
          </w:p>
        </w:tc>
      </w:tr>
      <w:tr w:rsidRPr="00FF075C" w:rsidR="00A30338" w:rsidTr="00BA0D77" w14:paraId="6234C494" w14:textId="77777777">
        <w:tc>
          <w:tcPr>
            <w:tcW w:w="749" w:type="pct"/>
            <w:shd w:val="clear" w:color="auto" w:fill="auto"/>
          </w:tcPr>
          <w:p w:rsidR="00A30338" w:rsidP="00A30338" w:rsidRDefault="009C113D" w14:paraId="4DD462B3" w14:textId="0DD7DD50">
            <w:pPr>
              <w:rPr>
                <w:szCs w:val="20"/>
              </w:rPr>
            </w:pPr>
            <w:r>
              <w:rPr>
                <w:szCs w:val="20"/>
              </w:rPr>
              <w:t>System</w:t>
            </w:r>
            <w:r w:rsidRPr="00FF075C" w:rsidR="00A30338">
              <w:rPr>
                <w:szCs w:val="20"/>
              </w:rPr>
              <w:t>:</w:t>
            </w:r>
          </w:p>
        </w:tc>
        <w:tc>
          <w:tcPr>
            <w:tcW w:w="4251" w:type="pct"/>
            <w:shd w:val="clear" w:color="auto" w:fill="auto"/>
          </w:tcPr>
          <w:p w:rsidR="00A30338" w:rsidP="00A30338" w:rsidRDefault="00A30338" w14:paraId="67DB46B7" w14:textId="2C8A7ABF">
            <w:pPr>
              <w:rPr>
                <w:szCs w:val="20"/>
              </w:rPr>
            </w:pPr>
            <w:r>
              <w:rPr>
                <w:szCs w:val="20"/>
              </w:rPr>
              <w:t xml:space="preserve">Displays a </w:t>
            </w:r>
            <w:r w:rsidR="00C770DC">
              <w:rPr>
                <w:szCs w:val="20"/>
              </w:rPr>
              <w:t xml:space="preserve">pop-up to enter the </w:t>
            </w:r>
            <w:r w:rsidRPr="00C770DC" w:rsidR="00C770DC">
              <w:rPr>
                <w:szCs w:val="20"/>
              </w:rPr>
              <w:t>bank card or credit card</w:t>
            </w:r>
            <w:r w:rsidR="00C770DC">
              <w:rPr>
                <w:szCs w:val="20"/>
              </w:rPr>
              <w:t xml:space="preserve"> (</w:t>
            </w:r>
            <w:r w:rsidRPr="00C770DC" w:rsidR="00C770DC">
              <w:rPr>
                <w:szCs w:val="20"/>
              </w:rPr>
              <w:t xml:space="preserve">card number, expiry date, CVC </w:t>
            </w:r>
            <w:proofErr w:type="gramStart"/>
            <w:r w:rsidRPr="00C770DC" w:rsidR="00C770DC">
              <w:rPr>
                <w:szCs w:val="20"/>
              </w:rPr>
              <w:t>code</w:t>
            </w:r>
            <w:r w:rsidR="00C770DC">
              <w:rPr>
                <w:szCs w:val="20"/>
              </w:rPr>
              <w:t>)of</w:t>
            </w:r>
            <w:proofErr w:type="gramEnd"/>
            <w:r w:rsidR="00C770DC">
              <w:rPr>
                <w:szCs w:val="20"/>
              </w:rPr>
              <w:t xml:space="preserve"> the customer </w:t>
            </w:r>
            <w:r w:rsidRPr="00C770DC" w:rsidR="00C770DC">
              <w:rPr>
                <w:szCs w:val="20"/>
              </w:rPr>
              <w:t>along with the</w:t>
            </w:r>
            <w:r w:rsidR="00C770DC">
              <w:rPr>
                <w:szCs w:val="20"/>
              </w:rPr>
              <w:t xml:space="preserve"> </w:t>
            </w:r>
            <w:r w:rsidRPr="00C770DC" w:rsidR="00C770DC">
              <w:rPr>
                <w:szCs w:val="20"/>
              </w:rPr>
              <w:t>amount of credit they want to add to their vending card (up to a maximum of £30)</w:t>
            </w:r>
          </w:p>
        </w:tc>
      </w:tr>
      <w:tr w:rsidRPr="00FF075C" w:rsidR="00A30338" w:rsidTr="00BA0D77" w14:paraId="315ACD34" w14:textId="77777777">
        <w:tc>
          <w:tcPr>
            <w:tcW w:w="749" w:type="pct"/>
            <w:shd w:val="clear" w:color="auto" w:fill="auto"/>
          </w:tcPr>
          <w:p w:rsidR="00A30338" w:rsidP="00A30338" w:rsidRDefault="00C770DC" w14:paraId="1D664366" w14:textId="7CE608CB">
            <w:pPr>
              <w:rPr>
                <w:szCs w:val="20"/>
              </w:rPr>
            </w:pPr>
            <w:r>
              <w:rPr>
                <w:szCs w:val="20"/>
              </w:rPr>
              <w:t>Customer:</w:t>
            </w:r>
          </w:p>
        </w:tc>
        <w:tc>
          <w:tcPr>
            <w:tcW w:w="4251" w:type="pct"/>
            <w:shd w:val="clear" w:color="auto" w:fill="auto"/>
          </w:tcPr>
          <w:p w:rsidR="00A30338" w:rsidP="00A30338" w:rsidRDefault="00C770DC" w14:paraId="77346D87" w14:textId="5EEF7DF2">
            <w:pPr>
              <w:rPr>
                <w:szCs w:val="20"/>
              </w:rPr>
            </w:pPr>
            <w:r>
              <w:rPr>
                <w:szCs w:val="20"/>
              </w:rPr>
              <w:t>Customer enters all the information correctly.</w:t>
            </w:r>
          </w:p>
        </w:tc>
      </w:tr>
      <w:tr w:rsidRPr="00FF075C" w:rsidR="00C770DC" w:rsidTr="00BA0D77" w14:paraId="5DC58BD5" w14:textId="77777777">
        <w:tc>
          <w:tcPr>
            <w:tcW w:w="749" w:type="pct"/>
            <w:shd w:val="clear" w:color="auto" w:fill="auto"/>
          </w:tcPr>
          <w:p w:rsidR="00C770DC" w:rsidP="00A30338" w:rsidRDefault="009C113D" w14:paraId="697E9F89" w14:textId="5AA10BCE">
            <w:pPr>
              <w:rPr>
                <w:szCs w:val="20"/>
              </w:rPr>
            </w:pPr>
            <w:r>
              <w:rPr>
                <w:szCs w:val="20"/>
              </w:rPr>
              <w:t>System:</w:t>
            </w:r>
            <w:r w:rsidR="00C770DC">
              <w:rPr>
                <w:szCs w:val="20"/>
              </w:rPr>
              <w:t xml:space="preserve"> </w:t>
            </w:r>
          </w:p>
        </w:tc>
        <w:tc>
          <w:tcPr>
            <w:tcW w:w="4251" w:type="pct"/>
            <w:shd w:val="clear" w:color="auto" w:fill="auto"/>
          </w:tcPr>
          <w:p w:rsidR="00C770DC" w:rsidP="00A30338" w:rsidRDefault="00C770DC" w14:paraId="39BB33F8" w14:textId="590644C7">
            <w:pPr>
              <w:rPr>
                <w:szCs w:val="20"/>
              </w:rPr>
            </w:pPr>
            <w:r>
              <w:rPr>
                <w:szCs w:val="20"/>
              </w:rPr>
              <w:t xml:space="preserve">The machine will verify the amount to be </w:t>
            </w:r>
            <w:proofErr w:type="spellStart"/>
            <w:r>
              <w:rPr>
                <w:szCs w:val="20"/>
              </w:rPr>
              <w:t>upto</w:t>
            </w:r>
            <w:proofErr w:type="spellEnd"/>
            <w:r>
              <w:rPr>
                <w:szCs w:val="20"/>
              </w:rPr>
              <w:t xml:space="preserve"> </w:t>
            </w:r>
            <w:r w:rsidRPr="00C770DC">
              <w:rPr>
                <w:szCs w:val="20"/>
              </w:rPr>
              <w:t>£30</w:t>
            </w:r>
            <w:r>
              <w:rPr>
                <w:szCs w:val="20"/>
              </w:rPr>
              <w:t xml:space="preserve"> then it</w:t>
            </w:r>
            <w:r w:rsidRPr="00C770DC">
              <w:rPr>
                <w:szCs w:val="20"/>
              </w:rPr>
              <w:t xml:space="preserve"> will use the</w:t>
            </w:r>
            <w:r>
              <w:rPr>
                <w:szCs w:val="20"/>
              </w:rPr>
              <w:t xml:space="preserve"> </w:t>
            </w:r>
            <w:r w:rsidRPr="00C770DC">
              <w:rPr>
                <w:szCs w:val="20"/>
              </w:rPr>
              <w:t xml:space="preserve">machine’s mobile network connection to communicate with the Very Good Vending Payment </w:t>
            </w:r>
            <w:r w:rsidRPr="00C770DC">
              <w:rPr>
                <w:szCs w:val="20"/>
              </w:rPr>
              <w:t>Server, which will</w:t>
            </w:r>
            <w:r>
              <w:rPr>
                <w:szCs w:val="20"/>
              </w:rPr>
              <w:t xml:space="preserve"> </w:t>
            </w:r>
            <w:r w:rsidRPr="00C770DC">
              <w:rPr>
                <w:szCs w:val="20"/>
              </w:rPr>
              <w:t>authorize the transaction, process the payment, and return confirmation that it has been successful</w:t>
            </w:r>
          </w:p>
        </w:tc>
      </w:tr>
      <w:tr w:rsidRPr="00FF075C" w:rsidR="00C770DC" w:rsidTr="00BA0D77" w14:paraId="0F4BFE91" w14:textId="77777777">
        <w:tc>
          <w:tcPr>
            <w:tcW w:w="749" w:type="pct"/>
            <w:shd w:val="clear" w:color="auto" w:fill="auto"/>
          </w:tcPr>
          <w:p w:rsidR="00C770DC" w:rsidP="00A30338" w:rsidRDefault="00C770DC" w14:paraId="3BDB5F3E" w14:textId="66318A1F">
            <w:pPr>
              <w:rPr>
                <w:szCs w:val="20"/>
              </w:rPr>
            </w:pPr>
            <w:r>
              <w:rPr>
                <w:szCs w:val="20"/>
              </w:rPr>
              <w:t>Customer:</w:t>
            </w:r>
          </w:p>
        </w:tc>
        <w:tc>
          <w:tcPr>
            <w:tcW w:w="4251" w:type="pct"/>
            <w:shd w:val="clear" w:color="auto" w:fill="auto"/>
          </w:tcPr>
          <w:p w:rsidR="00C770DC" w:rsidP="00A30338" w:rsidRDefault="00C770DC" w14:paraId="69E19CDF" w14:textId="6A1DA92C">
            <w:pPr>
              <w:rPr>
                <w:szCs w:val="20"/>
              </w:rPr>
            </w:pPr>
            <w:r>
              <w:rPr>
                <w:szCs w:val="20"/>
              </w:rPr>
              <w:t>Receives the confirmation and proceed with the purchase.</w:t>
            </w:r>
          </w:p>
        </w:tc>
      </w:tr>
    </w:tbl>
    <w:p w:rsidR="00C770DC" w:rsidP="00CF0864" w:rsidRDefault="00C770DC" w14:paraId="64F783B6" w14:textId="77777777">
      <w:pPr>
        <w:rPr>
          <w:szCs w:val="20"/>
        </w:rPr>
      </w:pPr>
    </w:p>
    <w:p w:rsidR="00E23995" w:rsidP="00CF0864" w:rsidRDefault="00E23995" w14:paraId="05D528B9" w14:textId="77777777">
      <w:pPr>
        <w:rPr>
          <w:szCs w:val="20"/>
        </w:rPr>
      </w:pPr>
    </w:p>
    <w:p w:rsidR="00263285" w:rsidP="00263285" w:rsidRDefault="00263285" w14:paraId="0480CC8C" w14:textId="36732AE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36" w:id="10"/>
      <w:r>
        <w:t>UC</w:t>
      </w:r>
      <w:r w:rsidR="009C113D">
        <w:t>4</w:t>
      </w:r>
      <w:r>
        <w:t xml:space="preserve"> Access </w:t>
      </w:r>
      <w:r w:rsidR="009C113D">
        <w:t>c</w:t>
      </w:r>
      <w:r>
        <w:t>ard</w:t>
      </w:r>
      <w:r w:rsidR="009C113D">
        <w:t xml:space="preserve"> </w:t>
      </w:r>
      <w:r>
        <w:t>reader</w:t>
      </w:r>
      <w:r w:rsidR="009C113D">
        <w:t>: customer</w:t>
      </w:r>
      <w:bookmarkEnd w:id="10"/>
    </w:p>
    <w:p w:rsidR="00263285" w:rsidP="00263285" w:rsidRDefault="00263285" w14:paraId="5C33CAEF" w14:textId="77777777">
      <w:pPr>
        <w:rPr>
          <w:szCs w:val="20"/>
        </w:rPr>
      </w:pPr>
    </w:p>
    <w:p w:rsidR="00263285" w:rsidP="00263285" w:rsidRDefault="00263285" w14:paraId="49FD15E1" w14:textId="4CC26A14">
      <w:pPr>
        <w:rPr>
          <w:szCs w:val="20"/>
        </w:rPr>
      </w:pPr>
      <w:r>
        <w:rPr>
          <w:szCs w:val="20"/>
        </w:rPr>
        <w:t xml:space="preserve">This use provides the capability for a </w:t>
      </w:r>
      <w:r>
        <w:rPr>
          <w:i/>
          <w:iCs/>
          <w:szCs w:val="20"/>
        </w:rPr>
        <w:t xml:space="preserve">customer </w:t>
      </w:r>
      <w:r>
        <w:rPr>
          <w:szCs w:val="20"/>
        </w:rPr>
        <w:t xml:space="preserve">to insert a card to get the correct authorization to communicate with different components of the machine and perform several tasks. </w:t>
      </w:r>
    </w:p>
    <w:p w:rsidRPr="00EA1B7E" w:rsidR="00263285" w:rsidP="00263285" w:rsidRDefault="00263285" w14:paraId="0D3D3787" w14:textId="77777777">
      <w:pPr>
        <w:pStyle w:val="BasicFlowHeading"/>
        <w:rPr>
          <w:i w:val="0"/>
          <w:iCs w:val="0"/>
        </w:rPr>
      </w:pPr>
      <w:bookmarkStart w:name="_Toc160393037" w:id="11"/>
      <w:r w:rsidRPr="00EA1B7E">
        <w:rPr>
          <w:i w:val="0"/>
          <w:iCs w:val="0"/>
        </w:rPr>
        <w:t>Basic Flow of Events</w:t>
      </w:r>
      <w:bookmarkEnd w:id="11"/>
    </w:p>
    <w:p w:rsidRPr="0077541F" w:rsidR="00263285" w:rsidP="00263285" w:rsidRDefault="00263285" w14:paraId="0087E0E8" w14:textId="77777777"/>
    <w:p w:rsidR="00263285" w:rsidP="00263285" w:rsidRDefault="00263285" w14:paraId="618B85DF" w14:textId="4ECB4DFF">
      <w:pPr>
        <w:rPr>
          <w:szCs w:val="20"/>
        </w:rPr>
      </w:pPr>
      <w:r w:rsidRPr="00A30338">
        <w:rPr>
          <w:szCs w:val="20"/>
        </w:rPr>
        <w:t xml:space="preserve">The use case begins when </w:t>
      </w:r>
      <w:r>
        <w:rPr>
          <w:szCs w:val="20"/>
        </w:rPr>
        <w:t xml:space="preserve">a </w:t>
      </w:r>
      <w:r>
        <w:rPr>
          <w:i/>
          <w:iCs/>
          <w:szCs w:val="20"/>
        </w:rPr>
        <w:t xml:space="preserve">customer or a service provider </w:t>
      </w:r>
      <w:r>
        <w:rPr>
          <w:szCs w:val="20"/>
        </w:rPr>
        <w:t xml:space="preserve">to insert a vending card into the vending machine. </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51"/>
        <w:gridCol w:w="7665"/>
      </w:tblGrid>
      <w:tr w:rsidRPr="00FF075C" w:rsidR="00263285" w:rsidTr="00BA0D77" w14:paraId="787E760D" w14:textId="77777777">
        <w:tc>
          <w:tcPr>
            <w:tcW w:w="749" w:type="pct"/>
            <w:shd w:val="clear" w:color="auto" w:fill="auto"/>
          </w:tcPr>
          <w:p w:rsidRPr="00FF075C" w:rsidR="00263285" w:rsidP="00263285" w:rsidRDefault="009C113D" w14:paraId="409BB76B" w14:textId="4AE50B61">
            <w:pPr>
              <w:rPr>
                <w:szCs w:val="20"/>
              </w:rPr>
            </w:pPr>
            <w:r>
              <w:rPr>
                <w:szCs w:val="20"/>
              </w:rPr>
              <w:t>System:</w:t>
            </w:r>
          </w:p>
        </w:tc>
        <w:tc>
          <w:tcPr>
            <w:tcW w:w="4251" w:type="pct"/>
            <w:shd w:val="clear" w:color="auto" w:fill="auto"/>
          </w:tcPr>
          <w:p w:rsidRPr="00FF075C" w:rsidR="00263285" w:rsidP="00263285" w:rsidRDefault="00263285" w14:paraId="30D863EE" w14:textId="6377C6F3">
            <w:pPr>
              <w:rPr>
                <w:szCs w:val="20"/>
              </w:rPr>
            </w:pPr>
            <w:r>
              <w:rPr>
                <w:szCs w:val="20"/>
              </w:rPr>
              <w:t xml:space="preserve">Detects that a card has been inserted and attempts to read the information from the card on the basis that is a valid card from the company. </w:t>
            </w:r>
          </w:p>
        </w:tc>
      </w:tr>
      <w:tr w:rsidRPr="00FF075C" w:rsidR="009C113D" w:rsidTr="00BA0D77" w14:paraId="38A36020" w14:textId="77777777">
        <w:tc>
          <w:tcPr>
            <w:tcW w:w="749" w:type="pct"/>
            <w:shd w:val="clear" w:color="auto" w:fill="auto"/>
          </w:tcPr>
          <w:p w:rsidR="009C113D" w:rsidP="00263285" w:rsidRDefault="009C113D" w14:paraId="4E64FD43" w14:textId="026AACCE">
            <w:pPr>
              <w:rPr>
                <w:szCs w:val="20"/>
              </w:rPr>
            </w:pPr>
            <w:r>
              <w:rPr>
                <w:szCs w:val="20"/>
              </w:rPr>
              <w:t>System:</w:t>
            </w:r>
          </w:p>
        </w:tc>
        <w:tc>
          <w:tcPr>
            <w:tcW w:w="4251" w:type="pct"/>
            <w:shd w:val="clear" w:color="auto" w:fill="auto"/>
          </w:tcPr>
          <w:p w:rsidR="009C113D" w:rsidP="00263285" w:rsidRDefault="009C113D" w14:paraId="1354D606" w14:textId="6EAB6B16">
            <w:pPr>
              <w:rPr>
                <w:szCs w:val="20"/>
              </w:rPr>
            </w:pPr>
            <w:r>
              <w:rPr>
                <w:szCs w:val="20"/>
              </w:rPr>
              <w:t xml:space="preserve">Having verified the card, determines the products that could be purchased by the customer based on the available credit on the card and displays them on the screen along with the shelf number, </w:t>
            </w:r>
            <w:proofErr w:type="gramStart"/>
            <w:r>
              <w:rPr>
                <w:szCs w:val="20"/>
              </w:rPr>
              <w:t>name</w:t>
            </w:r>
            <w:proofErr w:type="gramEnd"/>
            <w:r>
              <w:rPr>
                <w:szCs w:val="20"/>
              </w:rPr>
              <w:t xml:space="preserve"> and price of the product.</w:t>
            </w:r>
          </w:p>
        </w:tc>
      </w:tr>
      <w:tr w:rsidRPr="00FF075C" w:rsidR="00263285" w:rsidTr="00BA0D77" w14:paraId="5692DDE9" w14:textId="77777777">
        <w:tc>
          <w:tcPr>
            <w:tcW w:w="749" w:type="pct"/>
            <w:shd w:val="clear" w:color="auto" w:fill="auto"/>
          </w:tcPr>
          <w:p w:rsidR="00263285" w:rsidP="00263285" w:rsidRDefault="00263285" w14:paraId="2683D3B3" w14:textId="289EAFB9">
            <w:pPr>
              <w:rPr>
                <w:szCs w:val="20"/>
              </w:rPr>
            </w:pPr>
            <w:r>
              <w:rPr>
                <w:szCs w:val="20"/>
              </w:rPr>
              <w:t>Customer</w:t>
            </w:r>
            <w:r w:rsidRPr="00FF075C">
              <w:rPr>
                <w:szCs w:val="20"/>
              </w:rPr>
              <w:t>:</w:t>
            </w:r>
          </w:p>
        </w:tc>
        <w:tc>
          <w:tcPr>
            <w:tcW w:w="4251" w:type="pct"/>
            <w:shd w:val="clear" w:color="auto" w:fill="auto"/>
          </w:tcPr>
          <w:p w:rsidR="00263285" w:rsidP="00263285" w:rsidRDefault="00263285" w14:paraId="2A5D40FC" w14:textId="6AC81F4D">
            <w:pPr>
              <w:rPr>
                <w:szCs w:val="20"/>
              </w:rPr>
            </w:pPr>
            <w:r>
              <w:rPr>
                <w:szCs w:val="20"/>
              </w:rPr>
              <w:t>Views the product information to decide the purchase</w:t>
            </w:r>
          </w:p>
        </w:tc>
      </w:tr>
    </w:tbl>
    <w:p w:rsidR="00263285" w:rsidP="00263285" w:rsidRDefault="00263285" w14:paraId="3CC871EC" w14:textId="77777777">
      <w:pPr>
        <w:rPr>
          <w:szCs w:val="20"/>
        </w:rPr>
      </w:pPr>
    </w:p>
    <w:p w:rsidRPr="00EA1B7E" w:rsidR="00263285" w:rsidP="00263285" w:rsidRDefault="00263285" w14:paraId="60BBC7F7" w14:textId="77777777">
      <w:pPr>
        <w:pStyle w:val="AlternativeFlowsHeading"/>
        <w:rPr>
          <w:i w:val="0"/>
          <w:iCs w:val="0"/>
        </w:rPr>
      </w:pPr>
      <w:bookmarkStart w:name="_Toc160393038" w:id="12"/>
      <w:r w:rsidRPr="00EA1B7E">
        <w:rPr>
          <w:i w:val="0"/>
          <w:iCs w:val="0"/>
        </w:rPr>
        <w:t>Alternative Flows</w:t>
      </w:r>
      <w:bookmarkEnd w:id="12"/>
    </w:p>
    <w:p w:rsidRPr="00195FA2" w:rsidR="00263285" w:rsidP="00263285" w:rsidRDefault="00263285" w14:paraId="1EF344E5" w14:textId="77777777">
      <w:pPr>
        <w:rPr>
          <w:sz w:val="6"/>
          <w:szCs w:val="6"/>
        </w:rPr>
      </w:pPr>
    </w:p>
    <w:p w:rsidRPr="00EA1B7E" w:rsidR="00263285" w:rsidP="00263285" w:rsidRDefault="00263285" w14:paraId="75A6C9D3" w14:textId="3F729AB8">
      <w:pPr>
        <w:pStyle w:val="AlternativeFlow"/>
        <w:rPr>
          <w:i w:val="0"/>
          <w:iCs/>
        </w:rPr>
      </w:pPr>
      <w:bookmarkStart w:name="_Toc160393039" w:id="13"/>
      <w:r w:rsidRPr="00EA1B7E">
        <w:rPr>
          <w:i w:val="0"/>
          <w:iCs/>
        </w:rPr>
        <w:t xml:space="preserve">A1 – </w:t>
      </w:r>
      <w:r w:rsidR="002D2024">
        <w:rPr>
          <w:i w:val="0"/>
          <w:iCs/>
        </w:rPr>
        <w:t>Access card reader: M</w:t>
      </w:r>
      <w:r w:rsidRPr="002D2024" w:rsidR="002D2024">
        <w:rPr>
          <w:i w:val="0"/>
          <w:iCs/>
        </w:rPr>
        <w:t>aintenance operator</w:t>
      </w:r>
      <w:bookmarkEnd w:id="13"/>
    </w:p>
    <w:p w:rsidR="00263285" w:rsidP="00263285" w:rsidRDefault="002D2024" w14:paraId="0FA3832D" w14:textId="4D1B78D2">
      <w:pPr>
        <w:rPr>
          <w:szCs w:val="20"/>
        </w:rPr>
      </w:pPr>
      <w:r w:rsidRPr="002D2024">
        <w:rPr>
          <w:szCs w:val="20"/>
        </w:rPr>
        <w:t xml:space="preserve">The use case begins when a </w:t>
      </w:r>
      <w:r>
        <w:rPr>
          <w:szCs w:val="20"/>
        </w:rPr>
        <w:t>m</w:t>
      </w:r>
      <w:r w:rsidRPr="002D2024">
        <w:rPr>
          <w:szCs w:val="20"/>
        </w:rPr>
        <w:t xml:space="preserve">aintenance operator to insert a </w:t>
      </w:r>
      <w:r>
        <w:rPr>
          <w:szCs w:val="20"/>
        </w:rPr>
        <w:t>special service</w:t>
      </w:r>
      <w:r w:rsidRPr="002D2024">
        <w:rPr>
          <w:szCs w:val="20"/>
        </w:rPr>
        <w:t xml:space="preserve"> card into the vending machine.</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526"/>
        <w:gridCol w:w="7490"/>
      </w:tblGrid>
      <w:tr w:rsidRPr="00FF075C" w:rsidR="00263285" w:rsidTr="000648E7" w14:paraId="6E52A917" w14:textId="77777777">
        <w:tc>
          <w:tcPr>
            <w:tcW w:w="846" w:type="pct"/>
            <w:shd w:val="clear" w:color="auto" w:fill="auto"/>
          </w:tcPr>
          <w:p w:rsidRPr="00FF075C" w:rsidR="00263285" w:rsidP="00BA0D77" w:rsidRDefault="009C113D" w14:paraId="0EEC0D3F" w14:textId="14935A72">
            <w:pPr>
              <w:rPr>
                <w:szCs w:val="20"/>
              </w:rPr>
            </w:pPr>
            <w:r>
              <w:rPr>
                <w:szCs w:val="20"/>
              </w:rPr>
              <w:t>System:</w:t>
            </w:r>
          </w:p>
        </w:tc>
        <w:tc>
          <w:tcPr>
            <w:tcW w:w="4154" w:type="pct"/>
            <w:shd w:val="clear" w:color="auto" w:fill="auto"/>
          </w:tcPr>
          <w:p w:rsidRPr="00FF075C" w:rsidR="00263285" w:rsidP="00BA0D77" w:rsidRDefault="002D2024" w14:paraId="10C4F0B2" w14:textId="18504F25">
            <w:pPr>
              <w:rPr>
                <w:szCs w:val="20"/>
              </w:rPr>
            </w:pPr>
            <w:r>
              <w:rPr>
                <w:szCs w:val="20"/>
              </w:rPr>
              <w:t xml:space="preserve">Detects that a card has been inserted and attempts to read the information from the card (i.e. </w:t>
            </w:r>
            <w:r w:rsidRPr="002D2024">
              <w:rPr>
                <w:szCs w:val="20"/>
              </w:rPr>
              <w:t xml:space="preserve">the operator’s name, their </w:t>
            </w:r>
            <w:proofErr w:type="spellStart"/>
            <w:r w:rsidRPr="002D2024">
              <w:rPr>
                <w:szCs w:val="20"/>
              </w:rPr>
              <w:t>employeeID</w:t>
            </w:r>
            <w:proofErr w:type="spellEnd"/>
            <w:r w:rsidRPr="002D2024">
              <w:rPr>
                <w:szCs w:val="20"/>
              </w:rPr>
              <w:t xml:space="preserve">, a 4-digit PIN, and an access level </w:t>
            </w:r>
            <w:r>
              <w:rPr>
                <w:szCs w:val="20"/>
              </w:rPr>
              <w:t>on the basis that is a valid card from the company</w:t>
            </w:r>
            <w:r w:rsidR="009C113D">
              <w:rPr>
                <w:szCs w:val="20"/>
              </w:rPr>
              <w:t>.</w:t>
            </w:r>
          </w:p>
        </w:tc>
      </w:tr>
      <w:tr w:rsidRPr="00FF075C" w:rsidR="009C113D" w:rsidTr="000648E7" w14:paraId="60E2F7EA" w14:textId="77777777">
        <w:tc>
          <w:tcPr>
            <w:tcW w:w="846" w:type="pct"/>
            <w:shd w:val="clear" w:color="auto" w:fill="auto"/>
          </w:tcPr>
          <w:p w:rsidR="009C113D" w:rsidP="00BA0D77" w:rsidRDefault="009C113D" w14:paraId="7B903B00" w14:textId="4363A55C">
            <w:pPr>
              <w:rPr>
                <w:szCs w:val="20"/>
              </w:rPr>
            </w:pPr>
            <w:r>
              <w:rPr>
                <w:szCs w:val="20"/>
              </w:rPr>
              <w:t>System:</w:t>
            </w:r>
          </w:p>
        </w:tc>
        <w:tc>
          <w:tcPr>
            <w:tcW w:w="4154" w:type="pct"/>
            <w:shd w:val="clear" w:color="auto" w:fill="auto"/>
          </w:tcPr>
          <w:p w:rsidR="009C113D" w:rsidP="00BA0D77" w:rsidRDefault="009C113D" w14:paraId="67346A68" w14:textId="1995E7FD">
            <w:pPr>
              <w:rPr>
                <w:szCs w:val="20"/>
              </w:rPr>
            </w:pPr>
            <w:r>
              <w:rPr>
                <w:szCs w:val="20"/>
              </w:rPr>
              <w:t xml:space="preserve">Having verified the card, the machine </w:t>
            </w:r>
            <w:r w:rsidRPr="002D2024">
              <w:rPr>
                <w:szCs w:val="20"/>
              </w:rPr>
              <w:t>change</w:t>
            </w:r>
            <w:r>
              <w:rPr>
                <w:szCs w:val="20"/>
              </w:rPr>
              <w:t>s</w:t>
            </w:r>
            <w:r w:rsidRPr="002D2024">
              <w:rPr>
                <w:szCs w:val="20"/>
              </w:rPr>
              <w:t xml:space="preserve"> the</w:t>
            </w:r>
            <w:r>
              <w:rPr>
                <w:szCs w:val="20"/>
              </w:rPr>
              <w:t xml:space="preserve"> </w:t>
            </w:r>
            <w:r w:rsidRPr="002D2024">
              <w:rPr>
                <w:szCs w:val="20"/>
              </w:rPr>
              <w:t>display</w:t>
            </w:r>
            <w:r>
              <w:rPr>
                <w:szCs w:val="20"/>
              </w:rPr>
              <w:t xml:space="preserve"> </w:t>
            </w:r>
            <w:r w:rsidRPr="002D2024">
              <w:rPr>
                <w:szCs w:val="20"/>
              </w:rPr>
              <w:t>to allow the operator to enter their PIN</w:t>
            </w:r>
            <w:r>
              <w:rPr>
                <w:szCs w:val="20"/>
              </w:rPr>
              <w:t>.</w:t>
            </w:r>
          </w:p>
        </w:tc>
      </w:tr>
      <w:tr w:rsidRPr="00FF075C" w:rsidR="00263285" w:rsidTr="000648E7" w14:paraId="46595FC5" w14:textId="77777777">
        <w:tc>
          <w:tcPr>
            <w:tcW w:w="846" w:type="pct"/>
            <w:shd w:val="clear" w:color="auto" w:fill="auto"/>
          </w:tcPr>
          <w:p w:rsidRPr="00FF075C" w:rsidR="00263285" w:rsidP="00BA0D77" w:rsidRDefault="002D2024" w14:paraId="742DBBAE" w14:textId="042ECFB9">
            <w:pPr>
              <w:rPr>
                <w:szCs w:val="20"/>
              </w:rPr>
            </w:pPr>
            <w:r w:rsidRPr="002D2024">
              <w:rPr>
                <w:szCs w:val="20"/>
              </w:rPr>
              <w:t>Maintenance operator</w:t>
            </w:r>
            <w:r w:rsidRPr="00FF075C" w:rsidR="00263285">
              <w:rPr>
                <w:szCs w:val="20"/>
              </w:rPr>
              <w:t>:</w:t>
            </w:r>
          </w:p>
        </w:tc>
        <w:tc>
          <w:tcPr>
            <w:tcW w:w="4154" w:type="pct"/>
            <w:shd w:val="clear" w:color="auto" w:fill="auto"/>
          </w:tcPr>
          <w:p w:rsidRPr="00FF075C" w:rsidR="00263285" w:rsidP="00BA0D77" w:rsidRDefault="002D2024" w14:paraId="19860ACF" w14:textId="0BB6E39D">
            <w:pPr>
              <w:rPr>
                <w:szCs w:val="20"/>
              </w:rPr>
            </w:pPr>
            <w:r>
              <w:rPr>
                <w:szCs w:val="20"/>
              </w:rPr>
              <w:t xml:space="preserve">Enters a </w:t>
            </w:r>
            <w:proofErr w:type="gramStart"/>
            <w:r>
              <w:rPr>
                <w:szCs w:val="20"/>
              </w:rPr>
              <w:t>4 digit</w:t>
            </w:r>
            <w:proofErr w:type="gramEnd"/>
            <w:r>
              <w:rPr>
                <w:szCs w:val="20"/>
              </w:rPr>
              <w:t xml:space="preserve"> PIN on the touch screen panel</w:t>
            </w:r>
            <w:r w:rsidR="000648E7">
              <w:rPr>
                <w:szCs w:val="20"/>
              </w:rPr>
              <w:t>.</w:t>
            </w:r>
          </w:p>
        </w:tc>
      </w:tr>
      <w:tr w:rsidRPr="00FF075C" w:rsidR="00263285" w:rsidTr="000648E7" w14:paraId="3D9F76D8" w14:textId="77777777">
        <w:tc>
          <w:tcPr>
            <w:tcW w:w="846" w:type="pct"/>
            <w:shd w:val="clear" w:color="auto" w:fill="auto"/>
          </w:tcPr>
          <w:p w:rsidRPr="00FF075C" w:rsidR="00263285" w:rsidP="00BA0D77" w:rsidRDefault="000648E7" w14:paraId="6DBBE7B9" w14:textId="587F8357">
            <w:pPr>
              <w:rPr>
                <w:szCs w:val="20"/>
              </w:rPr>
            </w:pPr>
            <w:r>
              <w:rPr>
                <w:szCs w:val="20"/>
              </w:rPr>
              <w:t>System:</w:t>
            </w:r>
          </w:p>
        </w:tc>
        <w:tc>
          <w:tcPr>
            <w:tcW w:w="4154" w:type="pct"/>
            <w:shd w:val="clear" w:color="auto" w:fill="auto"/>
          </w:tcPr>
          <w:p w:rsidRPr="00FF075C" w:rsidR="00263285" w:rsidP="00BA0D77" w:rsidRDefault="002D2024" w14:paraId="5CB59845" w14:textId="5BF12A50">
            <w:pPr>
              <w:rPr>
                <w:szCs w:val="20"/>
              </w:rPr>
            </w:pPr>
            <w:r>
              <w:rPr>
                <w:szCs w:val="20"/>
              </w:rPr>
              <w:t xml:space="preserve">Verifies whether the </w:t>
            </w:r>
            <w:r w:rsidRPr="002D2024">
              <w:rPr>
                <w:szCs w:val="20"/>
              </w:rPr>
              <w:t>PIN entered by the operator</w:t>
            </w:r>
            <w:r>
              <w:rPr>
                <w:szCs w:val="20"/>
              </w:rPr>
              <w:t xml:space="preserve"> </w:t>
            </w:r>
            <w:r w:rsidRPr="002D2024">
              <w:rPr>
                <w:szCs w:val="20"/>
              </w:rPr>
              <w:t>correctly matches that on their card</w:t>
            </w:r>
            <w:r>
              <w:rPr>
                <w:szCs w:val="20"/>
              </w:rPr>
              <w:t xml:space="preserve">. </w:t>
            </w:r>
          </w:p>
        </w:tc>
      </w:tr>
      <w:tr w:rsidRPr="00FF075C" w:rsidR="000648E7" w:rsidTr="000648E7" w14:paraId="0D611669" w14:textId="77777777">
        <w:tc>
          <w:tcPr>
            <w:tcW w:w="846" w:type="pct"/>
            <w:shd w:val="clear" w:color="auto" w:fill="auto"/>
          </w:tcPr>
          <w:p w:rsidR="000648E7" w:rsidP="00BA0D77" w:rsidRDefault="000648E7" w14:paraId="18E9BED8" w14:textId="6C469EB7">
            <w:pPr>
              <w:rPr>
                <w:szCs w:val="20"/>
              </w:rPr>
            </w:pPr>
            <w:r>
              <w:rPr>
                <w:szCs w:val="20"/>
              </w:rPr>
              <w:t>System:</w:t>
            </w:r>
          </w:p>
        </w:tc>
        <w:tc>
          <w:tcPr>
            <w:tcW w:w="4154" w:type="pct"/>
            <w:shd w:val="clear" w:color="auto" w:fill="auto"/>
          </w:tcPr>
          <w:p w:rsidR="000648E7" w:rsidP="00BA0D77" w:rsidRDefault="000648E7" w14:paraId="5A4B1492" w14:textId="6C43C498">
            <w:pPr>
              <w:rPr>
                <w:szCs w:val="20"/>
              </w:rPr>
            </w:pPr>
            <w:r>
              <w:rPr>
                <w:szCs w:val="20"/>
              </w:rPr>
              <w:t xml:space="preserve">If yes, then </w:t>
            </w:r>
            <w:r w:rsidRPr="002D2024">
              <w:rPr>
                <w:szCs w:val="20"/>
              </w:rPr>
              <w:t>the software will unlock a service panel on the vending machine</w:t>
            </w:r>
            <w:r>
              <w:rPr>
                <w:szCs w:val="20"/>
              </w:rPr>
              <w:t xml:space="preserve"> if the access level is 1.</w:t>
            </w:r>
          </w:p>
        </w:tc>
      </w:tr>
      <w:tr w:rsidRPr="00FF075C" w:rsidR="00263285" w:rsidTr="000648E7" w14:paraId="50E9CDD8" w14:textId="77777777">
        <w:tc>
          <w:tcPr>
            <w:tcW w:w="846" w:type="pct"/>
            <w:shd w:val="clear" w:color="auto" w:fill="auto"/>
          </w:tcPr>
          <w:p w:rsidR="00263285" w:rsidP="00BA0D77" w:rsidRDefault="002D2024" w14:paraId="299F05E6" w14:textId="419620C5">
            <w:pPr>
              <w:rPr>
                <w:szCs w:val="20"/>
              </w:rPr>
            </w:pPr>
            <w:r w:rsidRPr="002D2024">
              <w:rPr>
                <w:szCs w:val="20"/>
              </w:rPr>
              <w:t>Maintenance operator:</w:t>
            </w:r>
          </w:p>
        </w:tc>
        <w:tc>
          <w:tcPr>
            <w:tcW w:w="4154" w:type="pct"/>
            <w:shd w:val="clear" w:color="auto" w:fill="auto"/>
          </w:tcPr>
          <w:p w:rsidRPr="00CF0864" w:rsidR="00263285" w:rsidP="00BA0D77" w:rsidRDefault="002D2024" w14:paraId="54B222B1" w14:textId="0A9061A9">
            <w:pPr>
              <w:rPr>
                <w:szCs w:val="20"/>
              </w:rPr>
            </w:pPr>
            <w:r w:rsidRPr="002D2024">
              <w:rPr>
                <w:szCs w:val="20"/>
              </w:rPr>
              <w:t>The operator can then perform tasks</w:t>
            </w:r>
          </w:p>
        </w:tc>
      </w:tr>
    </w:tbl>
    <w:p w:rsidR="00263285" w:rsidP="00263285" w:rsidRDefault="00263285" w14:paraId="3EC70422" w14:textId="77777777">
      <w:pPr>
        <w:rPr>
          <w:szCs w:val="20"/>
        </w:rPr>
      </w:pPr>
    </w:p>
    <w:p w:rsidRPr="00EA1B7E" w:rsidR="00263285" w:rsidP="00263285" w:rsidRDefault="00263285" w14:paraId="73F674BA" w14:textId="7155A9B7">
      <w:pPr>
        <w:pStyle w:val="AlternativeFlow"/>
        <w:rPr>
          <w:i w:val="0"/>
          <w:iCs/>
        </w:rPr>
      </w:pPr>
      <w:bookmarkStart w:name="_Toc160393040" w:id="14"/>
      <w:r w:rsidRPr="00EA1B7E">
        <w:rPr>
          <w:i w:val="0"/>
          <w:iCs/>
        </w:rPr>
        <w:t xml:space="preserve">A2 – </w:t>
      </w:r>
      <w:r w:rsidRPr="006C426B" w:rsidR="006C426B">
        <w:rPr>
          <w:i w:val="0"/>
          <w:iCs/>
        </w:rPr>
        <w:t xml:space="preserve">Access card reader: </w:t>
      </w:r>
      <w:r w:rsidR="006C426B">
        <w:rPr>
          <w:i w:val="0"/>
          <w:iCs/>
        </w:rPr>
        <w:t>Service</w:t>
      </w:r>
      <w:r w:rsidRPr="006C426B" w:rsidR="006C426B">
        <w:rPr>
          <w:i w:val="0"/>
          <w:iCs/>
        </w:rPr>
        <w:t xml:space="preserve"> operator</w:t>
      </w:r>
      <w:bookmarkEnd w:id="14"/>
    </w:p>
    <w:p w:rsidR="006C426B" w:rsidP="006C426B" w:rsidRDefault="006C426B" w14:paraId="648E45C9" w14:textId="1BE05C45">
      <w:pPr>
        <w:rPr>
          <w:szCs w:val="20"/>
        </w:rPr>
      </w:pPr>
      <w:r w:rsidRPr="002D2024">
        <w:rPr>
          <w:szCs w:val="20"/>
        </w:rPr>
        <w:t xml:space="preserve">The use case begins when a </w:t>
      </w:r>
      <w:r>
        <w:rPr>
          <w:szCs w:val="20"/>
        </w:rPr>
        <w:t>service</w:t>
      </w:r>
      <w:r w:rsidRPr="002D2024">
        <w:rPr>
          <w:szCs w:val="20"/>
        </w:rPr>
        <w:t xml:space="preserve"> operator to insert a </w:t>
      </w:r>
      <w:r>
        <w:rPr>
          <w:szCs w:val="20"/>
        </w:rPr>
        <w:t>special service</w:t>
      </w:r>
      <w:r w:rsidRPr="002D2024">
        <w:rPr>
          <w:szCs w:val="20"/>
        </w:rPr>
        <w:t xml:space="preserve"> card into the vending machine.</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97"/>
        <w:gridCol w:w="7619"/>
      </w:tblGrid>
      <w:tr w:rsidRPr="00FF075C" w:rsidR="006C426B" w:rsidTr="00BA0D77" w14:paraId="012871EA" w14:textId="77777777">
        <w:tc>
          <w:tcPr>
            <w:tcW w:w="775" w:type="pct"/>
            <w:shd w:val="clear" w:color="auto" w:fill="auto"/>
          </w:tcPr>
          <w:p w:rsidRPr="00FF075C" w:rsidR="006C426B" w:rsidP="00BA0D77" w:rsidRDefault="000648E7" w14:paraId="411816AC" w14:textId="54918B88">
            <w:pPr>
              <w:rPr>
                <w:szCs w:val="20"/>
              </w:rPr>
            </w:pPr>
            <w:r>
              <w:rPr>
                <w:szCs w:val="20"/>
              </w:rPr>
              <w:t>System:</w:t>
            </w:r>
          </w:p>
        </w:tc>
        <w:tc>
          <w:tcPr>
            <w:tcW w:w="4225" w:type="pct"/>
            <w:shd w:val="clear" w:color="auto" w:fill="auto"/>
          </w:tcPr>
          <w:p w:rsidRPr="00FF075C" w:rsidR="006C426B" w:rsidP="00BA0D77" w:rsidRDefault="006C426B" w14:paraId="542A987A" w14:textId="4568E5D4">
            <w:pPr>
              <w:rPr>
                <w:szCs w:val="20"/>
              </w:rPr>
            </w:pPr>
            <w:r>
              <w:rPr>
                <w:szCs w:val="20"/>
              </w:rPr>
              <w:t xml:space="preserve">Detects that a card has been inserted and attempts to read the information from the card (i.e. </w:t>
            </w:r>
            <w:r w:rsidRPr="002D2024">
              <w:rPr>
                <w:szCs w:val="20"/>
              </w:rPr>
              <w:t xml:space="preserve">the operator’s name, their </w:t>
            </w:r>
            <w:proofErr w:type="spellStart"/>
            <w:r w:rsidRPr="002D2024">
              <w:rPr>
                <w:szCs w:val="20"/>
              </w:rPr>
              <w:t>employeeID</w:t>
            </w:r>
            <w:proofErr w:type="spellEnd"/>
            <w:r w:rsidRPr="002D2024">
              <w:rPr>
                <w:szCs w:val="20"/>
              </w:rPr>
              <w:t xml:space="preserve">, a 4-digit PIN, and an access level </w:t>
            </w:r>
            <w:r>
              <w:rPr>
                <w:szCs w:val="20"/>
              </w:rPr>
              <w:t xml:space="preserve">on the basis that is a valid card from the company. </w:t>
            </w:r>
          </w:p>
        </w:tc>
      </w:tr>
      <w:tr w:rsidRPr="00FF075C" w:rsidR="000648E7" w:rsidTr="00BA0D77" w14:paraId="11582A86" w14:textId="77777777">
        <w:tc>
          <w:tcPr>
            <w:tcW w:w="775" w:type="pct"/>
            <w:shd w:val="clear" w:color="auto" w:fill="auto"/>
          </w:tcPr>
          <w:p w:rsidR="000648E7" w:rsidP="00BA0D77" w:rsidRDefault="000648E7" w14:paraId="76211780" w14:textId="27733BB0">
            <w:pPr>
              <w:rPr>
                <w:szCs w:val="20"/>
              </w:rPr>
            </w:pPr>
            <w:r>
              <w:rPr>
                <w:szCs w:val="20"/>
              </w:rPr>
              <w:t>System:</w:t>
            </w:r>
          </w:p>
        </w:tc>
        <w:tc>
          <w:tcPr>
            <w:tcW w:w="4225" w:type="pct"/>
            <w:shd w:val="clear" w:color="auto" w:fill="auto"/>
          </w:tcPr>
          <w:p w:rsidR="000648E7" w:rsidP="00BA0D77" w:rsidRDefault="000648E7" w14:paraId="6E8F7A6A" w14:textId="0AC5991F">
            <w:pPr>
              <w:rPr>
                <w:szCs w:val="20"/>
              </w:rPr>
            </w:pPr>
            <w:r>
              <w:rPr>
                <w:szCs w:val="20"/>
              </w:rPr>
              <w:t xml:space="preserve">Having verified the card, the machine </w:t>
            </w:r>
            <w:r w:rsidRPr="002D2024">
              <w:rPr>
                <w:szCs w:val="20"/>
              </w:rPr>
              <w:t>change</w:t>
            </w:r>
            <w:r>
              <w:rPr>
                <w:szCs w:val="20"/>
              </w:rPr>
              <w:t>s</w:t>
            </w:r>
            <w:r w:rsidRPr="002D2024">
              <w:rPr>
                <w:szCs w:val="20"/>
              </w:rPr>
              <w:t xml:space="preserve"> the</w:t>
            </w:r>
            <w:r>
              <w:rPr>
                <w:szCs w:val="20"/>
              </w:rPr>
              <w:t xml:space="preserve"> </w:t>
            </w:r>
            <w:r w:rsidRPr="002D2024">
              <w:rPr>
                <w:szCs w:val="20"/>
              </w:rPr>
              <w:t>display</w:t>
            </w:r>
            <w:r>
              <w:rPr>
                <w:szCs w:val="20"/>
              </w:rPr>
              <w:t xml:space="preserve"> </w:t>
            </w:r>
            <w:r w:rsidRPr="002D2024">
              <w:rPr>
                <w:szCs w:val="20"/>
              </w:rPr>
              <w:t>to allow the operator to enter their PIN</w:t>
            </w:r>
            <w:r>
              <w:rPr>
                <w:szCs w:val="20"/>
              </w:rPr>
              <w:t>.</w:t>
            </w:r>
          </w:p>
        </w:tc>
      </w:tr>
      <w:tr w:rsidRPr="00FF075C" w:rsidR="006C426B" w:rsidTr="00BA0D77" w14:paraId="33B1622E" w14:textId="77777777">
        <w:tc>
          <w:tcPr>
            <w:tcW w:w="775" w:type="pct"/>
            <w:shd w:val="clear" w:color="auto" w:fill="auto"/>
          </w:tcPr>
          <w:p w:rsidRPr="00FF075C" w:rsidR="006C426B" w:rsidP="00BA0D77" w:rsidRDefault="006C426B" w14:paraId="07A6DF93" w14:textId="217304AE">
            <w:pPr>
              <w:rPr>
                <w:szCs w:val="20"/>
              </w:rPr>
            </w:pPr>
            <w:r w:rsidRPr="006C426B">
              <w:rPr>
                <w:szCs w:val="20"/>
              </w:rPr>
              <w:t>Service operator</w:t>
            </w:r>
            <w:r>
              <w:rPr>
                <w:szCs w:val="20"/>
              </w:rPr>
              <w:t>:</w:t>
            </w:r>
          </w:p>
        </w:tc>
        <w:tc>
          <w:tcPr>
            <w:tcW w:w="4225" w:type="pct"/>
            <w:shd w:val="clear" w:color="auto" w:fill="auto"/>
          </w:tcPr>
          <w:p w:rsidRPr="00FF075C" w:rsidR="006C426B" w:rsidP="00BA0D77" w:rsidRDefault="006C426B" w14:paraId="27DBBB69" w14:textId="77777777">
            <w:pPr>
              <w:rPr>
                <w:szCs w:val="20"/>
              </w:rPr>
            </w:pPr>
            <w:r>
              <w:rPr>
                <w:szCs w:val="20"/>
              </w:rPr>
              <w:t xml:space="preserve">Enters a </w:t>
            </w:r>
            <w:proofErr w:type="gramStart"/>
            <w:r>
              <w:rPr>
                <w:szCs w:val="20"/>
              </w:rPr>
              <w:t>4 digit</w:t>
            </w:r>
            <w:proofErr w:type="gramEnd"/>
            <w:r>
              <w:rPr>
                <w:szCs w:val="20"/>
              </w:rPr>
              <w:t xml:space="preserve"> PIN on the touch screen panel</w:t>
            </w:r>
          </w:p>
        </w:tc>
      </w:tr>
      <w:tr w:rsidRPr="00FF075C" w:rsidR="006C426B" w:rsidTr="00BA0D77" w14:paraId="38462E60" w14:textId="77777777">
        <w:tc>
          <w:tcPr>
            <w:tcW w:w="775" w:type="pct"/>
            <w:shd w:val="clear" w:color="auto" w:fill="auto"/>
          </w:tcPr>
          <w:p w:rsidRPr="00FF075C" w:rsidR="006C426B" w:rsidP="00BA0D77" w:rsidRDefault="000648E7" w14:paraId="3710554B" w14:textId="4641ACE2">
            <w:pPr>
              <w:rPr>
                <w:szCs w:val="20"/>
              </w:rPr>
            </w:pPr>
            <w:r>
              <w:rPr>
                <w:szCs w:val="20"/>
              </w:rPr>
              <w:t>System:</w:t>
            </w:r>
          </w:p>
        </w:tc>
        <w:tc>
          <w:tcPr>
            <w:tcW w:w="4225" w:type="pct"/>
            <w:shd w:val="clear" w:color="auto" w:fill="auto"/>
          </w:tcPr>
          <w:p w:rsidRPr="00FF075C" w:rsidR="006C426B" w:rsidP="00BA0D77" w:rsidRDefault="006C426B" w14:paraId="08A4E086" w14:textId="652498BB">
            <w:pPr>
              <w:rPr>
                <w:szCs w:val="20"/>
              </w:rPr>
            </w:pPr>
            <w:r>
              <w:rPr>
                <w:szCs w:val="20"/>
              </w:rPr>
              <w:t xml:space="preserve">Verifies whether the </w:t>
            </w:r>
            <w:r w:rsidRPr="002D2024">
              <w:rPr>
                <w:szCs w:val="20"/>
              </w:rPr>
              <w:t>PIN entered by the operator</w:t>
            </w:r>
            <w:r>
              <w:rPr>
                <w:szCs w:val="20"/>
              </w:rPr>
              <w:t xml:space="preserve"> </w:t>
            </w:r>
            <w:r w:rsidRPr="002D2024">
              <w:rPr>
                <w:szCs w:val="20"/>
              </w:rPr>
              <w:t>correctly matches that on their card</w:t>
            </w:r>
            <w:r>
              <w:rPr>
                <w:szCs w:val="20"/>
              </w:rPr>
              <w:t xml:space="preserve">. </w:t>
            </w:r>
          </w:p>
        </w:tc>
      </w:tr>
      <w:tr w:rsidRPr="00FF075C" w:rsidR="000648E7" w:rsidTr="00BA0D77" w14:paraId="2847C8ED" w14:textId="77777777">
        <w:tc>
          <w:tcPr>
            <w:tcW w:w="775" w:type="pct"/>
            <w:shd w:val="clear" w:color="auto" w:fill="auto"/>
          </w:tcPr>
          <w:p w:rsidR="000648E7" w:rsidP="00BA0D77" w:rsidRDefault="000648E7" w14:paraId="7698CDF2" w14:textId="633423D2">
            <w:pPr>
              <w:rPr>
                <w:szCs w:val="20"/>
              </w:rPr>
            </w:pPr>
            <w:r>
              <w:rPr>
                <w:szCs w:val="20"/>
              </w:rPr>
              <w:t>System:</w:t>
            </w:r>
          </w:p>
        </w:tc>
        <w:tc>
          <w:tcPr>
            <w:tcW w:w="4225" w:type="pct"/>
            <w:shd w:val="clear" w:color="auto" w:fill="auto"/>
          </w:tcPr>
          <w:p w:rsidR="000648E7" w:rsidP="00BA0D77" w:rsidRDefault="000648E7" w14:paraId="5F21A1C4" w14:textId="624F0E99">
            <w:pPr>
              <w:rPr>
                <w:szCs w:val="20"/>
              </w:rPr>
            </w:pPr>
            <w:r>
              <w:rPr>
                <w:szCs w:val="20"/>
              </w:rPr>
              <w:t xml:space="preserve">If yes, then </w:t>
            </w:r>
            <w:r w:rsidRPr="002D2024">
              <w:rPr>
                <w:szCs w:val="20"/>
              </w:rPr>
              <w:t xml:space="preserve">the software will unlock a service panel </w:t>
            </w:r>
            <w:r>
              <w:rPr>
                <w:szCs w:val="20"/>
              </w:rPr>
              <w:t>and</w:t>
            </w:r>
            <w:r w:rsidRPr="006C426B">
              <w:rPr>
                <w:szCs w:val="20"/>
              </w:rPr>
              <w:t xml:space="preserve"> additional components within the machine that go beyond</w:t>
            </w:r>
            <w:r>
              <w:rPr>
                <w:szCs w:val="20"/>
              </w:rPr>
              <w:t xml:space="preserve"> </w:t>
            </w:r>
            <w:r w:rsidRPr="006C426B">
              <w:rPr>
                <w:szCs w:val="20"/>
              </w:rPr>
              <w:t xml:space="preserve">the remit of a basic maintenance </w:t>
            </w:r>
            <w:r w:rsidRPr="002D2024">
              <w:rPr>
                <w:szCs w:val="20"/>
              </w:rPr>
              <w:t>on the vending machine</w:t>
            </w:r>
            <w:r>
              <w:rPr>
                <w:szCs w:val="20"/>
              </w:rPr>
              <w:t xml:space="preserve"> if the access level is 2.</w:t>
            </w:r>
          </w:p>
        </w:tc>
      </w:tr>
      <w:tr w:rsidRPr="00FF075C" w:rsidR="006C426B" w:rsidTr="00BA0D77" w14:paraId="49A14536" w14:textId="77777777">
        <w:tc>
          <w:tcPr>
            <w:tcW w:w="775" w:type="pct"/>
            <w:shd w:val="clear" w:color="auto" w:fill="auto"/>
          </w:tcPr>
          <w:p w:rsidR="006C426B" w:rsidP="00BA0D77" w:rsidRDefault="000648E7" w14:paraId="776DED77" w14:textId="306FDCF8">
            <w:pPr>
              <w:rPr>
                <w:szCs w:val="20"/>
              </w:rPr>
            </w:pPr>
            <w:r>
              <w:rPr>
                <w:szCs w:val="20"/>
              </w:rPr>
              <w:t>System:</w:t>
            </w:r>
          </w:p>
        </w:tc>
        <w:tc>
          <w:tcPr>
            <w:tcW w:w="4225" w:type="pct"/>
            <w:shd w:val="clear" w:color="auto" w:fill="auto"/>
          </w:tcPr>
          <w:p w:rsidRPr="00CF0864" w:rsidR="006C426B" w:rsidP="00BA0D77" w:rsidRDefault="006C426B" w14:paraId="4F3BF134" w14:textId="7C594385">
            <w:pPr>
              <w:rPr>
                <w:szCs w:val="20"/>
              </w:rPr>
            </w:pPr>
            <w:r w:rsidRPr="002D2024">
              <w:rPr>
                <w:szCs w:val="20"/>
              </w:rPr>
              <w:t xml:space="preserve">The operator can then perform </w:t>
            </w:r>
            <w:r w:rsidRPr="006C426B">
              <w:rPr>
                <w:szCs w:val="20"/>
              </w:rPr>
              <w:t>whatever repairs they require</w:t>
            </w:r>
            <w:r>
              <w:rPr>
                <w:szCs w:val="20"/>
              </w:rPr>
              <w:t>.</w:t>
            </w:r>
          </w:p>
        </w:tc>
      </w:tr>
    </w:tbl>
    <w:p w:rsidR="00263285" w:rsidP="00CF0864" w:rsidRDefault="00263285" w14:paraId="42DBC77D" w14:textId="77777777">
      <w:pPr>
        <w:rPr>
          <w:szCs w:val="20"/>
        </w:rPr>
      </w:pPr>
    </w:p>
    <w:p w:rsidR="006C426B" w:rsidP="006C426B" w:rsidRDefault="006C426B" w14:paraId="6C194CDA" w14:textId="49D0D1E9">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1" w:id="15"/>
      <w:r>
        <w:t>UC</w:t>
      </w:r>
      <w:r w:rsidR="000648E7">
        <w:t>5</w:t>
      </w:r>
      <w:r>
        <w:t xml:space="preserve"> </w:t>
      </w:r>
      <w:r w:rsidR="000648E7">
        <w:t>Perform maintenance</w:t>
      </w:r>
      <w:bookmarkEnd w:id="15"/>
    </w:p>
    <w:p w:rsidR="006C426B" w:rsidP="006C426B" w:rsidRDefault="006C426B" w14:paraId="21A637D1" w14:textId="77777777">
      <w:pPr>
        <w:rPr>
          <w:szCs w:val="20"/>
        </w:rPr>
      </w:pPr>
    </w:p>
    <w:p w:rsidR="006C426B" w:rsidP="006C426B" w:rsidRDefault="006C426B" w14:paraId="00B800B5" w14:textId="63897D20">
      <w:pPr>
        <w:rPr>
          <w:szCs w:val="20"/>
        </w:rPr>
      </w:pPr>
      <w:r>
        <w:rPr>
          <w:szCs w:val="20"/>
        </w:rPr>
        <w:t xml:space="preserve">This use provides the capability for a </w:t>
      </w:r>
      <w:r w:rsidRPr="006C426B">
        <w:rPr>
          <w:i/>
          <w:iCs/>
          <w:szCs w:val="20"/>
        </w:rPr>
        <w:t xml:space="preserve">Maintenance operator </w:t>
      </w:r>
      <w:r>
        <w:rPr>
          <w:szCs w:val="20"/>
        </w:rPr>
        <w:t>to successfully perform the cleaning task.</w:t>
      </w:r>
    </w:p>
    <w:p w:rsidRPr="0093433C" w:rsidR="00B6431B" w:rsidP="00B6431B" w:rsidRDefault="00B6431B" w14:paraId="0D02C53B" w14:textId="77777777">
      <w:pPr>
        <w:textAlignment w:val="baseline"/>
        <w:rPr>
          <w:rFonts w:ascii="Segoe UI" w:hAnsi="Segoe UI" w:cs="Segoe UI"/>
          <w:b/>
          <w:bCs/>
          <w:i/>
          <w:iCs/>
          <w:sz w:val="18"/>
          <w:szCs w:val="18"/>
        </w:rPr>
      </w:pPr>
      <w:r w:rsidRPr="0093433C">
        <w:rPr>
          <w:rFonts w:ascii="Arial" w:hAnsi="Arial" w:cs="Arial"/>
          <w:b/>
          <w:bCs/>
          <w:sz w:val="28"/>
          <w:szCs w:val="28"/>
        </w:rPr>
        <w:t>Basic Flow of Events</w:t>
      </w:r>
      <w:r w:rsidRPr="0093433C">
        <w:rPr>
          <w:rFonts w:ascii="Arial" w:hAnsi="Arial" w:cs="Arial"/>
          <w:b/>
          <w:bCs/>
          <w:i/>
          <w:iCs/>
          <w:sz w:val="28"/>
          <w:szCs w:val="28"/>
        </w:rPr>
        <w:t> </w:t>
      </w:r>
    </w:p>
    <w:p w:rsidRPr="0093433C" w:rsidR="00B6431B" w:rsidP="00B6431B" w:rsidRDefault="00B6431B" w14:paraId="3E551B16" w14:textId="77777777">
      <w:pPr>
        <w:textAlignment w:val="baseline"/>
        <w:rPr>
          <w:rFonts w:ascii="Segoe UI" w:hAnsi="Segoe UI" w:cs="Segoe UI"/>
          <w:sz w:val="18"/>
          <w:szCs w:val="18"/>
        </w:rPr>
      </w:pPr>
      <w:r w:rsidRPr="0093433C">
        <w:rPr>
          <w:rFonts w:cs="Calibri"/>
        </w:rPr>
        <w:t> </w:t>
      </w:r>
    </w:p>
    <w:p w:rsidRPr="0093433C" w:rsidR="00B6431B" w:rsidP="00B6431B" w:rsidRDefault="00B6431B" w14:paraId="61FCECBD" w14:textId="77777777">
      <w:pPr>
        <w:textAlignment w:val="baseline"/>
        <w:rPr>
          <w:rFonts w:ascii="Segoe UI" w:hAnsi="Segoe UI" w:cs="Segoe UI"/>
          <w:sz w:val="18"/>
          <w:szCs w:val="18"/>
        </w:rPr>
      </w:pPr>
      <w:r w:rsidRPr="0093433C">
        <w:rPr>
          <w:rFonts w:cs="Calibri"/>
        </w:rPr>
        <w:t>The use case begins when a Maintenance operator gains access to the service panel. </w:t>
      </w:r>
    </w:p>
    <w:p w:rsidRPr="0093433C" w:rsidR="00B6431B" w:rsidP="00B6431B" w:rsidRDefault="00B6431B" w14:paraId="3F12EF05" w14:textId="77777777">
      <w:pPr>
        <w:textAlignment w:val="baseline"/>
        <w:rPr>
          <w:rFonts w:ascii="Segoe UI" w:hAnsi="Segoe UI" w:cs="Segoe UI"/>
          <w:sz w:val="18"/>
          <w:szCs w:val="18"/>
        </w:rPr>
      </w:pPr>
      <w:r w:rsidRPr="0093433C">
        <w:rPr>
          <w:rFonts w:cs="Calibri"/>
        </w:rPr>
        <w:t> </w:t>
      </w:r>
    </w:p>
    <w:p w:rsidRPr="0093433C" w:rsidR="00B6431B" w:rsidP="00B6431B" w:rsidRDefault="00B6431B" w14:paraId="54685CEB" w14:textId="77777777">
      <w:pPr>
        <w:ind w:left="-30" w:right="-30"/>
        <w:textAlignment w:val="baseline"/>
        <w:rPr>
          <w:rFonts w:ascii="Segoe UI" w:hAnsi="Segoe UI" w:cs="Segoe UI"/>
          <w:sz w:val="18"/>
          <w:szCs w:val="18"/>
          <w:lang w:val="en-GB"/>
        </w:rPr>
      </w:pPr>
      <w:r w:rsidRPr="0093433C">
        <w:rPr>
          <w:rFonts w:cs="Calibri"/>
          <w:lang w:val="en-GB"/>
        </w:rPr>
        <w:t> </w:t>
      </w:r>
    </w:p>
    <w:tbl>
      <w:tblPr>
        <w:tblW w:w="917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00"/>
        <w:gridCol w:w="7972"/>
      </w:tblGrid>
      <w:tr w:rsidRPr="0093433C" w:rsidR="00B6431B" w:rsidTr="00B6431B" w14:paraId="4AF8D04D"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2C195DD" w14:textId="6BDCBAB0">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79F07BE" w14:textId="2DC29356">
            <w:pPr>
              <w:ind w:left="-30" w:right="-30"/>
              <w:textAlignment w:val="baseline"/>
              <w:rPr>
                <w:rFonts w:ascii="Times New Roman" w:hAnsi="Times New Roman"/>
                <w:sz w:val="24"/>
                <w:lang w:val="en-GB"/>
              </w:rPr>
            </w:pPr>
            <w:r>
              <w:rPr>
                <w:rFonts w:cs="Calibri"/>
              </w:rPr>
              <w:t xml:space="preserve"> </w:t>
            </w:r>
            <w:r w:rsidRPr="0093433C">
              <w:rPr>
                <w:rFonts w:cs="Calibri"/>
              </w:rPr>
              <w:t>Maintenance Operator initiates routine maintenance tasks.</w:t>
            </w:r>
            <w:r w:rsidRPr="0093433C">
              <w:rPr>
                <w:rFonts w:cs="Calibri"/>
                <w:lang w:val="en-GB"/>
              </w:rPr>
              <w:t> </w:t>
            </w:r>
          </w:p>
        </w:tc>
      </w:tr>
      <w:tr w:rsidRPr="0093433C" w:rsidR="00B6431B" w:rsidTr="00B6431B" w14:paraId="1E908438"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65BF05D" w14:textId="0DF2DDC3">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0210A2F" w14:textId="1C9B261B">
            <w:pPr>
              <w:ind w:left="-30" w:right="-30"/>
              <w:textAlignment w:val="baseline"/>
              <w:rPr>
                <w:rFonts w:ascii="Times New Roman" w:hAnsi="Times New Roman"/>
                <w:sz w:val="24"/>
                <w:lang w:val="en-GB"/>
              </w:rPr>
            </w:pPr>
            <w:r>
              <w:rPr>
                <w:rFonts w:cs="Calibri"/>
              </w:rPr>
              <w:t xml:space="preserve"> </w:t>
            </w:r>
            <w:r w:rsidRPr="0093433C">
              <w:rPr>
                <w:rFonts w:cs="Calibri"/>
              </w:rPr>
              <w:t>The maintenance operator accesses the vending machine for routine maintenance.</w:t>
            </w:r>
            <w:r w:rsidRPr="0093433C">
              <w:rPr>
                <w:rFonts w:cs="Calibri"/>
                <w:lang w:val="en-GB"/>
              </w:rPr>
              <w:t> </w:t>
            </w:r>
          </w:p>
        </w:tc>
      </w:tr>
      <w:tr w:rsidRPr="0093433C" w:rsidR="00B6431B" w:rsidTr="00B6431B" w14:paraId="0C8966E0"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92D1556" w14:textId="58679CC0">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1985889" w14:textId="0711A7D0">
            <w:pPr>
              <w:ind w:left="-30" w:right="-30"/>
              <w:textAlignment w:val="baseline"/>
              <w:rPr>
                <w:rFonts w:ascii="Times New Roman" w:hAnsi="Times New Roman"/>
                <w:sz w:val="24"/>
                <w:lang w:val="en-GB"/>
              </w:rPr>
            </w:pPr>
            <w:r>
              <w:rPr>
                <w:rFonts w:cs="Calibri"/>
              </w:rPr>
              <w:t xml:space="preserve"> </w:t>
            </w:r>
            <w:r w:rsidRPr="0093433C">
              <w:rPr>
                <w:rFonts w:cs="Calibri"/>
              </w:rPr>
              <w:t>Prompts the maintenance operator to begin the maintenance process.</w:t>
            </w:r>
            <w:r w:rsidRPr="0093433C">
              <w:rPr>
                <w:rFonts w:cs="Calibri"/>
                <w:lang w:val="en-GB"/>
              </w:rPr>
              <w:t> </w:t>
            </w:r>
          </w:p>
        </w:tc>
      </w:tr>
      <w:tr w:rsidRPr="0093433C" w:rsidR="00B6431B" w:rsidTr="00B6431B" w14:paraId="56354F89"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E3C5075" w14:textId="19F5490B">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AE74B02" w14:textId="4B5F8D69">
            <w:pPr>
              <w:ind w:left="-30" w:right="-30"/>
              <w:textAlignment w:val="baseline"/>
              <w:rPr>
                <w:rFonts w:ascii="Times New Roman" w:hAnsi="Times New Roman"/>
                <w:sz w:val="24"/>
                <w:lang w:val="en-GB"/>
              </w:rPr>
            </w:pPr>
            <w:r>
              <w:rPr>
                <w:rFonts w:cs="Calibri"/>
              </w:rPr>
              <w:t xml:space="preserve"> </w:t>
            </w:r>
            <w:r w:rsidRPr="0093433C">
              <w:rPr>
                <w:rFonts w:cs="Calibri"/>
              </w:rPr>
              <w:t>Maintenance Operator refills products in the food dispenser.</w:t>
            </w:r>
            <w:r w:rsidRPr="0093433C">
              <w:rPr>
                <w:rFonts w:cs="Calibri"/>
                <w:lang w:val="en-GB"/>
              </w:rPr>
              <w:t> </w:t>
            </w:r>
          </w:p>
        </w:tc>
      </w:tr>
      <w:tr w:rsidRPr="0093433C" w:rsidR="00B6431B" w:rsidTr="00B6431B" w14:paraId="757063D1"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639235E" w14:textId="71FFF5EC">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90EBCDD" w14:textId="2BC0CD7D">
            <w:pPr>
              <w:ind w:left="-30" w:right="-30"/>
              <w:textAlignment w:val="baseline"/>
              <w:rPr>
                <w:rFonts w:ascii="Times New Roman" w:hAnsi="Times New Roman"/>
                <w:sz w:val="24"/>
                <w:lang w:val="en-GB"/>
              </w:rPr>
            </w:pPr>
            <w:r>
              <w:rPr>
                <w:rFonts w:cs="Calibri"/>
              </w:rPr>
              <w:t xml:space="preserve"> </w:t>
            </w:r>
            <w:r w:rsidRPr="0093433C">
              <w:rPr>
                <w:rFonts w:cs="Calibri"/>
              </w:rPr>
              <w:t>The maintenance operator opens the food dispenser.</w:t>
            </w:r>
            <w:r w:rsidRPr="0093433C">
              <w:rPr>
                <w:rFonts w:cs="Calibri"/>
                <w:lang w:val="en-GB"/>
              </w:rPr>
              <w:t> </w:t>
            </w:r>
          </w:p>
        </w:tc>
      </w:tr>
      <w:tr w:rsidRPr="0093433C" w:rsidR="00B6431B" w:rsidTr="00B6431B" w14:paraId="7012F5F0"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3B23A97" w14:textId="6C5806BA">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77EA1D4" w14:textId="02437C96">
            <w:pPr>
              <w:ind w:left="-30" w:right="-30"/>
              <w:textAlignment w:val="baseline"/>
              <w:rPr>
                <w:rFonts w:ascii="Times New Roman" w:hAnsi="Times New Roman"/>
                <w:sz w:val="24"/>
                <w:lang w:val="en-GB"/>
              </w:rPr>
            </w:pPr>
            <w:r>
              <w:rPr>
                <w:rFonts w:cs="Calibri"/>
              </w:rPr>
              <w:t xml:space="preserve"> </w:t>
            </w:r>
            <w:r w:rsidRPr="0093433C">
              <w:rPr>
                <w:rFonts w:cs="Calibri"/>
              </w:rPr>
              <w:t xml:space="preserve">Verifies that the correct items are being placed onto the correct shelves by comparing </w:t>
            </w:r>
            <w:r>
              <w:rPr>
                <w:rFonts w:cs="Calibri"/>
              </w:rPr>
              <w:t>them</w:t>
            </w:r>
            <w:r w:rsidRPr="0093433C">
              <w:rPr>
                <w:rFonts w:cs="Calibri"/>
              </w:rPr>
              <w:t xml:space="preserve"> with the information in the configuration file.</w:t>
            </w:r>
            <w:r w:rsidRPr="0093433C">
              <w:rPr>
                <w:rFonts w:cs="Calibri"/>
                <w:lang w:val="en-GB"/>
              </w:rPr>
              <w:t> </w:t>
            </w:r>
          </w:p>
        </w:tc>
      </w:tr>
      <w:tr w:rsidRPr="0093433C" w:rsidR="00B6431B" w:rsidTr="00B6431B" w14:paraId="28FA5848"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271F3AC" w14:textId="7A63E277">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r>
              <w:rPr>
                <w:rFonts w:cs="Calibri"/>
                <w:lang w:val="en-GB"/>
              </w:rPr>
              <w:t xml:space="preserve">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89DCE27" w14:textId="77777777">
            <w:pPr>
              <w:ind w:left="-30" w:right="-30"/>
              <w:textAlignment w:val="baseline"/>
              <w:rPr>
                <w:rFonts w:ascii="Times New Roman" w:hAnsi="Times New Roman"/>
                <w:sz w:val="24"/>
                <w:lang w:val="en-GB"/>
              </w:rPr>
            </w:pPr>
            <w:r w:rsidRPr="0093433C">
              <w:rPr>
                <w:rFonts w:cs="Calibri"/>
              </w:rPr>
              <w:t>If any discrepancies are found, the system alerts the maintenance operator to rectify the issue.</w:t>
            </w:r>
            <w:r w:rsidRPr="0093433C">
              <w:rPr>
                <w:rFonts w:cs="Calibri"/>
                <w:lang w:val="en-GB"/>
              </w:rPr>
              <w:t> </w:t>
            </w:r>
          </w:p>
        </w:tc>
      </w:tr>
      <w:tr w:rsidRPr="0093433C" w:rsidR="00B6431B" w:rsidTr="00B6431B" w14:paraId="5A15E27A"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71978C8" w14:textId="11495B06">
            <w:pPr>
              <w:ind w:left="-30" w:right="-30"/>
              <w:textAlignment w:val="baseline"/>
              <w:rPr>
                <w:rFonts w:ascii="Times New Roman" w:hAnsi="Times New Roman"/>
                <w:sz w:val="24"/>
                <w:lang w:val="en-GB"/>
              </w:rPr>
            </w:pP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73B5418" w14:textId="77777777">
            <w:pPr>
              <w:ind w:left="-30" w:right="-30"/>
              <w:textAlignment w:val="baseline"/>
              <w:rPr>
                <w:rFonts w:ascii="Times New Roman" w:hAnsi="Times New Roman"/>
                <w:sz w:val="24"/>
                <w:lang w:val="en-GB"/>
              </w:rPr>
            </w:pPr>
            <w:r w:rsidRPr="0093433C">
              <w:rPr>
                <w:rFonts w:cs="Calibri"/>
              </w:rPr>
              <w:t>Once verified, the maintenance operator refills the products in the food dispenser.</w:t>
            </w:r>
            <w:r w:rsidRPr="0093433C">
              <w:rPr>
                <w:rFonts w:cs="Calibri"/>
                <w:lang w:val="en-GB"/>
              </w:rPr>
              <w:t> </w:t>
            </w:r>
          </w:p>
        </w:tc>
      </w:tr>
      <w:tr w:rsidRPr="0093433C" w:rsidR="00B6431B" w:rsidTr="00B6431B" w14:paraId="3933CE0D"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49E4049" w14:textId="4635A4AF">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614DB75" w14:textId="77777777">
            <w:pPr>
              <w:ind w:left="-30" w:right="-30"/>
              <w:textAlignment w:val="baseline"/>
              <w:rPr>
                <w:rFonts w:ascii="Times New Roman" w:hAnsi="Times New Roman"/>
                <w:sz w:val="24"/>
                <w:lang w:val="en-GB"/>
              </w:rPr>
            </w:pPr>
            <w:r w:rsidRPr="0093433C">
              <w:rPr>
                <w:rFonts w:cs="Calibri"/>
              </w:rPr>
              <w:t>Maintenance Operator refills cups in the water dispenser.</w:t>
            </w:r>
            <w:r w:rsidRPr="0093433C">
              <w:rPr>
                <w:rFonts w:cs="Calibri"/>
                <w:lang w:val="en-GB"/>
              </w:rPr>
              <w:t> </w:t>
            </w:r>
          </w:p>
        </w:tc>
      </w:tr>
      <w:tr w:rsidRPr="0093433C" w:rsidR="00B6431B" w:rsidTr="00B6431B" w14:paraId="02DE22D2"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374AB8E" w14:textId="12FBAD8F">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DE63076" w14:textId="77777777">
            <w:pPr>
              <w:ind w:left="-30" w:right="-30"/>
              <w:textAlignment w:val="baseline"/>
              <w:rPr>
                <w:rFonts w:ascii="Times New Roman" w:hAnsi="Times New Roman"/>
                <w:sz w:val="24"/>
                <w:lang w:val="en-GB"/>
              </w:rPr>
            </w:pPr>
            <w:r w:rsidRPr="0093433C">
              <w:rPr>
                <w:rFonts w:cs="Calibri"/>
              </w:rPr>
              <w:t>The maintenance operator opens the water dispenser.</w:t>
            </w:r>
            <w:r w:rsidRPr="0093433C">
              <w:rPr>
                <w:rFonts w:cs="Calibri"/>
                <w:lang w:val="en-GB"/>
              </w:rPr>
              <w:t> </w:t>
            </w:r>
          </w:p>
        </w:tc>
      </w:tr>
      <w:tr w:rsidRPr="0093433C" w:rsidR="00B6431B" w:rsidTr="00B6431B" w14:paraId="73CE11FB"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EEA80D2" w14:textId="54A82C22">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55CCA6A" w14:textId="77777777">
            <w:pPr>
              <w:ind w:left="-30" w:right="-30"/>
              <w:textAlignment w:val="baseline"/>
              <w:rPr>
                <w:rFonts w:ascii="Times New Roman" w:hAnsi="Times New Roman"/>
                <w:sz w:val="24"/>
                <w:lang w:val="en-GB"/>
              </w:rPr>
            </w:pPr>
            <w:r w:rsidRPr="0093433C">
              <w:rPr>
                <w:rFonts w:cs="Calibri"/>
              </w:rPr>
              <w:t>The system verifies the number of cups currently available in the dispenser by querying the relevant component for status information.</w:t>
            </w:r>
            <w:r w:rsidRPr="0093433C">
              <w:rPr>
                <w:rFonts w:cs="Calibri"/>
                <w:lang w:val="en-GB"/>
              </w:rPr>
              <w:t> </w:t>
            </w:r>
          </w:p>
        </w:tc>
      </w:tr>
      <w:tr w:rsidRPr="0093433C" w:rsidR="00B6431B" w:rsidTr="00B6431B" w14:paraId="301789C1"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394C358" w14:textId="11E89E7F">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D16D5DE" w14:textId="77777777">
            <w:pPr>
              <w:ind w:left="-30" w:right="-30"/>
              <w:textAlignment w:val="baseline"/>
              <w:rPr>
                <w:rFonts w:ascii="Times New Roman" w:hAnsi="Times New Roman"/>
                <w:sz w:val="24"/>
                <w:lang w:val="en-GB"/>
              </w:rPr>
            </w:pPr>
            <w:r w:rsidRPr="0093433C">
              <w:rPr>
                <w:rFonts w:cs="Calibri"/>
              </w:rPr>
              <w:t>If the number of cups is below a certain threshold, the system alerts the maintenance operator to refill the cups.</w:t>
            </w:r>
            <w:r w:rsidRPr="0093433C">
              <w:rPr>
                <w:rFonts w:cs="Calibri"/>
                <w:lang w:val="en-GB"/>
              </w:rPr>
              <w:t> </w:t>
            </w:r>
          </w:p>
        </w:tc>
      </w:tr>
      <w:tr w:rsidRPr="0093433C" w:rsidR="00B6431B" w:rsidTr="00B6431B" w14:paraId="561A4CD2"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20C7E5E" w14:textId="24153878">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4589A0B" w14:textId="77777777">
            <w:pPr>
              <w:ind w:left="-30" w:right="-30"/>
              <w:textAlignment w:val="baseline"/>
              <w:rPr>
                <w:rFonts w:ascii="Times New Roman" w:hAnsi="Times New Roman"/>
                <w:sz w:val="24"/>
                <w:lang w:val="en-GB"/>
              </w:rPr>
            </w:pPr>
            <w:r w:rsidRPr="0093433C">
              <w:rPr>
                <w:rFonts w:cs="Calibri"/>
              </w:rPr>
              <w:t>Once verified, the maintenance operator refills the cups in the water dispenser.</w:t>
            </w:r>
            <w:r w:rsidRPr="0093433C">
              <w:rPr>
                <w:rFonts w:cs="Calibri"/>
                <w:lang w:val="en-GB"/>
              </w:rPr>
              <w:t> </w:t>
            </w:r>
          </w:p>
        </w:tc>
      </w:tr>
      <w:tr w:rsidRPr="0093433C" w:rsidR="00B6431B" w:rsidTr="00B6431B" w14:paraId="2BBFE09D"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A01F04D" w14:textId="5D240E43">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76C95E9" w14:textId="77777777">
            <w:pPr>
              <w:ind w:left="-30" w:right="-30"/>
              <w:textAlignment w:val="baseline"/>
              <w:rPr>
                <w:rFonts w:ascii="Times New Roman" w:hAnsi="Times New Roman"/>
                <w:sz w:val="24"/>
                <w:lang w:val="en-GB"/>
              </w:rPr>
            </w:pPr>
            <w:r w:rsidRPr="0093433C">
              <w:rPr>
                <w:rFonts w:cs="Calibri"/>
              </w:rPr>
              <w:t>Maintenance Operator refills the water jug.</w:t>
            </w:r>
            <w:r w:rsidRPr="0093433C">
              <w:rPr>
                <w:rFonts w:cs="Calibri"/>
                <w:lang w:val="en-GB"/>
              </w:rPr>
              <w:t> </w:t>
            </w:r>
          </w:p>
        </w:tc>
      </w:tr>
      <w:tr w:rsidRPr="0093433C" w:rsidR="00B6431B" w:rsidTr="00B6431B" w14:paraId="3B0939D8"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B18C01F" w14:textId="4B4402CC">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F8F6456" w14:textId="77777777">
            <w:pPr>
              <w:ind w:left="-30" w:right="-30"/>
              <w:textAlignment w:val="baseline"/>
              <w:rPr>
                <w:rFonts w:ascii="Times New Roman" w:hAnsi="Times New Roman"/>
                <w:sz w:val="24"/>
                <w:lang w:val="en-GB"/>
              </w:rPr>
            </w:pPr>
            <w:r w:rsidRPr="0093433C">
              <w:rPr>
                <w:rFonts w:cs="Calibri"/>
              </w:rPr>
              <w:t>The maintenance operator opens the water jug compartment.</w:t>
            </w:r>
            <w:r w:rsidRPr="0093433C">
              <w:rPr>
                <w:rFonts w:cs="Calibri"/>
                <w:lang w:val="en-GB"/>
              </w:rPr>
              <w:t> </w:t>
            </w:r>
          </w:p>
        </w:tc>
      </w:tr>
      <w:tr w:rsidRPr="0093433C" w:rsidR="00B6431B" w:rsidTr="00B6431B" w14:paraId="1372D15C"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BFCDE05" w14:textId="35DB826B">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EDE5BC1" w14:textId="77777777">
            <w:pPr>
              <w:ind w:left="-30" w:right="-30"/>
              <w:textAlignment w:val="baseline"/>
              <w:rPr>
                <w:rFonts w:ascii="Times New Roman" w:hAnsi="Times New Roman"/>
                <w:sz w:val="24"/>
                <w:lang w:val="en-GB"/>
              </w:rPr>
            </w:pPr>
            <w:r w:rsidRPr="0093433C">
              <w:rPr>
                <w:rFonts w:cs="Calibri"/>
              </w:rPr>
              <w:t>The system verifies the water level in the jug by querying the relevant component for status information.</w:t>
            </w:r>
            <w:r w:rsidRPr="0093433C">
              <w:rPr>
                <w:rFonts w:cs="Calibri"/>
                <w:lang w:val="en-GB"/>
              </w:rPr>
              <w:t> </w:t>
            </w:r>
          </w:p>
        </w:tc>
      </w:tr>
      <w:tr w:rsidRPr="0093433C" w:rsidR="00B6431B" w:rsidTr="00B6431B" w14:paraId="4496FAA2"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6D66C85" w14:textId="412715D1">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B0E09B3" w14:textId="77777777">
            <w:pPr>
              <w:ind w:left="-30" w:right="-30"/>
              <w:textAlignment w:val="baseline"/>
              <w:rPr>
                <w:rFonts w:ascii="Times New Roman" w:hAnsi="Times New Roman"/>
                <w:sz w:val="24"/>
                <w:lang w:val="en-GB"/>
              </w:rPr>
            </w:pPr>
            <w:r w:rsidRPr="0093433C">
              <w:rPr>
                <w:rFonts w:cs="Calibri"/>
              </w:rPr>
              <w:t>If the water level is below a certain threshold, the system alerts the maintenance operator to refill the water jug.</w:t>
            </w:r>
            <w:r w:rsidRPr="0093433C">
              <w:rPr>
                <w:rFonts w:cs="Calibri"/>
                <w:lang w:val="en-GB"/>
              </w:rPr>
              <w:t> </w:t>
            </w:r>
          </w:p>
        </w:tc>
      </w:tr>
      <w:tr w:rsidRPr="0093433C" w:rsidR="00B6431B" w:rsidTr="00B6431B" w14:paraId="5DF00CCF"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F19F430" w14:textId="137CCFB1">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1B9BF63" w14:textId="77777777">
            <w:pPr>
              <w:ind w:left="-30" w:right="-30"/>
              <w:textAlignment w:val="baseline"/>
              <w:rPr>
                <w:rFonts w:ascii="Times New Roman" w:hAnsi="Times New Roman"/>
                <w:sz w:val="24"/>
                <w:lang w:val="en-GB"/>
              </w:rPr>
            </w:pPr>
            <w:r w:rsidRPr="0093433C">
              <w:rPr>
                <w:rFonts w:cs="Calibri"/>
              </w:rPr>
              <w:t>Once verified, the maintenance operator refills the water jug.</w:t>
            </w:r>
            <w:r w:rsidRPr="0093433C">
              <w:rPr>
                <w:rFonts w:cs="Calibri"/>
                <w:lang w:val="en-GB"/>
              </w:rPr>
              <w:t> </w:t>
            </w:r>
          </w:p>
        </w:tc>
      </w:tr>
    </w:tbl>
    <w:p w:rsidR="00B6431B" w:rsidP="00B6431B" w:rsidRDefault="00B6431B" w14:paraId="5EC5A668" w14:textId="77777777">
      <w:pPr>
        <w:ind w:left="-30" w:right="-30"/>
        <w:textAlignment w:val="baseline"/>
        <w:rPr>
          <w:rFonts w:ascii="Arial" w:hAnsi="Arial" w:cs="Arial"/>
          <w:b/>
          <w:bCs/>
          <w:sz w:val="28"/>
          <w:szCs w:val="28"/>
        </w:rPr>
      </w:pPr>
    </w:p>
    <w:p w:rsidRPr="0093433C" w:rsidR="00B6431B" w:rsidP="00B6431B" w:rsidRDefault="00B6431B" w14:paraId="4314C0BB" w14:textId="58F8E067">
      <w:pPr>
        <w:ind w:left="-30" w:right="-30"/>
        <w:textAlignment w:val="baseline"/>
        <w:rPr>
          <w:rFonts w:ascii="Segoe UI" w:hAnsi="Segoe UI" w:cs="Segoe UI"/>
          <w:sz w:val="18"/>
          <w:szCs w:val="18"/>
          <w:lang w:val="en-GB"/>
        </w:rPr>
      </w:pPr>
      <w:r w:rsidRPr="0093433C">
        <w:rPr>
          <w:rFonts w:ascii="Arial" w:hAnsi="Arial" w:cs="Arial"/>
          <w:b/>
          <w:bCs/>
          <w:sz w:val="28"/>
          <w:szCs w:val="28"/>
        </w:rPr>
        <w:t>Alternative Flows</w:t>
      </w:r>
      <w:r w:rsidRPr="0093433C">
        <w:rPr>
          <w:rFonts w:ascii="Arial" w:hAnsi="Arial" w:cs="Arial"/>
          <w:sz w:val="28"/>
          <w:szCs w:val="28"/>
          <w:lang w:val="en-GB"/>
        </w:rPr>
        <w:t> </w:t>
      </w:r>
    </w:p>
    <w:p w:rsidR="00B6431B" w:rsidP="00B6431B" w:rsidRDefault="00B6431B" w14:paraId="60C673D9" w14:textId="77777777">
      <w:pPr>
        <w:ind w:left="-30" w:right="-30"/>
        <w:textAlignment w:val="baseline"/>
        <w:rPr>
          <w:rFonts w:cs="Calibri"/>
          <w:sz w:val="12"/>
          <w:szCs w:val="12"/>
        </w:rPr>
      </w:pPr>
    </w:p>
    <w:p w:rsidRPr="0093433C" w:rsidR="00B6431B" w:rsidP="00B6431B" w:rsidRDefault="00B6431B" w14:paraId="0E3296EF" w14:textId="5F8DDF90">
      <w:pPr>
        <w:ind w:left="-30" w:right="-30"/>
        <w:textAlignment w:val="baseline"/>
        <w:rPr>
          <w:rFonts w:ascii="Segoe UI" w:hAnsi="Segoe UI" w:cs="Segoe UI"/>
          <w:sz w:val="18"/>
          <w:szCs w:val="18"/>
          <w:lang w:val="en-GB"/>
        </w:rPr>
      </w:pPr>
      <w:r w:rsidRPr="0093433C">
        <w:rPr>
          <w:rFonts w:cs="Calibri"/>
          <w:sz w:val="12"/>
          <w:szCs w:val="12"/>
        </w:rPr>
        <w:t> </w:t>
      </w:r>
      <w:r w:rsidRPr="0093433C">
        <w:rPr>
          <w:rFonts w:ascii="Arial" w:hAnsi="Arial" w:cs="Arial"/>
          <w:b/>
          <w:bCs/>
          <w:sz w:val="24"/>
        </w:rPr>
        <w:t>A1 – Update Config File</w:t>
      </w:r>
      <w:r w:rsidRPr="0093433C">
        <w:rPr>
          <w:rFonts w:ascii="Arial" w:hAnsi="Arial" w:cs="Arial"/>
          <w:sz w:val="24"/>
          <w:lang w:val="en-GB"/>
        </w:rPr>
        <w:t> </w:t>
      </w:r>
    </w:p>
    <w:p w:rsidRPr="0093433C" w:rsidR="00B6431B" w:rsidP="00B6431B" w:rsidRDefault="00B6431B" w14:paraId="45D50FDD" w14:textId="77777777">
      <w:pPr>
        <w:textAlignment w:val="baseline"/>
        <w:rPr>
          <w:rFonts w:ascii="Segoe UI" w:hAnsi="Segoe UI" w:cs="Segoe UI"/>
          <w:sz w:val="18"/>
          <w:szCs w:val="18"/>
        </w:rPr>
      </w:pPr>
      <w:r w:rsidRPr="0093433C">
        <w:rPr>
          <w:rFonts w:cs="Calibri"/>
        </w:rPr>
        <w:t xml:space="preserve">This use provides the capability for a </w:t>
      </w:r>
      <w:r w:rsidRPr="0093433C">
        <w:rPr>
          <w:rFonts w:cs="Calibri"/>
          <w:i/>
          <w:iCs/>
        </w:rPr>
        <w:t xml:space="preserve">Maintenance operator </w:t>
      </w:r>
      <w:r w:rsidRPr="0093433C">
        <w:rPr>
          <w:rFonts w:cs="Calibri"/>
        </w:rPr>
        <w:t>to successfully update the product information by copying a new config file onto the hard disk of the machine. There will be a configuration file on the hard disk of the machine which specifies the product information, so the system knows what products are available, their cost, and which shelves they are on </w:t>
      </w:r>
    </w:p>
    <w:p w:rsidRPr="0093433C" w:rsidR="00B6431B" w:rsidP="00B6431B" w:rsidRDefault="00B6431B" w14:paraId="19CE5E3D" w14:textId="77777777">
      <w:pPr>
        <w:textAlignment w:val="baseline"/>
        <w:rPr>
          <w:rFonts w:ascii="Segoe UI" w:hAnsi="Segoe UI" w:cs="Segoe UI"/>
          <w:sz w:val="18"/>
          <w:szCs w:val="18"/>
          <w:lang w:val="en-GB"/>
        </w:rPr>
      </w:pPr>
      <w:r w:rsidRPr="0093433C">
        <w:rPr>
          <w:rFonts w:cs="Calibri"/>
          <w:lang w:val="en-GB"/>
        </w:rPr>
        <w:t> </w:t>
      </w:r>
    </w:p>
    <w:p w:rsidRPr="0093433C" w:rsidR="00B6431B" w:rsidP="00B6431B" w:rsidRDefault="00B6431B" w14:paraId="1D02128B" w14:textId="77777777">
      <w:pPr>
        <w:textAlignment w:val="baseline"/>
        <w:rPr>
          <w:rFonts w:ascii="Segoe UI" w:hAnsi="Segoe UI" w:cs="Segoe UI"/>
          <w:sz w:val="18"/>
          <w:szCs w:val="18"/>
        </w:rPr>
      </w:pPr>
      <w:r w:rsidRPr="0093433C">
        <w:rPr>
          <w:rFonts w:cs="Calibri"/>
        </w:rPr>
        <w:t>The use case begins after a maintenance operator successfully adds or removes the stocks in the vending machine or when the shelf number that a product has been placed onto changes.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425"/>
        <w:gridCol w:w="7575"/>
      </w:tblGrid>
      <w:tr w:rsidRPr="0093433C" w:rsidR="00B6431B" w:rsidTr="003B65C2" w14:paraId="3EE2F05B" w14:textId="77777777">
        <w:trPr>
          <w:trHeight w:val="300"/>
        </w:trPr>
        <w:tc>
          <w:tcPr>
            <w:tcW w:w="142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38E23CD" w14:textId="77777777">
            <w:pPr>
              <w:textAlignment w:val="baseline"/>
              <w:rPr>
                <w:rFonts w:ascii="Times New Roman" w:hAnsi="Times New Roman"/>
                <w:sz w:val="24"/>
              </w:rPr>
            </w:pPr>
            <w:r w:rsidRPr="0093433C">
              <w:rPr>
                <w:rFonts w:cs="Calibri"/>
              </w:rPr>
              <w:t>Actor: </w:t>
            </w:r>
          </w:p>
        </w:tc>
        <w:tc>
          <w:tcPr>
            <w:tcW w:w="757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F00705A" w14:textId="77777777">
            <w:pPr>
              <w:textAlignment w:val="baseline"/>
              <w:rPr>
                <w:rFonts w:ascii="Times New Roman" w:hAnsi="Times New Roman"/>
                <w:sz w:val="24"/>
              </w:rPr>
            </w:pPr>
            <w:r w:rsidRPr="0093433C">
              <w:rPr>
                <w:rFonts w:cs="Calibri"/>
              </w:rPr>
              <w:t>The operator then performs various tasks such as doing any internal or external cleaning of the machine. Then update the details of the products which are in the machine and copy the new configuration file onto the hard disk of the machine.  </w:t>
            </w:r>
          </w:p>
        </w:tc>
      </w:tr>
      <w:tr w:rsidRPr="0093433C" w:rsidR="00B6431B" w:rsidTr="003B65C2" w14:paraId="6C65A841" w14:textId="77777777">
        <w:trPr>
          <w:trHeight w:val="300"/>
        </w:trPr>
        <w:tc>
          <w:tcPr>
            <w:tcW w:w="142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32BADB9" w14:textId="77777777">
            <w:pPr>
              <w:textAlignment w:val="baseline"/>
              <w:rPr>
                <w:rFonts w:ascii="Times New Roman" w:hAnsi="Times New Roman"/>
                <w:sz w:val="24"/>
              </w:rPr>
            </w:pPr>
            <w:r w:rsidRPr="0093433C">
              <w:rPr>
                <w:rFonts w:cs="Calibri"/>
              </w:rPr>
              <w:t>Vending Machine: </w:t>
            </w:r>
          </w:p>
        </w:tc>
        <w:tc>
          <w:tcPr>
            <w:tcW w:w="757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DB463CD" w14:textId="77777777">
            <w:pPr>
              <w:textAlignment w:val="baseline"/>
              <w:rPr>
                <w:rFonts w:ascii="Times New Roman" w:hAnsi="Times New Roman"/>
                <w:sz w:val="24"/>
              </w:rPr>
            </w:pPr>
            <w:r w:rsidRPr="0093433C">
              <w:rPr>
                <w:rFonts w:cs="Calibri"/>
              </w:rPr>
              <w:t>The vending system will automatically send confirmation to the service company that the maintenance is complete </w:t>
            </w:r>
          </w:p>
        </w:tc>
      </w:tr>
    </w:tbl>
    <w:p w:rsidRPr="0093433C" w:rsidR="00B6431B" w:rsidP="00B6431B" w:rsidRDefault="00B6431B" w14:paraId="12F4BE53" w14:textId="77777777">
      <w:pPr>
        <w:ind w:left="-30" w:right="-30"/>
        <w:textAlignment w:val="baseline"/>
        <w:rPr>
          <w:rFonts w:ascii="Segoe UI" w:hAnsi="Segoe UI" w:cs="Segoe UI"/>
          <w:sz w:val="18"/>
          <w:szCs w:val="18"/>
          <w:lang w:val="en-GB"/>
        </w:rPr>
      </w:pPr>
      <w:r w:rsidRPr="0093433C">
        <w:rPr>
          <w:rFonts w:ascii="Arial" w:hAnsi="Arial" w:cs="Arial"/>
          <w:sz w:val="24"/>
          <w:lang w:val="en-GB"/>
        </w:rPr>
        <w:t> </w:t>
      </w:r>
    </w:p>
    <w:p w:rsidRPr="0093433C" w:rsidR="00B6431B" w:rsidP="00B6431B" w:rsidRDefault="00B6431B" w14:paraId="5236419B" w14:textId="77777777">
      <w:pPr>
        <w:ind w:left="-30" w:right="-30"/>
        <w:textAlignment w:val="baseline"/>
        <w:rPr>
          <w:rFonts w:ascii="Segoe UI" w:hAnsi="Segoe UI" w:cs="Segoe UI"/>
          <w:sz w:val="18"/>
          <w:szCs w:val="18"/>
          <w:lang w:val="en-GB"/>
        </w:rPr>
      </w:pPr>
      <w:r w:rsidRPr="0093433C">
        <w:rPr>
          <w:rFonts w:ascii="Arial" w:hAnsi="Arial" w:cs="Arial"/>
          <w:b/>
          <w:bCs/>
          <w:sz w:val="24"/>
        </w:rPr>
        <w:t>A2 – Incorrect Product Placement</w:t>
      </w:r>
      <w:r w:rsidRPr="0093433C">
        <w:rPr>
          <w:rFonts w:ascii="Arial" w:hAnsi="Arial" w:cs="Arial"/>
          <w:sz w:val="24"/>
          <w:lang w:val="en-GB"/>
        </w:rPr>
        <w:t> </w:t>
      </w:r>
    </w:p>
    <w:p w:rsidRPr="0093433C" w:rsidR="00B6431B" w:rsidP="00B6431B" w:rsidRDefault="00B6431B" w14:paraId="067FADC8" w14:textId="77777777">
      <w:pPr>
        <w:ind w:left="-30" w:right="-30"/>
        <w:textAlignment w:val="baseline"/>
        <w:rPr>
          <w:rFonts w:ascii="Segoe UI" w:hAnsi="Segoe UI" w:cs="Segoe UI"/>
          <w:sz w:val="18"/>
          <w:szCs w:val="18"/>
          <w:lang w:val="en-GB"/>
        </w:rPr>
      </w:pPr>
      <w:r w:rsidRPr="0093433C">
        <w:rPr>
          <w:rFonts w:cs="Calibri"/>
        </w:rPr>
        <w:t>This alternative flow arises if the maintenance operator places incorrect items into the food dispenser shelves.</w:t>
      </w:r>
      <w:r w:rsidRPr="0093433C">
        <w:rPr>
          <w:rFonts w:cs="Calibri"/>
          <w:lang w:val="en-GB"/>
        </w:rPr>
        <w:t> </w:t>
      </w:r>
    </w:p>
    <w:p w:rsidRPr="0093433C" w:rsidR="00B6431B" w:rsidP="00B6431B" w:rsidRDefault="00B6431B" w14:paraId="6B3A764B"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05"/>
        <w:gridCol w:w="7305"/>
      </w:tblGrid>
      <w:tr w:rsidRPr="0093433C" w:rsidR="00B6431B" w:rsidTr="003B65C2" w14:paraId="6C545D1D"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CD914A1"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EF94837" w14:textId="77777777">
            <w:pPr>
              <w:ind w:left="-30" w:right="-30"/>
              <w:textAlignment w:val="baseline"/>
              <w:rPr>
                <w:rFonts w:ascii="Times New Roman" w:hAnsi="Times New Roman"/>
                <w:sz w:val="24"/>
                <w:lang w:val="en-GB"/>
              </w:rPr>
            </w:pPr>
            <w:r w:rsidRPr="0093433C">
              <w:rPr>
                <w:rFonts w:cs="Calibri"/>
              </w:rPr>
              <w:t>If the maintenance operator places incorrect items into the food dispenser shelves:</w:t>
            </w:r>
            <w:r w:rsidRPr="0093433C">
              <w:rPr>
                <w:rFonts w:cs="Calibri"/>
                <w:lang w:val="en-GB"/>
              </w:rPr>
              <w:t> </w:t>
            </w:r>
          </w:p>
        </w:tc>
      </w:tr>
      <w:tr w:rsidRPr="0093433C" w:rsidR="00B6431B" w:rsidTr="003B65C2" w14:paraId="1DE2BDB6"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B851A8B"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C582DD3" w14:textId="77777777">
            <w:pPr>
              <w:ind w:left="-30" w:right="-30"/>
              <w:textAlignment w:val="baseline"/>
              <w:rPr>
                <w:rFonts w:ascii="Times New Roman" w:hAnsi="Times New Roman"/>
                <w:sz w:val="24"/>
                <w:lang w:val="en-GB"/>
              </w:rPr>
            </w:pPr>
            <w:r w:rsidRPr="0093433C">
              <w:rPr>
                <w:rFonts w:cs="Calibri"/>
              </w:rPr>
              <w:t>The system detects the discrepancy between the items placed and the configuration file.</w:t>
            </w:r>
            <w:r w:rsidRPr="0093433C">
              <w:rPr>
                <w:rFonts w:cs="Calibri"/>
                <w:lang w:val="en-GB"/>
              </w:rPr>
              <w:t> </w:t>
            </w:r>
          </w:p>
        </w:tc>
      </w:tr>
      <w:tr w:rsidRPr="0093433C" w:rsidR="00B6431B" w:rsidTr="003B65C2" w14:paraId="4B6D0D88"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E94C297"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BF9DBAB" w14:textId="77777777">
            <w:pPr>
              <w:ind w:left="-30" w:right="-30"/>
              <w:textAlignment w:val="baseline"/>
              <w:rPr>
                <w:rFonts w:ascii="Times New Roman" w:hAnsi="Times New Roman"/>
                <w:sz w:val="24"/>
                <w:lang w:val="en-GB"/>
              </w:rPr>
            </w:pPr>
            <w:r w:rsidRPr="0093433C">
              <w:rPr>
                <w:rFonts w:cs="Calibri"/>
              </w:rPr>
              <w:t>Display an error message indicating incorrect product placement.</w:t>
            </w:r>
            <w:r w:rsidRPr="0093433C">
              <w:rPr>
                <w:rFonts w:cs="Calibri"/>
                <w:lang w:val="en-GB"/>
              </w:rPr>
              <w:t> </w:t>
            </w:r>
          </w:p>
        </w:tc>
      </w:tr>
      <w:tr w:rsidRPr="0093433C" w:rsidR="00B6431B" w:rsidTr="003B65C2" w14:paraId="323FB4C6"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1ACEF27"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25F6F5A" w14:textId="77777777">
            <w:pPr>
              <w:ind w:left="-30" w:right="-30"/>
              <w:textAlignment w:val="baseline"/>
              <w:rPr>
                <w:rFonts w:ascii="Times New Roman" w:hAnsi="Times New Roman"/>
                <w:sz w:val="24"/>
                <w:lang w:val="en-GB"/>
              </w:rPr>
            </w:pPr>
            <w:r w:rsidRPr="0093433C">
              <w:rPr>
                <w:rFonts w:cs="Calibri"/>
              </w:rPr>
              <w:t>Prompt the maintenance operator to rectify the issue by placing the correct items into the corresponding shelves.</w:t>
            </w:r>
            <w:r w:rsidRPr="0093433C">
              <w:rPr>
                <w:rFonts w:cs="Calibri"/>
                <w:lang w:val="en-GB"/>
              </w:rPr>
              <w:t> </w:t>
            </w:r>
          </w:p>
        </w:tc>
      </w:tr>
      <w:tr w:rsidRPr="0093433C" w:rsidR="00B6431B" w:rsidTr="003B65C2" w14:paraId="248091B1"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106EB0B"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173DA0B"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00B6431B" w:rsidP="00B6431B" w:rsidRDefault="00B6431B" w14:paraId="042D1390" w14:textId="77777777">
      <w:pPr>
        <w:ind w:left="-30" w:right="-30"/>
        <w:textAlignment w:val="baseline"/>
        <w:rPr>
          <w:rFonts w:ascii="Arial" w:hAnsi="Arial" w:cs="Arial"/>
          <w:b/>
          <w:bCs/>
          <w:sz w:val="24"/>
        </w:rPr>
      </w:pPr>
    </w:p>
    <w:p w:rsidRPr="0093433C" w:rsidR="00B6431B" w:rsidP="00B6431B" w:rsidRDefault="00B6431B" w14:paraId="736207E4" w14:textId="3857322F">
      <w:pPr>
        <w:ind w:left="-30" w:right="-30"/>
        <w:textAlignment w:val="baseline"/>
        <w:rPr>
          <w:rFonts w:ascii="Segoe UI" w:hAnsi="Segoe UI" w:cs="Segoe UI"/>
          <w:sz w:val="18"/>
          <w:szCs w:val="18"/>
          <w:lang w:val="en-GB"/>
        </w:rPr>
      </w:pPr>
      <w:r w:rsidRPr="0093433C">
        <w:rPr>
          <w:rFonts w:ascii="Arial" w:hAnsi="Arial" w:cs="Arial"/>
          <w:b/>
          <w:bCs/>
          <w:sz w:val="24"/>
        </w:rPr>
        <w:t>A3 – Low Memory Space for Configuration File Update</w:t>
      </w:r>
      <w:r w:rsidRPr="0093433C">
        <w:rPr>
          <w:rFonts w:ascii="Arial" w:hAnsi="Arial" w:cs="Arial"/>
          <w:sz w:val="24"/>
          <w:lang w:val="en-GB"/>
        </w:rPr>
        <w:t> </w:t>
      </w:r>
    </w:p>
    <w:p w:rsidRPr="0093433C" w:rsidR="00B6431B" w:rsidP="00B6431B" w:rsidRDefault="00B6431B" w14:paraId="12D5B8CE" w14:textId="77777777">
      <w:pPr>
        <w:ind w:left="-30" w:right="-30"/>
        <w:textAlignment w:val="baseline"/>
        <w:rPr>
          <w:rFonts w:ascii="Segoe UI" w:hAnsi="Segoe UI" w:cs="Segoe UI"/>
          <w:sz w:val="18"/>
          <w:szCs w:val="18"/>
          <w:lang w:val="en-GB"/>
        </w:rPr>
      </w:pPr>
      <w:r w:rsidRPr="0093433C">
        <w:rPr>
          <w:rFonts w:cs="Calibri"/>
        </w:rPr>
        <w:t>This arises if the maintenance operator attempts to update the configuration file but there is insufficient memory space.</w:t>
      </w:r>
      <w:r w:rsidRPr="0093433C">
        <w:rPr>
          <w:rFonts w:cs="Calibri"/>
          <w:lang w:val="en-GB"/>
        </w:rPr>
        <w:t> </w:t>
      </w:r>
    </w:p>
    <w:p w:rsidRPr="0093433C" w:rsidR="00B6431B" w:rsidP="00B6431B" w:rsidRDefault="00B6431B" w14:paraId="2C1F7DCB"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72"/>
        <w:gridCol w:w="8272"/>
      </w:tblGrid>
      <w:tr w:rsidRPr="0093433C" w:rsidR="00B6431B" w:rsidTr="003B65C2" w14:paraId="774A43E1"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F29AF1C"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D2FA143" w14:textId="77777777">
            <w:pPr>
              <w:ind w:left="-30" w:right="-30"/>
              <w:textAlignment w:val="baseline"/>
              <w:rPr>
                <w:rFonts w:ascii="Times New Roman" w:hAnsi="Times New Roman"/>
                <w:sz w:val="24"/>
                <w:lang w:val="en-GB"/>
              </w:rPr>
            </w:pPr>
            <w:r w:rsidRPr="0093433C">
              <w:rPr>
                <w:rFonts w:cs="Calibri"/>
              </w:rPr>
              <w:t>If the maintenance operator attempts to update the configuration file but there is insufficient memory space:</w:t>
            </w:r>
            <w:r w:rsidRPr="0093433C">
              <w:rPr>
                <w:rFonts w:cs="Calibri"/>
                <w:lang w:val="en-GB"/>
              </w:rPr>
              <w:t> </w:t>
            </w:r>
          </w:p>
        </w:tc>
      </w:tr>
      <w:tr w:rsidRPr="0093433C" w:rsidR="00B6431B" w:rsidTr="003B65C2" w14:paraId="7DEB7229"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71B05F2" w14:textId="77777777">
            <w:pPr>
              <w:ind w:right="-30"/>
              <w:textAlignment w:val="baseline"/>
              <w:rPr>
                <w:rFonts w:ascii="Times New Roman" w:hAnsi="Times New Roman"/>
                <w:sz w:val="24"/>
                <w:lang w:val="en-GB"/>
              </w:rPr>
            </w:pPr>
            <w:r>
              <w:rPr>
                <w:rFonts w:cs="Calibri"/>
              </w:rPr>
              <w:t>Vending Machine</w:t>
            </w:r>
            <w:r w:rsidRPr="0093433C">
              <w:rPr>
                <w:rFonts w:cs="Calibri"/>
              </w:rPr>
              <w:t>:</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2C014D1" w14:textId="77777777">
            <w:pPr>
              <w:ind w:left="-30" w:right="-30"/>
              <w:textAlignment w:val="baseline"/>
              <w:rPr>
                <w:rFonts w:ascii="Times New Roman" w:hAnsi="Times New Roman"/>
                <w:sz w:val="24"/>
                <w:lang w:val="en-GB"/>
              </w:rPr>
            </w:pPr>
            <w:r w:rsidRPr="0093433C">
              <w:rPr>
                <w:rFonts w:cs="Calibri"/>
              </w:rPr>
              <w:t>Display an error message indicating low memory space.</w:t>
            </w:r>
            <w:r w:rsidRPr="0093433C">
              <w:rPr>
                <w:rFonts w:cs="Calibri"/>
                <w:lang w:val="en-GB"/>
              </w:rPr>
              <w:t> </w:t>
            </w:r>
          </w:p>
        </w:tc>
      </w:tr>
      <w:tr w:rsidRPr="0093433C" w:rsidR="00B6431B" w:rsidTr="003B65C2" w14:paraId="733350A8"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C877FBC" w14:textId="77777777">
            <w:pPr>
              <w:ind w:left="-30" w:right="-30"/>
              <w:textAlignment w:val="baseline"/>
              <w:rPr>
                <w:rFonts w:ascii="Times New Roman" w:hAnsi="Times New Roman"/>
                <w:sz w:val="24"/>
                <w:lang w:val="en-GB"/>
              </w:rPr>
            </w:pPr>
            <w:r>
              <w:rPr>
                <w:rFonts w:cs="Calibri"/>
              </w:rPr>
              <w:t>Vending Machine</w:t>
            </w:r>
            <w:r w:rsidRPr="0093433C">
              <w:rPr>
                <w:rFonts w:cs="Calibri"/>
              </w:rPr>
              <w:t>:</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53C3E6B" w14:textId="77777777">
            <w:pPr>
              <w:ind w:left="-30" w:right="-30"/>
              <w:textAlignment w:val="baseline"/>
              <w:rPr>
                <w:rFonts w:ascii="Times New Roman" w:hAnsi="Times New Roman"/>
                <w:sz w:val="24"/>
                <w:lang w:val="en-GB"/>
              </w:rPr>
            </w:pPr>
            <w:r w:rsidRPr="0093433C">
              <w:rPr>
                <w:rFonts w:cs="Calibri"/>
              </w:rPr>
              <w:t>Prompt the maintenance operator to free up space or use an alternative method to update the configuration file.</w:t>
            </w:r>
            <w:r w:rsidRPr="0093433C">
              <w:rPr>
                <w:rFonts w:cs="Calibri"/>
                <w:lang w:val="en-GB"/>
              </w:rPr>
              <w:t> </w:t>
            </w:r>
          </w:p>
        </w:tc>
      </w:tr>
      <w:tr w:rsidRPr="0093433C" w:rsidR="00B6431B" w:rsidTr="003B65C2" w14:paraId="7350C5EF"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2AA294E"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4FF5AF2"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00B6431B" w:rsidP="00B6431B" w:rsidRDefault="00B6431B" w14:paraId="77A61531" w14:textId="77777777">
      <w:pPr>
        <w:ind w:left="-30" w:right="-30"/>
        <w:textAlignment w:val="baseline"/>
        <w:rPr>
          <w:rFonts w:ascii="Arial" w:hAnsi="Arial" w:cs="Arial"/>
          <w:b/>
          <w:bCs/>
          <w:sz w:val="24"/>
        </w:rPr>
      </w:pPr>
    </w:p>
    <w:p w:rsidRPr="0093433C" w:rsidR="00B6431B" w:rsidP="00B6431B" w:rsidRDefault="00B6431B" w14:paraId="7CC661B9" w14:textId="15C31269">
      <w:pPr>
        <w:ind w:left="-30" w:right="-30"/>
        <w:textAlignment w:val="baseline"/>
        <w:rPr>
          <w:rFonts w:ascii="Segoe UI" w:hAnsi="Segoe UI" w:cs="Segoe UI"/>
          <w:sz w:val="18"/>
          <w:szCs w:val="18"/>
          <w:lang w:val="en-GB"/>
        </w:rPr>
      </w:pPr>
      <w:r w:rsidRPr="0093433C">
        <w:rPr>
          <w:rFonts w:ascii="Arial" w:hAnsi="Arial" w:cs="Arial"/>
          <w:b/>
          <w:bCs/>
          <w:sz w:val="24"/>
        </w:rPr>
        <w:t>A4 – Component Query Failure</w:t>
      </w:r>
      <w:r w:rsidRPr="0093433C">
        <w:rPr>
          <w:rFonts w:ascii="Arial" w:hAnsi="Arial" w:cs="Arial"/>
          <w:sz w:val="24"/>
          <w:lang w:val="en-GB"/>
        </w:rPr>
        <w:t> </w:t>
      </w:r>
    </w:p>
    <w:p w:rsidRPr="0093433C" w:rsidR="00B6431B" w:rsidP="00B6431B" w:rsidRDefault="00B6431B" w14:paraId="619FF8CE" w14:textId="77777777">
      <w:pPr>
        <w:ind w:left="-30" w:right="-30"/>
        <w:textAlignment w:val="baseline"/>
        <w:rPr>
          <w:rFonts w:ascii="Segoe UI" w:hAnsi="Segoe UI" w:cs="Segoe UI"/>
          <w:sz w:val="18"/>
          <w:szCs w:val="18"/>
          <w:lang w:val="en-GB"/>
        </w:rPr>
      </w:pPr>
      <w:r w:rsidRPr="0093433C">
        <w:rPr>
          <w:rFonts w:cs="Calibri"/>
        </w:rPr>
        <w:t>If the system fails to query the components for status information.</w:t>
      </w:r>
      <w:r w:rsidRPr="0093433C">
        <w:rPr>
          <w:rFonts w:cs="Calibri"/>
          <w:lang w:val="en-GB"/>
        </w:rPr>
        <w:t> </w:t>
      </w:r>
    </w:p>
    <w:p w:rsidRPr="0093433C" w:rsidR="00B6431B" w:rsidP="00B6431B" w:rsidRDefault="00B6431B" w14:paraId="5118E7C1"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442" w:type="dxa"/>
        <w:tblInd w:w="-9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53"/>
        <w:gridCol w:w="7589"/>
      </w:tblGrid>
      <w:tr w:rsidRPr="0093433C" w:rsidR="00B6431B" w:rsidTr="003B65C2" w14:paraId="6117F56E" w14:textId="77777777">
        <w:trPr>
          <w:trHeight w:val="300"/>
        </w:trPr>
        <w:tc>
          <w:tcPr>
            <w:tcW w:w="1853"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37FA6B0"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589"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32A8408" w14:textId="77777777">
            <w:pPr>
              <w:ind w:left="-30" w:right="-30"/>
              <w:textAlignment w:val="baseline"/>
              <w:rPr>
                <w:rFonts w:ascii="Times New Roman" w:hAnsi="Times New Roman"/>
                <w:sz w:val="24"/>
                <w:lang w:val="en-GB"/>
              </w:rPr>
            </w:pPr>
            <w:r w:rsidRPr="0093433C">
              <w:rPr>
                <w:rFonts w:cs="Calibri"/>
              </w:rPr>
              <w:t>If the system fails to query the components for status information (e.g., cups in the water dispenser, water level in the jug):</w:t>
            </w:r>
            <w:r w:rsidRPr="0093433C">
              <w:rPr>
                <w:rFonts w:cs="Calibri"/>
                <w:lang w:val="en-GB"/>
              </w:rPr>
              <w:t> </w:t>
            </w:r>
          </w:p>
        </w:tc>
      </w:tr>
      <w:tr w:rsidRPr="0093433C" w:rsidR="00B6431B" w:rsidTr="003B65C2" w14:paraId="1BA428DE" w14:textId="77777777">
        <w:trPr>
          <w:trHeight w:val="300"/>
        </w:trPr>
        <w:tc>
          <w:tcPr>
            <w:tcW w:w="1853"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F2F6496"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589"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832B05A" w14:textId="77777777">
            <w:pPr>
              <w:ind w:left="-30" w:right="-30"/>
              <w:textAlignment w:val="baseline"/>
              <w:rPr>
                <w:rFonts w:ascii="Times New Roman" w:hAnsi="Times New Roman"/>
                <w:sz w:val="24"/>
                <w:lang w:val="en-GB"/>
              </w:rPr>
            </w:pPr>
            <w:r w:rsidRPr="0093433C">
              <w:rPr>
                <w:rFonts w:cs="Calibri"/>
              </w:rPr>
              <w:t>Display an error message indicating the failure to retrieve component status.</w:t>
            </w:r>
            <w:r w:rsidRPr="0093433C">
              <w:rPr>
                <w:rFonts w:cs="Calibri"/>
                <w:lang w:val="en-GB"/>
              </w:rPr>
              <w:t> </w:t>
            </w:r>
          </w:p>
        </w:tc>
      </w:tr>
    </w:tbl>
    <w:p w:rsidR="00B6431B" w:rsidP="00B6431B" w:rsidRDefault="00B6431B" w14:paraId="2E4925A1" w14:textId="77777777">
      <w:pPr>
        <w:rPr>
          <w:rFonts w:ascii="Arial" w:hAnsi="Arial" w:cs="Arial"/>
          <w:b/>
          <w:bCs/>
          <w:sz w:val="24"/>
        </w:rPr>
      </w:pPr>
    </w:p>
    <w:p w:rsidRPr="0093433C" w:rsidR="00B6431B" w:rsidP="00B6431B" w:rsidRDefault="00B6431B" w14:paraId="03C07AA9" w14:textId="3987EAD8">
      <w:r w:rsidRPr="0093433C">
        <w:rPr>
          <w:rFonts w:ascii="Arial" w:hAnsi="Arial" w:cs="Arial"/>
          <w:b/>
          <w:bCs/>
          <w:sz w:val="24"/>
        </w:rPr>
        <w:t>A5 – Maintenance Operator Error in Refilling</w:t>
      </w:r>
      <w:r w:rsidRPr="0093433C">
        <w:rPr>
          <w:rFonts w:ascii="Arial" w:hAnsi="Arial" w:cs="Arial"/>
          <w:sz w:val="24"/>
          <w:lang w:val="en-GB"/>
        </w:rPr>
        <w:t> </w:t>
      </w:r>
    </w:p>
    <w:p w:rsidRPr="0093433C" w:rsidR="00B6431B" w:rsidP="00B6431B" w:rsidRDefault="00B6431B" w14:paraId="0A2E46BE" w14:textId="77777777">
      <w:pPr>
        <w:ind w:left="-30" w:right="-30"/>
        <w:textAlignment w:val="baseline"/>
        <w:rPr>
          <w:rFonts w:ascii="Segoe UI" w:hAnsi="Segoe UI" w:cs="Segoe UI"/>
          <w:sz w:val="18"/>
          <w:szCs w:val="18"/>
          <w:lang w:val="en-GB"/>
        </w:rPr>
      </w:pPr>
      <w:r w:rsidRPr="0093433C">
        <w:rPr>
          <w:rFonts w:cs="Calibri"/>
        </w:rPr>
        <w:t>This alternative flow arises if the maintenance operator makes an error while refilling products or components</w:t>
      </w:r>
      <w:r w:rsidRPr="0093433C">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06"/>
        <w:gridCol w:w="7304"/>
      </w:tblGrid>
      <w:tr w:rsidRPr="0093433C" w:rsidR="00B6431B" w:rsidTr="003B65C2" w14:paraId="542C5EE3"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C5C93FB"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6A5DD6C" w14:textId="77777777">
            <w:pPr>
              <w:ind w:left="-30" w:right="-30"/>
              <w:textAlignment w:val="baseline"/>
              <w:rPr>
                <w:rFonts w:ascii="Times New Roman" w:hAnsi="Times New Roman"/>
                <w:sz w:val="24"/>
                <w:lang w:val="en-GB"/>
              </w:rPr>
            </w:pPr>
            <w:r w:rsidRPr="0093433C">
              <w:rPr>
                <w:rFonts w:cs="Calibri"/>
              </w:rPr>
              <w:t>If the maintenance operator makes an error while refilling products or components (e.g., spills water, overfills dispenser):</w:t>
            </w:r>
            <w:r w:rsidRPr="0093433C">
              <w:rPr>
                <w:rFonts w:cs="Calibri"/>
                <w:lang w:val="en-GB"/>
              </w:rPr>
              <w:t> </w:t>
            </w:r>
          </w:p>
        </w:tc>
      </w:tr>
      <w:tr w:rsidRPr="0093433C" w:rsidR="00B6431B" w:rsidTr="003B65C2" w14:paraId="3559146D"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540FE9C"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9747FD6" w14:textId="77777777">
            <w:pPr>
              <w:ind w:left="-30" w:right="-30"/>
              <w:textAlignment w:val="baseline"/>
              <w:rPr>
                <w:rFonts w:ascii="Times New Roman" w:hAnsi="Times New Roman"/>
                <w:sz w:val="24"/>
                <w:lang w:val="en-GB"/>
              </w:rPr>
            </w:pPr>
            <w:r w:rsidRPr="0093433C">
              <w:rPr>
                <w:rFonts w:cs="Calibri"/>
              </w:rPr>
              <w:t>Display an error message indicating the error made during maintenance.</w:t>
            </w:r>
            <w:r w:rsidRPr="0093433C">
              <w:rPr>
                <w:rFonts w:cs="Calibri"/>
                <w:lang w:val="en-GB"/>
              </w:rPr>
              <w:t> </w:t>
            </w:r>
          </w:p>
        </w:tc>
      </w:tr>
      <w:tr w:rsidRPr="0093433C" w:rsidR="00B6431B" w:rsidTr="003B65C2" w14:paraId="765E5C53"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57171B7"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C244455" w14:textId="77777777">
            <w:pPr>
              <w:ind w:left="-30" w:right="-30"/>
              <w:textAlignment w:val="baseline"/>
              <w:rPr>
                <w:rFonts w:ascii="Times New Roman" w:hAnsi="Times New Roman"/>
                <w:sz w:val="24"/>
                <w:lang w:val="en-GB"/>
              </w:rPr>
            </w:pPr>
            <w:r w:rsidRPr="0093433C">
              <w:rPr>
                <w:rFonts w:cs="Calibri"/>
              </w:rPr>
              <w:t>Prompt the maintenance operator to correct the error and proceed with the maintenance tasks.</w:t>
            </w:r>
            <w:r w:rsidRPr="0093433C">
              <w:rPr>
                <w:rFonts w:cs="Calibri"/>
                <w:lang w:val="en-GB"/>
              </w:rPr>
              <w:t> </w:t>
            </w:r>
          </w:p>
        </w:tc>
      </w:tr>
      <w:tr w:rsidRPr="0093433C" w:rsidR="00B6431B" w:rsidTr="003B65C2" w14:paraId="0D1CF0B8"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D08C820"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4F243B8"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006C426B" w:rsidP="00AB400B" w:rsidRDefault="006C426B" w14:paraId="1C190327" w14:textId="2CF42880">
      <w:pPr>
        <w:pStyle w:val="AlternativeFlowsHeading"/>
        <w:rPr>
          <w:i w:val="0"/>
          <w:iCs w:val="0"/>
        </w:rPr>
      </w:pPr>
    </w:p>
    <w:p w:rsidR="0052627A" w:rsidP="0052627A" w:rsidRDefault="0052627A" w14:paraId="1AA0798C" w14:textId="061CA013">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2" w:id="16"/>
      <w:r>
        <w:t>UC</w:t>
      </w:r>
      <w:r w:rsidR="005A594A">
        <w:t>6</w:t>
      </w:r>
      <w:r>
        <w:t xml:space="preserve"> </w:t>
      </w:r>
      <w:r w:rsidR="005A594A">
        <w:t>R</w:t>
      </w:r>
      <w:r>
        <w:t>epairs machine</w:t>
      </w:r>
      <w:bookmarkEnd w:id="16"/>
    </w:p>
    <w:p w:rsidR="0052627A" w:rsidP="0052627A" w:rsidRDefault="0052627A" w14:paraId="1963B7B8" w14:textId="77777777">
      <w:pPr>
        <w:rPr>
          <w:szCs w:val="20"/>
        </w:rPr>
      </w:pPr>
    </w:p>
    <w:p w:rsidR="0052627A" w:rsidP="0052627A" w:rsidRDefault="0052627A" w14:paraId="218BC8BD" w14:textId="4AD0F374">
      <w:pPr>
        <w:rPr>
          <w:szCs w:val="20"/>
        </w:rPr>
      </w:pPr>
      <w:r>
        <w:rPr>
          <w:szCs w:val="20"/>
        </w:rPr>
        <w:t xml:space="preserve">This use provides the capability for a </w:t>
      </w:r>
      <w:r>
        <w:rPr>
          <w:i/>
          <w:iCs/>
          <w:szCs w:val="20"/>
        </w:rPr>
        <w:t>Service</w:t>
      </w:r>
      <w:r w:rsidRPr="006C426B">
        <w:rPr>
          <w:i/>
          <w:iCs/>
          <w:szCs w:val="20"/>
        </w:rPr>
        <w:t xml:space="preserve"> operator </w:t>
      </w:r>
      <w:r>
        <w:rPr>
          <w:szCs w:val="20"/>
        </w:rPr>
        <w:t>to successfully perform the servicing task.</w:t>
      </w:r>
    </w:p>
    <w:p w:rsidR="00B6431B" w:rsidP="00B6431B" w:rsidRDefault="00B6431B" w14:paraId="7C4A6492" w14:textId="77777777">
      <w:pPr>
        <w:ind w:left="-30" w:right="-30"/>
        <w:textAlignment w:val="baseline"/>
        <w:rPr>
          <w:rFonts w:ascii="Segoe UI" w:hAnsi="Segoe UI" w:cs="Segoe UI"/>
          <w:sz w:val="18"/>
          <w:szCs w:val="18"/>
          <w:lang w:val="en-GB"/>
        </w:rPr>
      </w:pPr>
      <w:r w:rsidRPr="0093433C">
        <w:rPr>
          <w:rFonts w:ascii="Arial" w:hAnsi="Arial" w:cs="Arial"/>
          <w:b/>
          <w:bCs/>
          <w:sz w:val="28"/>
          <w:szCs w:val="28"/>
        </w:rPr>
        <w:t>Basic Flow of Events</w:t>
      </w:r>
      <w:r w:rsidRPr="0093433C">
        <w:rPr>
          <w:rFonts w:ascii="Arial" w:hAnsi="Arial" w:cs="Arial"/>
          <w:sz w:val="28"/>
          <w:szCs w:val="28"/>
          <w:lang w:val="en-GB"/>
        </w:rPr>
        <w:t> </w:t>
      </w:r>
    </w:p>
    <w:p w:rsidRPr="0093433C" w:rsidR="00B6431B" w:rsidP="00B6431B" w:rsidRDefault="00B6431B" w14:paraId="4D013DEF"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2"/>
        <w:gridCol w:w="7602"/>
      </w:tblGrid>
      <w:tr w:rsidRPr="0093433C" w:rsidR="00B6431B" w:rsidTr="003B65C2" w14:paraId="7FC07738"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3B1CE45"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742FBBE" w14:textId="77777777">
            <w:pPr>
              <w:ind w:left="-30" w:right="-30"/>
              <w:textAlignment w:val="baseline"/>
              <w:rPr>
                <w:rFonts w:ascii="Times New Roman" w:hAnsi="Times New Roman"/>
                <w:sz w:val="24"/>
                <w:lang w:val="en-GB"/>
              </w:rPr>
            </w:pPr>
            <w:r w:rsidRPr="0093433C">
              <w:rPr>
                <w:rFonts w:cs="Calibri"/>
              </w:rPr>
              <w:t>Service Operator initiates a service visit.</w:t>
            </w:r>
            <w:r w:rsidRPr="0093433C">
              <w:rPr>
                <w:rFonts w:cs="Calibri"/>
                <w:lang w:val="en-GB"/>
              </w:rPr>
              <w:t> </w:t>
            </w:r>
          </w:p>
        </w:tc>
      </w:tr>
      <w:tr w:rsidRPr="0093433C" w:rsidR="00B6431B" w:rsidTr="003B65C2" w14:paraId="4B36F020"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5AA9F53"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DAEEFEB" w14:textId="77777777">
            <w:pPr>
              <w:ind w:left="-30" w:right="-30"/>
              <w:textAlignment w:val="baseline"/>
              <w:rPr>
                <w:rFonts w:ascii="Times New Roman" w:hAnsi="Times New Roman"/>
                <w:sz w:val="24"/>
                <w:lang w:val="en-GB"/>
              </w:rPr>
            </w:pPr>
            <w:r w:rsidRPr="0093433C">
              <w:rPr>
                <w:rFonts w:cs="Calibri"/>
              </w:rPr>
              <w:t>The service operator arrives at the vending machine site to perform annual hardware checks or in response to a fault report.</w:t>
            </w:r>
            <w:r w:rsidRPr="0093433C">
              <w:rPr>
                <w:rFonts w:cs="Calibri"/>
                <w:lang w:val="en-GB"/>
              </w:rPr>
              <w:t> </w:t>
            </w:r>
          </w:p>
        </w:tc>
      </w:tr>
      <w:tr w:rsidRPr="0093433C" w:rsidR="00B6431B" w:rsidTr="003B65C2" w14:paraId="5D71B0E5"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5A6C8BB"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A6F5DE3" w14:textId="77777777">
            <w:pPr>
              <w:ind w:left="-30" w:right="-30"/>
              <w:textAlignment w:val="baseline"/>
              <w:rPr>
                <w:rFonts w:ascii="Times New Roman" w:hAnsi="Times New Roman"/>
                <w:sz w:val="24"/>
                <w:lang w:val="en-GB"/>
              </w:rPr>
            </w:pPr>
            <w:r w:rsidRPr="0093433C">
              <w:rPr>
                <w:rFonts w:cs="Calibri"/>
              </w:rPr>
              <w:t>The system recognizes the service operator and prompts them to begin the service process.</w:t>
            </w:r>
            <w:r w:rsidRPr="0093433C">
              <w:rPr>
                <w:rFonts w:cs="Calibri"/>
                <w:lang w:val="en-GB"/>
              </w:rPr>
              <w:t> </w:t>
            </w:r>
          </w:p>
        </w:tc>
      </w:tr>
      <w:tr w:rsidRPr="0093433C" w:rsidR="00B6431B" w:rsidTr="003B65C2" w14:paraId="278C8A28"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D9C1C74"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8FC7120" w14:textId="77777777">
            <w:pPr>
              <w:ind w:left="-30" w:right="-30"/>
              <w:textAlignment w:val="baseline"/>
              <w:rPr>
                <w:rFonts w:ascii="Times New Roman" w:hAnsi="Times New Roman"/>
                <w:sz w:val="24"/>
                <w:lang w:val="en-GB"/>
              </w:rPr>
            </w:pPr>
            <w:r w:rsidRPr="0093433C">
              <w:rPr>
                <w:rFonts w:cs="Calibri"/>
              </w:rPr>
              <w:t>Fault Detected during Dispensing Process</w:t>
            </w:r>
            <w:r w:rsidRPr="0093433C">
              <w:rPr>
                <w:rFonts w:cs="Calibri"/>
                <w:lang w:val="en-GB"/>
              </w:rPr>
              <w:t> </w:t>
            </w:r>
          </w:p>
        </w:tc>
      </w:tr>
      <w:tr w:rsidRPr="0093433C" w:rsidR="00B6431B" w:rsidTr="003B65C2" w14:paraId="450E22D6"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59CD67B"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CDCFE21" w14:textId="77777777">
            <w:pPr>
              <w:ind w:left="-30" w:right="-30"/>
              <w:textAlignment w:val="baseline"/>
              <w:rPr>
                <w:rFonts w:ascii="Times New Roman" w:hAnsi="Times New Roman"/>
                <w:sz w:val="24"/>
                <w:lang w:val="en-GB"/>
              </w:rPr>
            </w:pPr>
            <w:r w:rsidRPr="0093433C">
              <w:rPr>
                <w:rFonts w:cs="Calibri"/>
              </w:rPr>
              <w:t>If a fault is detected during the dispensing process (e.g., unresponsive component):</w:t>
            </w:r>
            <w:r w:rsidRPr="0093433C">
              <w:rPr>
                <w:rFonts w:cs="Calibri"/>
                <w:lang w:val="en-GB"/>
              </w:rPr>
              <w:t> </w:t>
            </w:r>
          </w:p>
        </w:tc>
      </w:tr>
      <w:tr w:rsidRPr="0093433C" w:rsidR="00B6431B" w:rsidTr="003B65C2" w14:paraId="1855268E"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A5B467B"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AABB540" w14:textId="77777777">
            <w:pPr>
              <w:ind w:left="-30" w:right="-30"/>
              <w:textAlignment w:val="baseline"/>
              <w:rPr>
                <w:rFonts w:ascii="Times New Roman" w:hAnsi="Times New Roman"/>
                <w:sz w:val="24"/>
                <w:lang w:val="en-GB"/>
              </w:rPr>
            </w:pPr>
            <w:r w:rsidRPr="0093433C">
              <w:rPr>
                <w:rFonts w:cs="Calibri"/>
              </w:rPr>
              <w:t>The vending system automatically sends a fault report to the service company.</w:t>
            </w:r>
            <w:r w:rsidRPr="0093433C">
              <w:rPr>
                <w:rFonts w:cs="Calibri"/>
                <w:lang w:val="en-GB"/>
              </w:rPr>
              <w:t> </w:t>
            </w:r>
          </w:p>
        </w:tc>
      </w:tr>
      <w:tr w:rsidRPr="0093433C" w:rsidR="00B6431B" w:rsidTr="003B65C2" w14:paraId="4005EED3"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5B4C1F2"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28128C5" w14:textId="77777777">
            <w:pPr>
              <w:ind w:left="-30" w:right="-30"/>
              <w:textAlignment w:val="baseline"/>
              <w:rPr>
                <w:rFonts w:ascii="Times New Roman" w:hAnsi="Times New Roman"/>
                <w:sz w:val="24"/>
                <w:lang w:val="en-GB"/>
              </w:rPr>
            </w:pPr>
            <w:r w:rsidRPr="0093433C">
              <w:rPr>
                <w:rFonts w:cs="Calibri"/>
              </w:rPr>
              <w:t>The fault report includes the name(s) of the faulty component(s), machine ID, and the date and time of the fault.</w:t>
            </w:r>
            <w:r w:rsidRPr="0093433C">
              <w:rPr>
                <w:rFonts w:cs="Calibri"/>
                <w:lang w:val="en-GB"/>
              </w:rPr>
              <w:t> </w:t>
            </w:r>
          </w:p>
        </w:tc>
      </w:tr>
      <w:tr w:rsidRPr="0093433C" w:rsidR="00B6431B" w:rsidTr="003B65C2" w14:paraId="144F04B5"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EA7E5A6"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A21F8B5" w14:textId="77777777">
            <w:pPr>
              <w:ind w:left="-30" w:right="-30"/>
              <w:textAlignment w:val="baseline"/>
              <w:rPr>
                <w:rFonts w:ascii="Times New Roman" w:hAnsi="Times New Roman"/>
                <w:sz w:val="24"/>
                <w:lang w:val="en-GB"/>
              </w:rPr>
            </w:pPr>
            <w:r w:rsidRPr="0093433C">
              <w:rPr>
                <w:rFonts w:cs="Calibri"/>
              </w:rPr>
              <w:t>The system prompts the service operator to address the reported faults.</w:t>
            </w:r>
            <w:r w:rsidRPr="0093433C">
              <w:rPr>
                <w:rFonts w:cs="Calibri"/>
                <w:lang w:val="en-GB"/>
              </w:rPr>
              <w:t> </w:t>
            </w:r>
          </w:p>
        </w:tc>
      </w:tr>
      <w:tr w:rsidRPr="0093433C" w:rsidR="00B6431B" w:rsidTr="003B65C2" w14:paraId="6A7970B1"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6745C23"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8FF7006" w14:textId="77777777">
            <w:pPr>
              <w:ind w:left="-30" w:right="-30"/>
              <w:textAlignment w:val="baseline"/>
              <w:rPr>
                <w:rFonts w:ascii="Times New Roman" w:hAnsi="Times New Roman"/>
                <w:sz w:val="24"/>
                <w:lang w:val="en-GB"/>
              </w:rPr>
            </w:pPr>
            <w:r w:rsidRPr="0093433C">
              <w:rPr>
                <w:rFonts w:cs="Calibri"/>
              </w:rPr>
              <w:t>Service Operator accesses the machine.</w:t>
            </w:r>
            <w:r w:rsidRPr="0093433C">
              <w:rPr>
                <w:rFonts w:cs="Calibri"/>
                <w:lang w:val="en-GB"/>
              </w:rPr>
              <w:t> </w:t>
            </w:r>
          </w:p>
        </w:tc>
      </w:tr>
      <w:tr w:rsidRPr="0093433C" w:rsidR="00B6431B" w:rsidTr="003B65C2" w14:paraId="77DE2585"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FE52053"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415EAD1" w14:textId="77777777">
            <w:pPr>
              <w:ind w:left="-30" w:right="-30"/>
              <w:textAlignment w:val="baseline"/>
              <w:rPr>
                <w:rFonts w:ascii="Times New Roman" w:hAnsi="Times New Roman"/>
                <w:sz w:val="24"/>
                <w:lang w:val="en-GB"/>
              </w:rPr>
            </w:pPr>
            <w:r w:rsidRPr="0093433C">
              <w:rPr>
                <w:rFonts w:cs="Calibri"/>
              </w:rPr>
              <w:t>The service operator inserts a special service card into the card reader.</w:t>
            </w:r>
            <w:r w:rsidRPr="0093433C">
              <w:rPr>
                <w:rFonts w:cs="Calibri"/>
                <w:lang w:val="en-GB"/>
              </w:rPr>
              <w:t> </w:t>
            </w:r>
          </w:p>
        </w:tc>
      </w:tr>
      <w:tr w:rsidRPr="0093433C" w:rsidR="00B6431B" w:rsidTr="003B65C2" w14:paraId="3F06CA20"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052581A"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20AAFCB" w14:textId="77777777">
            <w:pPr>
              <w:ind w:left="-30" w:right="-30"/>
              <w:textAlignment w:val="baseline"/>
              <w:rPr>
                <w:rFonts w:ascii="Times New Roman" w:hAnsi="Times New Roman"/>
                <w:sz w:val="24"/>
                <w:lang w:val="en-GB"/>
              </w:rPr>
            </w:pPr>
            <w:r w:rsidRPr="0093433C">
              <w:rPr>
                <w:rFonts w:cs="Calibri"/>
              </w:rPr>
              <w:t>The system reads the information from the service card, including the operator’s name, employee ID, PIN, and access level.</w:t>
            </w:r>
            <w:r w:rsidRPr="0093433C">
              <w:rPr>
                <w:rFonts w:cs="Calibri"/>
                <w:lang w:val="en-GB"/>
              </w:rPr>
              <w:t> </w:t>
            </w:r>
          </w:p>
        </w:tc>
      </w:tr>
      <w:tr w:rsidRPr="0093433C" w:rsidR="00B6431B" w:rsidTr="003B65C2" w14:paraId="799E2F65"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284FD21" w14:textId="77777777">
            <w:pPr>
              <w:ind w:left="-30" w:right="-30"/>
              <w:textAlignment w:val="baseline"/>
              <w:rPr>
                <w:rFonts w:ascii="Times New Roman" w:hAnsi="Times New Roman"/>
                <w:sz w:val="24"/>
                <w:lang w:val="en-GB"/>
              </w:rPr>
            </w:pPr>
            <w:r w:rsidRPr="0093433C">
              <w:rPr>
                <w:rFonts w:cs="Calibri"/>
              </w:rPr>
              <w:t>System:</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2EF83C0" w14:textId="77777777">
            <w:pPr>
              <w:ind w:left="-30" w:right="-30"/>
              <w:textAlignment w:val="baseline"/>
              <w:rPr>
                <w:rFonts w:ascii="Times New Roman" w:hAnsi="Times New Roman"/>
                <w:sz w:val="24"/>
                <w:lang w:val="en-GB"/>
              </w:rPr>
            </w:pPr>
            <w:r w:rsidRPr="0093433C">
              <w:rPr>
                <w:rFonts w:cs="Calibri"/>
              </w:rPr>
              <w:t>If the access level is level 2 (service), the system unlocks the service panel to allow access to additional components within the machine.</w:t>
            </w:r>
            <w:r w:rsidRPr="0093433C">
              <w:rPr>
                <w:rFonts w:cs="Calibri"/>
                <w:lang w:val="en-GB"/>
              </w:rPr>
              <w:t> </w:t>
            </w:r>
          </w:p>
        </w:tc>
      </w:tr>
      <w:tr w:rsidRPr="0093433C" w:rsidR="00B6431B" w:rsidTr="003B65C2" w14:paraId="65350D63"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448D33F2"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80EA74C" w14:textId="77777777">
            <w:pPr>
              <w:ind w:left="-30" w:right="-30"/>
              <w:textAlignment w:val="baseline"/>
              <w:rPr>
                <w:rFonts w:ascii="Times New Roman" w:hAnsi="Times New Roman"/>
                <w:sz w:val="24"/>
                <w:lang w:val="en-GB"/>
              </w:rPr>
            </w:pPr>
            <w:r w:rsidRPr="0093433C">
              <w:rPr>
                <w:rFonts w:cs="Calibri"/>
              </w:rPr>
              <w:t>Service Operator performs repairs.</w:t>
            </w:r>
            <w:r w:rsidRPr="0093433C">
              <w:rPr>
                <w:rFonts w:cs="Calibri"/>
                <w:lang w:val="en-GB"/>
              </w:rPr>
              <w:t> </w:t>
            </w:r>
          </w:p>
        </w:tc>
      </w:tr>
      <w:tr w:rsidRPr="0093433C" w:rsidR="00B6431B" w:rsidTr="003B65C2" w14:paraId="7A8F11CF"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F4F75B1"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662E243" w14:textId="77777777">
            <w:pPr>
              <w:ind w:left="-30" w:right="-30"/>
              <w:textAlignment w:val="baseline"/>
              <w:rPr>
                <w:rFonts w:ascii="Times New Roman" w:hAnsi="Times New Roman"/>
                <w:sz w:val="24"/>
                <w:lang w:val="en-GB"/>
              </w:rPr>
            </w:pPr>
            <w:r w:rsidRPr="0093433C">
              <w:rPr>
                <w:rFonts w:cs="Calibri"/>
              </w:rPr>
              <w:t>The service operator identifies and addresses the faults reported or conducts routine hardware checks.</w:t>
            </w:r>
            <w:r w:rsidRPr="0093433C">
              <w:rPr>
                <w:rFonts w:cs="Calibri"/>
                <w:lang w:val="en-GB"/>
              </w:rPr>
              <w:t> </w:t>
            </w:r>
          </w:p>
        </w:tc>
      </w:tr>
      <w:tr w:rsidRPr="0093433C" w:rsidR="00B6431B" w:rsidTr="003B65C2" w14:paraId="7990379F"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5DAB1A7F"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8247459" w14:textId="77777777">
            <w:pPr>
              <w:ind w:left="-30" w:right="-30"/>
              <w:textAlignment w:val="baseline"/>
              <w:rPr>
                <w:rFonts w:cs="Calibri"/>
              </w:rPr>
            </w:pPr>
            <w:r w:rsidRPr="0093433C">
              <w:rPr>
                <w:rFonts w:cs="Calibri"/>
              </w:rPr>
              <w:t>The system provides options on the display panel for the service operator to perform additional actions during the service visit. </w:t>
            </w:r>
          </w:p>
        </w:tc>
      </w:tr>
      <w:tr w:rsidRPr="0093433C" w:rsidR="00B6431B" w:rsidTr="003B65C2" w14:paraId="7F74C313"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CB2BEEE" w14:textId="77777777">
            <w:pPr>
              <w:ind w:left="-30" w:right="-30"/>
              <w:textAlignment w:val="baseline"/>
              <w:rPr>
                <w:rFonts w:cs="Calibri"/>
              </w:rPr>
            </w:pPr>
            <w:r w:rsidRPr="0093433C">
              <w:rPr>
                <w:rFonts w:cs="Calibri"/>
              </w:rPr>
              <w:t>Actor: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60538727" w14:textId="77777777">
            <w:pPr>
              <w:ind w:left="-30" w:right="-30"/>
              <w:textAlignment w:val="baseline"/>
              <w:rPr>
                <w:rFonts w:cs="Calibri"/>
              </w:rPr>
            </w:pPr>
            <w:r w:rsidRPr="0093433C">
              <w:rPr>
                <w:rFonts w:cs="Calibri"/>
              </w:rPr>
              <w:t>Check for Updates Option Selected </w:t>
            </w:r>
          </w:p>
        </w:tc>
      </w:tr>
      <w:tr w:rsidRPr="0093433C" w:rsidR="00B6431B" w:rsidTr="003B65C2" w14:paraId="72ECBCEE"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3D6C9CEC"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0ACCEEAB" w14:textId="77777777">
            <w:pPr>
              <w:ind w:left="-30" w:right="-30"/>
              <w:textAlignment w:val="baseline"/>
              <w:rPr>
                <w:rFonts w:cs="Calibri"/>
              </w:rPr>
            </w:pPr>
            <w:r w:rsidRPr="0093433C">
              <w:rPr>
                <w:rFonts w:cs="Calibri"/>
              </w:rPr>
              <w:t>The service operator selects the 'Check for Updates' option. </w:t>
            </w:r>
          </w:p>
        </w:tc>
      </w:tr>
      <w:tr w:rsidRPr="0093433C" w:rsidR="00B6431B" w:rsidTr="003B65C2" w14:paraId="3A09A144"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F18FA1B"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7C3FE38D" w14:textId="77777777">
            <w:pPr>
              <w:ind w:left="-30" w:right="-30"/>
              <w:textAlignment w:val="baseline"/>
              <w:rPr>
                <w:rFonts w:cs="Calibri"/>
              </w:rPr>
            </w:pPr>
            <w:r w:rsidRPr="0093433C">
              <w:rPr>
                <w:rFonts w:cs="Calibri"/>
              </w:rPr>
              <w:t>The current version number of the vending machine will be sent to the service company’s ‘service notification system’ to determine whether any newer versions of the software is available. If a newer version is available, the relevant files will be downloaded directly to the vending machine and a message displayed to the service operator that they should restart the vending machine after the service has finished. </w:t>
            </w:r>
          </w:p>
        </w:tc>
      </w:tr>
      <w:tr w:rsidRPr="0093433C" w:rsidR="00B6431B" w:rsidTr="003B65C2" w14:paraId="28BCBF8C"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1E7C9016" w14:textId="77777777">
            <w:pPr>
              <w:ind w:left="-30" w:right="-30"/>
              <w:textAlignment w:val="baseline"/>
              <w:rPr>
                <w:rFonts w:cs="Calibri"/>
              </w:rPr>
            </w:pPr>
            <w:r w:rsidRPr="0093433C">
              <w:rPr>
                <w:rFonts w:cs="Calibri"/>
              </w:rPr>
              <w:t>Actor: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B6431B" w:rsidP="003B65C2" w:rsidRDefault="00B6431B" w14:paraId="2BB0626D" w14:textId="77777777">
            <w:pPr>
              <w:ind w:left="-30" w:right="-30"/>
              <w:textAlignment w:val="baseline"/>
              <w:rPr>
                <w:rFonts w:cs="Calibri"/>
              </w:rPr>
            </w:pPr>
            <w:r w:rsidRPr="0093433C">
              <w:rPr>
                <w:rFonts w:cs="Calibri"/>
              </w:rPr>
              <w:t>Now the operator finishes by turning the power off and on again. When the system powers up again, the newer software files will automatically come into place, and the software version number will have been updated too.  </w:t>
            </w:r>
          </w:p>
        </w:tc>
      </w:tr>
    </w:tbl>
    <w:p w:rsidR="00B6431B" w:rsidP="00E67436" w:rsidRDefault="00B6431B" w14:paraId="2BBC9BEF" w14:textId="77777777">
      <w:pPr>
        <w:ind w:right="-30"/>
        <w:textAlignment w:val="baseline"/>
        <w:rPr>
          <w:rFonts w:ascii="Arial" w:hAnsi="Arial" w:cs="Arial"/>
          <w:b/>
          <w:bCs/>
          <w:sz w:val="28"/>
          <w:szCs w:val="28"/>
        </w:rPr>
      </w:pPr>
    </w:p>
    <w:p w:rsidRPr="006E1C48" w:rsidR="00B6431B" w:rsidP="00B6431B" w:rsidRDefault="00B6431B" w14:paraId="7DB6EFFE" w14:textId="77777777">
      <w:pPr>
        <w:ind w:left="-30" w:right="-30"/>
        <w:textAlignment w:val="baseline"/>
        <w:rPr>
          <w:rFonts w:ascii="Segoe UI" w:hAnsi="Segoe UI" w:cs="Segoe UI"/>
          <w:sz w:val="18"/>
          <w:szCs w:val="18"/>
          <w:lang w:val="en-GB"/>
        </w:rPr>
      </w:pPr>
      <w:r w:rsidRPr="006E1C48">
        <w:rPr>
          <w:rFonts w:ascii="Arial" w:hAnsi="Arial" w:cs="Arial"/>
          <w:b/>
          <w:bCs/>
          <w:sz w:val="28"/>
          <w:szCs w:val="28"/>
        </w:rPr>
        <w:t>Alternative Flows</w:t>
      </w:r>
      <w:r w:rsidRPr="006E1C48">
        <w:rPr>
          <w:rFonts w:ascii="Arial" w:hAnsi="Arial" w:cs="Arial"/>
          <w:sz w:val="28"/>
          <w:szCs w:val="28"/>
          <w:lang w:val="en-GB"/>
        </w:rPr>
        <w:t> </w:t>
      </w:r>
    </w:p>
    <w:p w:rsidRPr="006E1C48" w:rsidR="00B6431B" w:rsidP="00B6431B" w:rsidRDefault="00B6431B" w14:paraId="6E21F11C" w14:textId="77777777">
      <w:pPr>
        <w:ind w:left="-30" w:right="-30"/>
        <w:textAlignment w:val="baseline"/>
        <w:rPr>
          <w:rFonts w:ascii="Segoe UI" w:hAnsi="Segoe UI" w:cs="Segoe UI"/>
          <w:sz w:val="18"/>
          <w:szCs w:val="18"/>
          <w:lang w:val="en-GB"/>
        </w:rPr>
      </w:pPr>
      <w:r w:rsidRPr="006E1C48">
        <w:rPr>
          <w:rFonts w:cs="Calibri"/>
          <w:sz w:val="12"/>
          <w:szCs w:val="12"/>
        </w:rPr>
        <w:t> </w:t>
      </w:r>
      <w:r w:rsidRPr="006E1C48">
        <w:rPr>
          <w:rFonts w:cs="Calibri"/>
          <w:sz w:val="12"/>
          <w:szCs w:val="12"/>
          <w:lang w:val="en-GB"/>
        </w:rPr>
        <w:t> </w:t>
      </w:r>
    </w:p>
    <w:p w:rsidRPr="006E1C48" w:rsidR="00B6431B" w:rsidP="00B6431B" w:rsidRDefault="00B6431B" w14:paraId="272BB988" w14:textId="77777777">
      <w:pPr>
        <w:ind w:left="-30" w:right="-30"/>
        <w:textAlignment w:val="baseline"/>
        <w:rPr>
          <w:rFonts w:ascii="Segoe UI" w:hAnsi="Segoe UI" w:cs="Segoe UI"/>
          <w:sz w:val="18"/>
          <w:szCs w:val="18"/>
          <w:lang w:val="en-GB"/>
        </w:rPr>
      </w:pPr>
      <w:r w:rsidRPr="006E1C48">
        <w:rPr>
          <w:rFonts w:ascii="Arial" w:hAnsi="Arial" w:cs="Arial"/>
          <w:b/>
          <w:bCs/>
          <w:sz w:val="24"/>
        </w:rPr>
        <w:t>A1 – Service Operator Authentication Failure</w:t>
      </w:r>
      <w:r w:rsidRPr="006E1C48">
        <w:rPr>
          <w:rFonts w:ascii="Arial" w:hAnsi="Arial" w:cs="Arial"/>
          <w:sz w:val="24"/>
          <w:lang w:val="en-GB"/>
        </w:rPr>
        <w:t> </w:t>
      </w:r>
    </w:p>
    <w:p w:rsidRPr="006E1C48" w:rsidR="00B6431B" w:rsidP="00B6431B" w:rsidRDefault="00B6431B" w14:paraId="537961B5" w14:textId="77777777">
      <w:pPr>
        <w:ind w:left="-30" w:right="-30"/>
        <w:textAlignment w:val="baseline"/>
        <w:rPr>
          <w:rFonts w:ascii="Segoe UI" w:hAnsi="Segoe UI" w:cs="Segoe UI"/>
          <w:sz w:val="18"/>
          <w:szCs w:val="18"/>
          <w:lang w:val="en-GB"/>
        </w:rPr>
      </w:pPr>
      <w:r w:rsidRPr="006E1C48">
        <w:rPr>
          <w:rFonts w:cs="Calibri"/>
        </w:rPr>
        <w:t>This occurs if the service operator fails to provide correct authentication details.</w:t>
      </w:r>
      <w:r w:rsidRPr="006E1C48">
        <w:rPr>
          <w:rFonts w:cs="Calibri"/>
          <w:lang w:val="en-GB"/>
        </w:rPr>
        <w:t> </w:t>
      </w:r>
    </w:p>
    <w:p w:rsidRPr="006E1C48" w:rsidR="00B6431B" w:rsidP="00B6431B" w:rsidRDefault="00B6431B" w14:paraId="72A64BA5"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01"/>
        <w:gridCol w:w="7309"/>
      </w:tblGrid>
      <w:tr w:rsidRPr="006E1C48" w:rsidR="00B6431B" w:rsidTr="003B65C2" w14:paraId="2C21F57E"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70B0F28C" w14:textId="77777777">
            <w:pPr>
              <w:ind w:left="-30" w:right="-30"/>
              <w:textAlignment w:val="baseline"/>
              <w:rPr>
                <w:rFonts w:ascii="Times New Roman" w:hAnsi="Times New Roman"/>
                <w:sz w:val="24"/>
                <w:lang w:val="en-GB"/>
              </w:rPr>
            </w:pPr>
            <w:r w:rsidRPr="006E1C48">
              <w:rPr>
                <w:rFonts w:cs="Calibri"/>
              </w:rPr>
              <w:t>Actor:</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4F55DD91" w14:textId="77777777">
            <w:pPr>
              <w:ind w:left="-30" w:right="-30"/>
              <w:textAlignment w:val="baseline"/>
              <w:rPr>
                <w:rFonts w:ascii="Times New Roman" w:hAnsi="Times New Roman"/>
                <w:sz w:val="24"/>
                <w:lang w:val="en-GB"/>
              </w:rPr>
            </w:pPr>
            <w:r w:rsidRPr="006E1C48">
              <w:rPr>
                <w:rFonts w:cs="Calibri"/>
              </w:rPr>
              <w:t>If the service operator fails to provide correct authentication details (e.g., incorrect PIN):</w:t>
            </w:r>
            <w:r w:rsidRPr="006E1C48">
              <w:rPr>
                <w:rFonts w:cs="Calibri"/>
                <w:lang w:val="en-GB"/>
              </w:rPr>
              <w:t> </w:t>
            </w:r>
          </w:p>
        </w:tc>
      </w:tr>
      <w:tr w:rsidRPr="006E1C48" w:rsidR="00B6431B" w:rsidTr="003B65C2" w14:paraId="0B15F011"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2DD3B93E"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2E764A87" w14:textId="77777777">
            <w:pPr>
              <w:ind w:left="-30" w:right="-30"/>
              <w:textAlignment w:val="baseline"/>
              <w:rPr>
                <w:rFonts w:ascii="Times New Roman" w:hAnsi="Times New Roman"/>
                <w:sz w:val="24"/>
                <w:lang w:val="en-GB"/>
              </w:rPr>
            </w:pPr>
            <w:r w:rsidRPr="006E1C48">
              <w:rPr>
                <w:rFonts w:cs="Calibri"/>
              </w:rPr>
              <w:t>Display an error message indicating authentication failure.</w:t>
            </w:r>
            <w:r w:rsidRPr="006E1C48">
              <w:rPr>
                <w:rFonts w:cs="Calibri"/>
                <w:lang w:val="en-GB"/>
              </w:rPr>
              <w:t> </w:t>
            </w:r>
          </w:p>
        </w:tc>
      </w:tr>
      <w:tr w:rsidRPr="006E1C48" w:rsidR="00B6431B" w:rsidTr="003B65C2" w14:paraId="1EA11B91"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63A7798A"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2AEE9A45" w14:textId="77777777">
            <w:pPr>
              <w:ind w:left="-30" w:right="-30"/>
              <w:textAlignment w:val="baseline"/>
              <w:rPr>
                <w:rFonts w:ascii="Times New Roman" w:hAnsi="Times New Roman"/>
                <w:sz w:val="24"/>
                <w:lang w:val="en-GB"/>
              </w:rPr>
            </w:pPr>
            <w:r w:rsidRPr="006E1C48">
              <w:rPr>
                <w:rFonts w:cs="Calibri"/>
              </w:rPr>
              <w:t>Prompt the service operator to re-enter the correct authentication details.</w:t>
            </w:r>
            <w:r w:rsidRPr="006E1C48">
              <w:rPr>
                <w:rFonts w:cs="Calibri"/>
                <w:lang w:val="en-GB"/>
              </w:rPr>
              <w:t> </w:t>
            </w:r>
          </w:p>
        </w:tc>
      </w:tr>
      <w:tr w:rsidRPr="006E1C48" w:rsidR="00B6431B" w:rsidTr="003B65C2" w14:paraId="34997643"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25AB3CA1"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3541B3BF" w14:textId="77777777">
            <w:pPr>
              <w:ind w:left="-30" w:right="-30"/>
              <w:textAlignment w:val="baseline"/>
              <w:rPr>
                <w:rFonts w:ascii="Times New Roman" w:hAnsi="Times New Roman"/>
                <w:sz w:val="24"/>
                <w:lang w:val="en-GB"/>
              </w:rPr>
            </w:pPr>
            <w:r w:rsidRPr="006E1C48">
              <w:rPr>
                <w:rFonts w:cs="Calibri"/>
              </w:rPr>
              <w:t>End the use case if the correct authentication details are not provided after multiple attempts.</w:t>
            </w:r>
            <w:r w:rsidRPr="006E1C48">
              <w:rPr>
                <w:rFonts w:cs="Calibri"/>
                <w:lang w:val="en-GB"/>
              </w:rPr>
              <w:t> </w:t>
            </w:r>
          </w:p>
        </w:tc>
      </w:tr>
    </w:tbl>
    <w:p w:rsidRPr="006E1C48" w:rsidR="00B6431B" w:rsidP="00B6431B" w:rsidRDefault="00B6431B" w14:paraId="7E5AB3F0"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B6431B" w:rsidP="00B6431B" w:rsidRDefault="00B6431B" w14:paraId="78B608F4" w14:textId="77777777">
      <w:pPr>
        <w:ind w:left="-30" w:right="-30"/>
        <w:textAlignment w:val="baseline"/>
        <w:rPr>
          <w:rFonts w:ascii="Segoe UI" w:hAnsi="Segoe UI" w:cs="Segoe UI"/>
          <w:sz w:val="18"/>
          <w:szCs w:val="18"/>
          <w:lang w:val="en-GB"/>
        </w:rPr>
      </w:pPr>
      <w:r w:rsidRPr="006E1C48">
        <w:rPr>
          <w:rFonts w:ascii="Arial" w:hAnsi="Arial" w:cs="Arial"/>
          <w:b/>
          <w:bCs/>
          <w:sz w:val="24"/>
        </w:rPr>
        <w:t>A2 – Fault Report Transmission Failure</w:t>
      </w:r>
      <w:r w:rsidRPr="006E1C48">
        <w:rPr>
          <w:rFonts w:ascii="Arial" w:hAnsi="Arial" w:cs="Arial"/>
          <w:sz w:val="24"/>
          <w:lang w:val="en-GB"/>
        </w:rPr>
        <w:t> </w:t>
      </w:r>
    </w:p>
    <w:p w:rsidRPr="006E1C48" w:rsidR="00B6431B" w:rsidP="00B6431B" w:rsidRDefault="00B6431B" w14:paraId="7A8261C3" w14:textId="77777777">
      <w:pPr>
        <w:ind w:left="-30" w:right="-30"/>
        <w:textAlignment w:val="baseline"/>
        <w:rPr>
          <w:rFonts w:ascii="Segoe UI" w:hAnsi="Segoe UI" w:cs="Segoe UI"/>
          <w:sz w:val="18"/>
          <w:szCs w:val="18"/>
          <w:lang w:val="en-GB"/>
        </w:rPr>
      </w:pPr>
      <w:r w:rsidRPr="006E1C48">
        <w:rPr>
          <w:rFonts w:cs="Calibri"/>
        </w:rPr>
        <w:t>This flow arises if there is a failure in transmitting the fault report to the service company's interface.</w:t>
      </w:r>
      <w:r w:rsidRPr="006E1C48">
        <w:rPr>
          <w:rFonts w:cs="Calibri"/>
          <w:lang w:val="en-GB"/>
        </w:rPr>
        <w:t> </w:t>
      </w:r>
    </w:p>
    <w:p w:rsidRPr="006E1C48" w:rsidR="00B6431B" w:rsidP="00B6431B" w:rsidRDefault="00B6431B" w14:paraId="76ED700B"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07"/>
        <w:gridCol w:w="7303"/>
      </w:tblGrid>
      <w:tr w:rsidRPr="006E1C48" w:rsidR="00B6431B" w:rsidTr="003B65C2" w14:paraId="628A5B5A"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0DF06018"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59A32334" w14:textId="77777777">
            <w:pPr>
              <w:ind w:left="-30" w:right="-30"/>
              <w:textAlignment w:val="baseline"/>
              <w:rPr>
                <w:rFonts w:ascii="Times New Roman" w:hAnsi="Times New Roman"/>
                <w:sz w:val="24"/>
                <w:lang w:val="en-GB"/>
              </w:rPr>
            </w:pPr>
            <w:r w:rsidRPr="006E1C48">
              <w:rPr>
                <w:rFonts w:cs="Calibri"/>
              </w:rPr>
              <w:t>If there is a failure in transmitting the fault report to the service company's interface (e.g., network connectivity issues):</w:t>
            </w:r>
            <w:r w:rsidRPr="006E1C48">
              <w:rPr>
                <w:rFonts w:cs="Calibri"/>
                <w:lang w:val="en-GB"/>
              </w:rPr>
              <w:t> </w:t>
            </w:r>
          </w:p>
        </w:tc>
      </w:tr>
      <w:tr w:rsidRPr="006E1C48" w:rsidR="00B6431B" w:rsidTr="003B65C2" w14:paraId="292E8D3E"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70DF8740"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4A54903F" w14:textId="77777777">
            <w:pPr>
              <w:ind w:left="-30" w:right="-30"/>
              <w:textAlignment w:val="baseline"/>
              <w:rPr>
                <w:rFonts w:ascii="Times New Roman" w:hAnsi="Times New Roman"/>
                <w:sz w:val="24"/>
                <w:lang w:val="en-GB"/>
              </w:rPr>
            </w:pPr>
            <w:r w:rsidRPr="006E1C48">
              <w:rPr>
                <w:rFonts w:cs="Calibri"/>
              </w:rPr>
              <w:t>Store the fault report locally for later transmission.</w:t>
            </w:r>
            <w:r w:rsidRPr="006E1C48">
              <w:rPr>
                <w:rFonts w:cs="Calibri"/>
                <w:lang w:val="en-GB"/>
              </w:rPr>
              <w:t> </w:t>
            </w:r>
          </w:p>
        </w:tc>
      </w:tr>
      <w:tr w:rsidRPr="006E1C48" w:rsidR="00B6431B" w:rsidTr="003B65C2" w14:paraId="7A9D2CCF"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79ED3A85"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1CEAE699" w14:textId="77777777">
            <w:pPr>
              <w:ind w:left="-30" w:right="-30"/>
              <w:textAlignment w:val="baseline"/>
              <w:rPr>
                <w:rFonts w:ascii="Times New Roman" w:hAnsi="Times New Roman"/>
                <w:sz w:val="24"/>
                <w:lang w:val="en-GB"/>
              </w:rPr>
            </w:pPr>
            <w:r w:rsidRPr="006E1C48">
              <w:rPr>
                <w:rFonts w:cs="Calibri"/>
              </w:rPr>
              <w:t>Alert the service operator about the transmission failure.</w:t>
            </w:r>
            <w:r w:rsidRPr="006E1C48">
              <w:rPr>
                <w:rFonts w:cs="Calibri"/>
                <w:lang w:val="en-GB"/>
              </w:rPr>
              <w:t> </w:t>
            </w:r>
          </w:p>
        </w:tc>
      </w:tr>
      <w:tr w:rsidRPr="006E1C48" w:rsidR="00B6431B" w:rsidTr="003B65C2" w14:paraId="226E78E3"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7ACCE7FF"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21ED29EF" w14:textId="77777777">
            <w:pPr>
              <w:ind w:left="-30" w:right="-30"/>
              <w:textAlignment w:val="baseline"/>
              <w:rPr>
                <w:rFonts w:ascii="Times New Roman" w:hAnsi="Times New Roman"/>
                <w:sz w:val="24"/>
                <w:lang w:val="en-GB"/>
              </w:rPr>
            </w:pPr>
            <w:r w:rsidRPr="006E1C48">
              <w:rPr>
                <w:rFonts w:cs="Calibri"/>
              </w:rPr>
              <w:t>Prompt the service operator to manually transmit the fault report or troubleshoot the network connectivity issue.</w:t>
            </w:r>
            <w:r w:rsidRPr="006E1C48">
              <w:rPr>
                <w:rFonts w:cs="Calibri"/>
                <w:lang w:val="en-GB"/>
              </w:rPr>
              <w:t> </w:t>
            </w:r>
          </w:p>
        </w:tc>
      </w:tr>
    </w:tbl>
    <w:p w:rsidRPr="006E1C48" w:rsidR="00B6431B" w:rsidP="00B6431B" w:rsidRDefault="00B6431B" w14:paraId="032065C0"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B6431B" w:rsidP="00B6431B" w:rsidRDefault="00B6431B" w14:paraId="0CEC1C98"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B6431B" w:rsidP="00B6431B" w:rsidRDefault="00B6431B" w14:paraId="59119C48" w14:textId="77777777">
      <w:pPr>
        <w:ind w:left="-30" w:right="-30"/>
        <w:textAlignment w:val="baseline"/>
        <w:rPr>
          <w:rFonts w:ascii="Segoe UI" w:hAnsi="Segoe UI" w:cs="Segoe UI"/>
          <w:sz w:val="18"/>
          <w:szCs w:val="18"/>
          <w:lang w:val="en-GB"/>
        </w:rPr>
      </w:pPr>
      <w:r w:rsidRPr="006E1C48">
        <w:rPr>
          <w:rFonts w:ascii="Arial" w:hAnsi="Arial" w:cs="Arial"/>
          <w:b/>
          <w:bCs/>
          <w:sz w:val="24"/>
        </w:rPr>
        <w:t>A3 – Software Update Check Failure</w:t>
      </w:r>
      <w:r w:rsidRPr="006E1C48">
        <w:rPr>
          <w:rFonts w:ascii="Arial" w:hAnsi="Arial" w:cs="Arial"/>
          <w:sz w:val="24"/>
          <w:lang w:val="en-GB"/>
        </w:rPr>
        <w:t> </w:t>
      </w:r>
    </w:p>
    <w:p w:rsidRPr="006E1C48" w:rsidR="00B6431B" w:rsidP="00B6431B" w:rsidRDefault="00B6431B" w14:paraId="13A5554F" w14:textId="77777777">
      <w:pPr>
        <w:ind w:left="-30" w:right="-30"/>
        <w:textAlignment w:val="baseline"/>
        <w:rPr>
          <w:rFonts w:ascii="Segoe UI" w:hAnsi="Segoe UI" w:cs="Segoe UI"/>
          <w:sz w:val="18"/>
          <w:szCs w:val="18"/>
          <w:lang w:val="en-GB"/>
        </w:rPr>
      </w:pPr>
      <w:r w:rsidRPr="006E1C48">
        <w:rPr>
          <w:rFonts w:cs="Calibri"/>
        </w:rPr>
        <w:t>This arises if there is a failure in checking for software updates.</w:t>
      </w:r>
      <w:r w:rsidRPr="006E1C48">
        <w:rPr>
          <w:rFonts w:cs="Calibri"/>
          <w:lang w:val="en-GB"/>
        </w:rPr>
        <w:t> </w:t>
      </w:r>
    </w:p>
    <w:p w:rsidRPr="006E1C48" w:rsidR="00B6431B" w:rsidP="00B6431B" w:rsidRDefault="00B6431B" w14:paraId="48C6761D"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94"/>
        <w:gridCol w:w="7316"/>
      </w:tblGrid>
      <w:tr w:rsidRPr="006E1C48" w:rsidR="00B6431B" w:rsidTr="003B65C2" w14:paraId="19653916"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00AE1C24"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327A503E" w14:textId="77777777">
            <w:pPr>
              <w:ind w:left="-30" w:right="-30"/>
              <w:textAlignment w:val="baseline"/>
              <w:rPr>
                <w:rFonts w:ascii="Times New Roman" w:hAnsi="Times New Roman"/>
                <w:sz w:val="24"/>
                <w:lang w:val="en-GB"/>
              </w:rPr>
            </w:pPr>
            <w:r w:rsidRPr="006E1C48">
              <w:rPr>
                <w:rFonts w:cs="Calibri"/>
              </w:rPr>
              <w:t>If there is a failure in checking for software updates (e.g., server communication error):</w:t>
            </w:r>
            <w:r w:rsidRPr="006E1C48">
              <w:rPr>
                <w:rFonts w:cs="Calibri"/>
                <w:lang w:val="en-GB"/>
              </w:rPr>
              <w:t> </w:t>
            </w:r>
          </w:p>
        </w:tc>
      </w:tr>
      <w:tr w:rsidRPr="006E1C48" w:rsidR="00B6431B" w:rsidTr="003B65C2" w14:paraId="59B7245E"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5B4BC8CF"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05639E28" w14:textId="77777777">
            <w:pPr>
              <w:ind w:left="-30" w:right="-30"/>
              <w:textAlignment w:val="baseline"/>
              <w:rPr>
                <w:rFonts w:ascii="Times New Roman" w:hAnsi="Times New Roman"/>
                <w:sz w:val="24"/>
                <w:lang w:val="en-GB"/>
              </w:rPr>
            </w:pPr>
            <w:r w:rsidRPr="006E1C48">
              <w:rPr>
                <w:rFonts w:cs="Calibri"/>
              </w:rPr>
              <w:t>Display an error message indicating the failure to check for updates.</w:t>
            </w:r>
            <w:r w:rsidRPr="006E1C48">
              <w:rPr>
                <w:rFonts w:cs="Calibri"/>
                <w:lang w:val="en-GB"/>
              </w:rPr>
              <w:t> </w:t>
            </w:r>
          </w:p>
        </w:tc>
      </w:tr>
      <w:tr w:rsidRPr="006E1C48" w:rsidR="00B6431B" w:rsidTr="003B65C2" w14:paraId="2357F519"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61FB210F"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7A302066" w14:textId="77777777">
            <w:pPr>
              <w:ind w:left="-30" w:right="-30"/>
              <w:textAlignment w:val="baseline"/>
              <w:rPr>
                <w:rFonts w:ascii="Times New Roman" w:hAnsi="Times New Roman"/>
                <w:sz w:val="24"/>
                <w:lang w:val="en-GB"/>
              </w:rPr>
            </w:pPr>
            <w:r w:rsidRPr="006E1C48">
              <w:rPr>
                <w:rFonts w:cs="Calibri"/>
              </w:rPr>
              <w:t>Prompt the service operator to retry the software update check or proceed without updates.</w:t>
            </w:r>
            <w:r w:rsidRPr="006E1C48">
              <w:rPr>
                <w:rFonts w:cs="Calibri"/>
                <w:lang w:val="en-GB"/>
              </w:rPr>
              <w:t> </w:t>
            </w:r>
          </w:p>
        </w:tc>
      </w:tr>
      <w:tr w:rsidRPr="006E1C48" w:rsidR="00B6431B" w:rsidTr="003B65C2" w14:paraId="05E643D3"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0062864B" w14:textId="77777777">
            <w:pPr>
              <w:ind w:left="-30" w:right="-30"/>
              <w:textAlignment w:val="baseline"/>
              <w:rPr>
                <w:rFonts w:ascii="Times New Roman" w:hAnsi="Times New Roman"/>
                <w:sz w:val="24"/>
                <w:lang w:val="en-GB"/>
              </w:rPr>
            </w:pPr>
            <w:r w:rsidRPr="006E1C48">
              <w:rPr>
                <w:rFonts w:cs="Calibri"/>
              </w:rPr>
              <w:t> </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5EC6A64A" w14:textId="77777777">
            <w:pPr>
              <w:ind w:left="-30" w:right="-30"/>
              <w:textAlignment w:val="baseline"/>
              <w:rPr>
                <w:rFonts w:ascii="Times New Roman" w:hAnsi="Times New Roman"/>
                <w:sz w:val="24"/>
                <w:lang w:val="en-GB"/>
              </w:rPr>
            </w:pPr>
            <w:r w:rsidRPr="006E1C48">
              <w:rPr>
                <w:rFonts w:cs="Calibri"/>
              </w:rPr>
              <w:t>End the use case if the issue persists and updates cannot be checked.</w:t>
            </w:r>
            <w:r w:rsidRPr="006E1C48">
              <w:rPr>
                <w:rFonts w:cs="Calibri"/>
                <w:lang w:val="en-GB"/>
              </w:rPr>
              <w:t> </w:t>
            </w:r>
          </w:p>
        </w:tc>
      </w:tr>
    </w:tbl>
    <w:p w:rsidRPr="006E1C48" w:rsidR="00B6431B" w:rsidP="00B6431B" w:rsidRDefault="00B6431B" w14:paraId="6DC49678"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B6431B" w:rsidP="00B6431B" w:rsidRDefault="00B6431B" w14:paraId="29CD68DD" w14:textId="77777777">
      <w:pPr>
        <w:ind w:left="-30" w:right="-30"/>
        <w:textAlignment w:val="baseline"/>
        <w:rPr>
          <w:rFonts w:ascii="Segoe UI" w:hAnsi="Segoe UI" w:cs="Segoe UI"/>
          <w:sz w:val="18"/>
          <w:szCs w:val="18"/>
          <w:lang w:val="en-GB"/>
        </w:rPr>
      </w:pPr>
      <w:r w:rsidRPr="006E1C48">
        <w:rPr>
          <w:rFonts w:ascii="Arial" w:hAnsi="Arial" w:cs="Arial"/>
          <w:b/>
          <w:bCs/>
          <w:sz w:val="24"/>
        </w:rPr>
        <w:t>A4 – Software Update Download Failure</w:t>
      </w:r>
      <w:r w:rsidRPr="006E1C48">
        <w:rPr>
          <w:rFonts w:ascii="Arial" w:hAnsi="Arial" w:cs="Arial"/>
          <w:sz w:val="24"/>
          <w:lang w:val="en-GB"/>
        </w:rPr>
        <w:t> </w:t>
      </w:r>
    </w:p>
    <w:p w:rsidRPr="006E1C48" w:rsidR="00B6431B" w:rsidP="00B6431B" w:rsidRDefault="00B6431B" w14:paraId="483CB615" w14:textId="77777777">
      <w:pPr>
        <w:ind w:left="-30" w:right="-30"/>
        <w:textAlignment w:val="baseline"/>
        <w:rPr>
          <w:rFonts w:ascii="Segoe UI" w:hAnsi="Segoe UI" w:cs="Segoe UI"/>
          <w:sz w:val="18"/>
          <w:szCs w:val="18"/>
          <w:lang w:val="en-GB"/>
        </w:rPr>
      </w:pPr>
      <w:r w:rsidRPr="006E1C48">
        <w:rPr>
          <w:rFonts w:cs="Calibri"/>
        </w:rPr>
        <w:t>This arises if there is a failure in downloading the software updates.</w:t>
      </w:r>
      <w:r w:rsidRPr="006E1C48">
        <w:rPr>
          <w:rFonts w:cs="Calibri"/>
          <w:lang w:val="en-GB"/>
        </w:rPr>
        <w:t> </w:t>
      </w:r>
    </w:p>
    <w:p w:rsidRPr="006E1C48" w:rsidR="00B6431B" w:rsidP="00B6431B" w:rsidRDefault="00B6431B" w14:paraId="5C222EA0"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13"/>
        <w:gridCol w:w="7297"/>
      </w:tblGrid>
      <w:tr w:rsidRPr="006E1C48" w:rsidR="00B6431B" w:rsidTr="003B65C2" w14:paraId="27094D61"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266398A7"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55E4010E" w14:textId="77777777">
            <w:pPr>
              <w:ind w:left="-30" w:right="-30"/>
              <w:textAlignment w:val="baseline"/>
              <w:rPr>
                <w:rFonts w:ascii="Times New Roman" w:hAnsi="Times New Roman"/>
                <w:sz w:val="24"/>
                <w:lang w:val="en-GB"/>
              </w:rPr>
            </w:pPr>
            <w:r w:rsidRPr="006E1C48">
              <w:rPr>
                <w:rFonts w:cs="Calibri"/>
              </w:rPr>
              <w:t>If there is a failure in downloading the software updates (e.g., insufficient memory, file corruption):</w:t>
            </w:r>
            <w:r w:rsidRPr="006E1C48">
              <w:rPr>
                <w:rFonts w:cs="Calibri"/>
                <w:lang w:val="en-GB"/>
              </w:rPr>
              <w:t> </w:t>
            </w:r>
          </w:p>
        </w:tc>
      </w:tr>
      <w:tr w:rsidRPr="006E1C48" w:rsidR="00B6431B" w:rsidTr="003B65C2" w14:paraId="6C014C55"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2AEA4D2B"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799F36AC" w14:textId="77777777">
            <w:pPr>
              <w:ind w:left="-30" w:right="-30"/>
              <w:textAlignment w:val="baseline"/>
              <w:rPr>
                <w:rFonts w:ascii="Times New Roman" w:hAnsi="Times New Roman"/>
                <w:sz w:val="24"/>
                <w:lang w:val="en-GB"/>
              </w:rPr>
            </w:pPr>
            <w:r w:rsidRPr="006E1C48">
              <w:rPr>
                <w:rFonts w:cs="Calibri"/>
              </w:rPr>
              <w:t>Display an error message indicating the failure to download updates.</w:t>
            </w:r>
            <w:r w:rsidRPr="006E1C48">
              <w:rPr>
                <w:rFonts w:cs="Calibri"/>
                <w:lang w:val="en-GB"/>
              </w:rPr>
              <w:t> </w:t>
            </w:r>
          </w:p>
        </w:tc>
      </w:tr>
      <w:tr w:rsidRPr="006E1C48" w:rsidR="00B6431B" w:rsidTr="003B65C2" w14:paraId="729B94CA"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08DA4FCB"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3A33DC6A" w14:textId="77777777">
            <w:pPr>
              <w:ind w:left="-30" w:right="-30"/>
              <w:textAlignment w:val="baseline"/>
              <w:rPr>
                <w:rFonts w:ascii="Times New Roman" w:hAnsi="Times New Roman"/>
                <w:sz w:val="24"/>
                <w:lang w:val="en-GB"/>
              </w:rPr>
            </w:pPr>
            <w:r w:rsidRPr="006E1C48">
              <w:rPr>
                <w:rFonts w:cs="Calibri"/>
              </w:rPr>
              <w:t>Prompt the service operator to troubleshoot the issue or contact technical support for assistance.</w:t>
            </w:r>
            <w:r w:rsidRPr="006E1C48">
              <w:rPr>
                <w:rFonts w:cs="Calibri"/>
                <w:lang w:val="en-GB"/>
              </w:rPr>
              <w:t> </w:t>
            </w:r>
          </w:p>
        </w:tc>
      </w:tr>
      <w:tr w:rsidRPr="006E1C48" w:rsidR="00B6431B" w:rsidTr="003B65C2" w14:paraId="3F4D284A"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55A7F1C2" w14:textId="77777777">
            <w:pPr>
              <w:ind w:left="-30" w:right="-30"/>
              <w:textAlignment w:val="baseline"/>
              <w:rPr>
                <w:rFonts w:ascii="Times New Roman" w:hAnsi="Times New Roman"/>
                <w:sz w:val="24"/>
                <w:lang w:val="en-GB"/>
              </w:rPr>
            </w:pPr>
            <w:r w:rsidRPr="006E1C48">
              <w:rPr>
                <w:rFonts w:cs="Calibri"/>
              </w:rPr>
              <w:t> </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B6431B" w:rsidP="003B65C2" w:rsidRDefault="00B6431B" w14:paraId="26F27A5E" w14:textId="77777777">
            <w:pPr>
              <w:ind w:left="-30" w:right="-30"/>
              <w:textAlignment w:val="baseline"/>
              <w:rPr>
                <w:rFonts w:ascii="Times New Roman" w:hAnsi="Times New Roman"/>
                <w:sz w:val="24"/>
                <w:lang w:val="en-GB"/>
              </w:rPr>
            </w:pPr>
            <w:r w:rsidRPr="006E1C48">
              <w:rPr>
                <w:rFonts w:cs="Calibri"/>
              </w:rPr>
              <w:t>End the use case if the updates cannot be downloaded successfully.</w:t>
            </w:r>
            <w:r w:rsidRPr="006E1C48">
              <w:rPr>
                <w:rFonts w:cs="Calibri"/>
                <w:lang w:val="en-GB"/>
              </w:rPr>
              <w:t> </w:t>
            </w:r>
          </w:p>
        </w:tc>
      </w:tr>
    </w:tbl>
    <w:p w:rsidR="0052627A" w:rsidP="0052627A" w:rsidRDefault="0052627A" w14:paraId="749BDDFF" w14:textId="77777777"/>
    <w:p w:rsidR="0052627A" w:rsidP="0052627A" w:rsidRDefault="0052627A" w14:paraId="37F1BCF4" w14:textId="37978836">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3" w:id="17"/>
      <w:r>
        <w:t>UC</w:t>
      </w:r>
      <w:r w:rsidR="005A594A">
        <w:t>7</w:t>
      </w:r>
      <w:r>
        <w:t xml:space="preserve"> Update software version</w:t>
      </w:r>
      <w:bookmarkEnd w:id="17"/>
    </w:p>
    <w:p w:rsidR="0052627A" w:rsidP="0052627A" w:rsidRDefault="0052627A" w14:paraId="4FEA9D74" w14:textId="77777777">
      <w:pPr>
        <w:rPr>
          <w:szCs w:val="20"/>
        </w:rPr>
      </w:pPr>
    </w:p>
    <w:p w:rsidR="0052627A" w:rsidP="0052627A" w:rsidRDefault="0052627A" w14:paraId="76A7498C" w14:textId="0419E98F">
      <w:pPr>
        <w:rPr>
          <w:szCs w:val="20"/>
        </w:rPr>
      </w:pPr>
      <w:r>
        <w:rPr>
          <w:szCs w:val="20"/>
        </w:rPr>
        <w:t xml:space="preserve">This use provides the capability for a </w:t>
      </w:r>
      <w:r>
        <w:rPr>
          <w:i/>
          <w:iCs/>
          <w:szCs w:val="20"/>
        </w:rPr>
        <w:t xml:space="preserve">System to download and install </w:t>
      </w:r>
      <w:r>
        <w:rPr>
          <w:szCs w:val="20"/>
        </w:rPr>
        <w:t>the new update on the software.</w:t>
      </w:r>
    </w:p>
    <w:p w:rsidRPr="00EA1B7E" w:rsidR="0052627A" w:rsidP="0052627A" w:rsidRDefault="0052627A" w14:paraId="0ABD7AF8" w14:textId="77777777">
      <w:pPr>
        <w:pStyle w:val="BasicFlowHeading"/>
        <w:rPr>
          <w:i w:val="0"/>
          <w:iCs w:val="0"/>
        </w:rPr>
      </w:pPr>
      <w:bookmarkStart w:name="_Toc160393044" w:id="18"/>
      <w:r w:rsidRPr="00EA1B7E">
        <w:rPr>
          <w:i w:val="0"/>
          <w:iCs w:val="0"/>
        </w:rPr>
        <w:t>Basic Flow of Events</w:t>
      </w:r>
      <w:bookmarkEnd w:id="18"/>
    </w:p>
    <w:p w:rsidRPr="0077541F" w:rsidR="0052627A" w:rsidP="0052627A" w:rsidRDefault="0052627A" w14:paraId="2223405B" w14:textId="77777777"/>
    <w:p w:rsidR="0052627A" w:rsidP="0052627A" w:rsidRDefault="0052627A" w14:paraId="3D68A8BE" w14:textId="51C9B2E2">
      <w:pPr>
        <w:rPr>
          <w:szCs w:val="20"/>
        </w:rPr>
      </w:pPr>
      <w:r>
        <w:rPr>
          <w:szCs w:val="20"/>
        </w:rPr>
        <w:t xml:space="preserve">The use case begins when </w:t>
      </w:r>
      <w:r>
        <w:rPr>
          <w:szCs w:val="20"/>
        </w:rPr>
        <w:softHyphen/>
        <w:t>a service operator Inserts a special service card.</w:t>
      </w:r>
    </w:p>
    <w:p w:rsidR="0052627A" w:rsidP="0052627A" w:rsidRDefault="0052627A" w14:paraId="731E5803"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35"/>
        <w:gridCol w:w="7581"/>
      </w:tblGrid>
      <w:tr w:rsidRPr="00FF075C" w:rsidR="0052627A" w:rsidTr="00BA0D77" w14:paraId="0F94C24A" w14:textId="77777777">
        <w:tc>
          <w:tcPr>
            <w:tcW w:w="796" w:type="pct"/>
            <w:shd w:val="clear" w:color="auto" w:fill="auto"/>
          </w:tcPr>
          <w:p w:rsidRPr="00FF075C" w:rsidR="0052627A" w:rsidP="00BA0D77" w:rsidRDefault="005A594A" w14:paraId="6E2366DE" w14:textId="247DD676">
            <w:pPr>
              <w:rPr>
                <w:szCs w:val="20"/>
              </w:rPr>
            </w:pPr>
            <w:r>
              <w:rPr>
                <w:szCs w:val="20"/>
              </w:rPr>
              <w:t>System:</w:t>
            </w:r>
          </w:p>
        </w:tc>
        <w:tc>
          <w:tcPr>
            <w:tcW w:w="4204" w:type="pct"/>
            <w:shd w:val="clear" w:color="auto" w:fill="auto"/>
          </w:tcPr>
          <w:p w:rsidRPr="00FF075C" w:rsidR="0052627A" w:rsidP="00BA0D77" w:rsidRDefault="0052627A" w14:paraId="5F2E558C" w14:textId="34882772">
            <w:pPr>
              <w:rPr>
                <w:szCs w:val="20"/>
              </w:rPr>
            </w:pPr>
            <w:r w:rsidRPr="0052627A">
              <w:rPr>
                <w:szCs w:val="20"/>
              </w:rPr>
              <w:t xml:space="preserve">Detects that a card has been inserted and attempts to read the information from the card on the basis that is a valid card from the company. </w:t>
            </w:r>
          </w:p>
        </w:tc>
      </w:tr>
      <w:tr w:rsidRPr="00FF075C" w:rsidR="005A594A" w:rsidTr="00BA0D77" w14:paraId="67407658" w14:textId="77777777">
        <w:tc>
          <w:tcPr>
            <w:tcW w:w="796" w:type="pct"/>
            <w:shd w:val="clear" w:color="auto" w:fill="auto"/>
          </w:tcPr>
          <w:p w:rsidR="005A594A" w:rsidP="00BA0D77" w:rsidRDefault="005A594A" w14:paraId="0115B298" w14:textId="50320C45">
            <w:pPr>
              <w:rPr>
                <w:szCs w:val="20"/>
              </w:rPr>
            </w:pPr>
            <w:r>
              <w:rPr>
                <w:szCs w:val="20"/>
              </w:rPr>
              <w:t>System:</w:t>
            </w:r>
          </w:p>
        </w:tc>
        <w:tc>
          <w:tcPr>
            <w:tcW w:w="4204" w:type="pct"/>
            <w:shd w:val="clear" w:color="auto" w:fill="auto"/>
          </w:tcPr>
          <w:p w:rsidRPr="0052627A" w:rsidR="005A594A" w:rsidP="00BA0D77" w:rsidRDefault="005A594A" w14:paraId="3871225F" w14:textId="2B0D862A">
            <w:pPr>
              <w:rPr>
                <w:szCs w:val="20"/>
              </w:rPr>
            </w:pPr>
            <w:r w:rsidRPr="0052627A">
              <w:rPr>
                <w:szCs w:val="20"/>
              </w:rPr>
              <w:t>Having verified the card, displays additional options to the service</w:t>
            </w:r>
            <w:r>
              <w:rPr>
                <w:szCs w:val="20"/>
              </w:rPr>
              <w:t xml:space="preserve"> </w:t>
            </w:r>
            <w:r w:rsidRPr="0052627A">
              <w:rPr>
                <w:szCs w:val="20"/>
              </w:rPr>
              <w:t>operator. For example, one initial option will be a ‘Check for Updates’ option</w:t>
            </w:r>
            <w:r>
              <w:rPr>
                <w:szCs w:val="20"/>
              </w:rPr>
              <w:t>.</w:t>
            </w:r>
          </w:p>
        </w:tc>
      </w:tr>
      <w:tr w:rsidRPr="00FF075C" w:rsidR="0052627A" w:rsidTr="00BA0D77" w14:paraId="22A6422A" w14:textId="77777777">
        <w:tc>
          <w:tcPr>
            <w:tcW w:w="796" w:type="pct"/>
            <w:shd w:val="clear" w:color="auto" w:fill="auto"/>
          </w:tcPr>
          <w:p w:rsidRPr="00FF075C" w:rsidR="0052627A" w:rsidP="00BA0D77" w:rsidRDefault="0052627A" w14:paraId="58EE4FF9" w14:textId="77777777">
            <w:pPr>
              <w:rPr>
                <w:szCs w:val="20"/>
              </w:rPr>
            </w:pPr>
            <w:r>
              <w:rPr>
                <w:szCs w:val="20"/>
              </w:rPr>
              <w:t>Service</w:t>
            </w:r>
            <w:r w:rsidRPr="00AB400B">
              <w:rPr>
                <w:szCs w:val="20"/>
              </w:rPr>
              <w:t xml:space="preserve"> operator</w:t>
            </w:r>
            <w:r>
              <w:rPr>
                <w:szCs w:val="20"/>
              </w:rPr>
              <w:t>:</w:t>
            </w:r>
          </w:p>
        </w:tc>
        <w:tc>
          <w:tcPr>
            <w:tcW w:w="4204" w:type="pct"/>
            <w:shd w:val="clear" w:color="auto" w:fill="auto"/>
          </w:tcPr>
          <w:p w:rsidRPr="00FF075C" w:rsidR="0052627A" w:rsidP="00BA0D77" w:rsidRDefault="0052627A" w14:paraId="497EDB0C" w14:textId="54630BF7">
            <w:pPr>
              <w:rPr>
                <w:szCs w:val="20"/>
              </w:rPr>
            </w:pPr>
            <w:r>
              <w:rPr>
                <w:szCs w:val="20"/>
              </w:rPr>
              <w:t xml:space="preserve">Selects the </w:t>
            </w:r>
            <w:proofErr w:type="gramStart"/>
            <w:r>
              <w:rPr>
                <w:szCs w:val="20"/>
              </w:rPr>
              <w:t>above mentioned</w:t>
            </w:r>
            <w:proofErr w:type="gramEnd"/>
            <w:r>
              <w:rPr>
                <w:szCs w:val="20"/>
              </w:rPr>
              <w:t xml:space="preserve"> options</w:t>
            </w:r>
            <w:r w:rsidRPr="00AB400B">
              <w:rPr>
                <w:szCs w:val="20"/>
              </w:rPr>
              <w:t>.</w:t>
            </w:r>
          </w:p>
        </w:tc>
      </w:tr>
      <w:tr w:rsidRPr="00FF075C" w:rsidR="0052627A" w:rsidTr="00BA0D77" w14:paraId="549750AD" w14:textId="77777777">
        <w:tc>
          <w:tcPr>
            <w:tcW w:w="796" w:type="pct"/>
            <w:shd w:val="clear" w:color="auto" w:fill="auto"/>
          </w:tcPr>
          <w:p w:rsidR="0052627A" w:rsidP="00BA0D77" w:rsidRDefault="00AA495A" w14:paraId="5F4500D3" w14:textId="6CC9B64F">
            <w:pPr>
              <w:rPr>
                <w:szCs w:val="20"/>
              </w:rPr>
            </w:pPr>
            <w:r>
              <w:rPr>
                <w:szCs w:val="20"/>
              </w:rPr>
              <w:t>System:</w:t>
            </w:r>
          </w:p>
        </w:tc>
        <w:tc>
          <w:tcPr>
            <w:tcW w:w="4204" w:type="pct"/>
            <w:shd w:val="clear" w:color="auto" w:fill="auto"/>
          </w:tcPr>
          <w:p w:rsidR="0052627A" w:rsidP="00BA0D77" w:rsidRDefault="0052627A" w14:paraId="753D8800" w14:textId="3BD0A110">
            <w:pPr>
              <w:rPr>
                <w:szCs w:val="20"/>
              </w:rPr>
            </w:pPr>
            <w:r>
              <w:rPr>
                <w:szCs w:val="20"/>
              </w:rPr>
              <w:t>T</w:t>
            </w:r>
            <w:r w:rsidRPr="0052627A">
              <w:rPr>
                <w:szCs w:val="20"/>
              </w:rPr>
              <w:t>he current version number of the</w:t>
            </w:r>
            <w:r>
              <w:rPr>
                <w:szCs w:val="20"/>
              </w:rPr>
              <w:t xml:space="preserve"> </w:t>
            </w:r>
            <w:r w:rsidRPr="0052627A">
              <w:rPr>
                <w:szCs w:val="20"/>
              </w:rPr>
              <w:t>vending machine will be sent to the service company’s ‘service notification system’ to determine whether any</w:t>
            </w:r>
            <w:r>
              <w:rPr>
                <w:szCs w:val="20"/>
              </w:rPr>
              <w:t xml:space="preserve"> </w:t>
            </w:r>
            <w:r w:rsidRPr="0052627A">
              <w:rPr>
                <w:szCs w:val="20"/>
              </w:rPr>
              <w:t>newer versions of the software are availa</w:t>
            </w:r>
            <w:r>
              <w:rPr>
                <w:szCs w:val="20"/>
              </w:rPr>
              <w:t>ble</w:t>
            </w:r>
            <w:r w:rsidR="00AA495A">
              <w:rPr>
                <w:szCs w:val="20"/>
              </w:rPr>
              <w:t>.</w:t>
            </w:r>
            <w:r w:rsidR="00FC67E8">
              <w:rPr>
                <w:szCs w:val="20"/>
              </w:rPr>
              <w:t xml:space="preserve"> </w:t>
            </w:r>
          </w:p>
        </w:tc>
      </w:tr>
      <w:tr w:rsidRPr="00FF075C" w:rsidR="00AA495A" w:rsidTr="00BA0D77" w14:paraId="54E3C49A" w14:textId="77777777">
        <w:tc>
          <w:tcPr>
            <w:tcW w:w="796" w:type="pct"/>
            <w:shd w:val="clear" w:color="auto" w:fill="auto"/>
          </w:tcPr>
          <w:p w:rsidR="00AA495A" w:rsidP="00BA0D77" w:rsidRDefault="00AA495A" w14:paraId="699E6591" w14:textId="79FFA4DE">
            <w:pPr>
              <w:rPr>
                <w:szCs w:val="20"/>
              </w:rPr>
            </w:pPr>
            <w:r>
              <w:rPr>
                <w:szCs w:val="20"/>
              </w:rPr>
              <w:t>System:</w:t>
            </w:r>
          </w:p>
        </w:tc>
        <w:tc>
          <w:tcPr>
            <w:tcW w:w="4204" w:type="pct"/>
            <w:shd w:val="clear" w:color="auto" w:fill="auto"/>
          </w:tcPr>
          <w:p w:rsidR="00AA495A" w:rsidP="00BA0D77" w:rsidRDefault="00AA495A" w14:paraId="7CAB5B8A" w14:textId="78666338">
            <w:pPr>
              <w:rPr>
                <w:szCs w:val="20"/>
              </w:rPr>
            </w:pPr>
            <w:r w:rsidRPr="00FC67E8">
              <w:rPr>
                <w:szCs w:val="20"/>
              </w:rPr>
              <w:t>If a newer version is available, the relevant files will be downloaded</w:t>
            </w:r>
            <w:r>
              <w:rPr>
                <w:szCs w:val="20"/>
              </w:rPr>
              <w:t xml:space="preserve"> </w:t>
            </w:r>
            <w:r w:rsidRPr="00FC67E8">
              <w:rPr>
                <w:szCs w:val="20"/>
              </w:rPr>
              <w:t>directly to the vending machine</w:t>
            </w:r>
            <w:r>
              <w:rPr>
                <w:szCs w:val="20"/>
              </w:rPr>
              <w:t xml:space="preserve"> </w:t>
            </w:r>
            <w:r w:rsidRPr="00AA495A">
              <w:rPr>
                <w:szCs w:val="20"/>
              </w:rPr>
              <w:t>through the mobile network connection</w:t>
            </w:r>
            <w:r>
              <w:rPr>
                <w:szCs w:val="20"/>
              </w:rPr>
              <w:t xml:space="preserve">. </w:t>
            </w:r>
          </w:p>
        </w:tc>
      </w:tr>
      <w:tr w:rsidRPr="00FF075C" w:rsidR="00AA495A" w:rsidTr="00BA0D77" w14:paraId="5E2B76DE" w14:textId="77777777">
        <w:tc>
          <w:tcPr>
            <w:tcW w:w="796" w:type="pct"/>
            <w:shd w:val="clear" w:color="auto" w:fill="auto"/>
          </w:tcPr>
          <w:p w:rsidR="00AA495A" w:rsidP="00BA0D77" w:rsidRDefault="00AA495A" w14:paraId="56DC55E9" w14:textId="7733780E">
            <w:pPr>
              <w:rPr>
                <w:szCs w:val="20"/>
              </w:rPr>
            </w:pPr>
            <w:r>
              <w:rPr>
                <w:szCs w:val="20"/>
              </w:rPr>
              <w:t>System:</w:t>
            </w:r>
          </w:p>
        </w:tc>
        <w:tc>
          <w:tcPr>
            <w:tcW w:w="4204" w:type="pct"/>
            <w:shd w:val="clear" w:color="auto" w:fill="auto"/>
          </w:tcPr>
          <w:p w:rsidRPr="00FC67E8" w:rsidR="00AA495A" w:rsidP="00BA0D77" w:rsidRDefault="00AA495A" w14:paraId="5DD8B884" w14:textId="0C91A30E">
            <w:pPr>
              <w:rPr>
                <w:szCs w:val="20"/>
              </w:rPr>
            </w:pPr>
            <w:r>
              <w:rPr>
                <w:szCs w:val="20"/>
              </w:rPr>
              <w:t xml:space="preserve">Now System will notify </w:t>
            </w:r>
            <w:r w:rsidRPr="00FC67E8">
              <w:rPr>
                <w:szCs w:val="20"/>
              </w:rPr>
              <w:t>the service</w:t>
            </w:r>
            <w:r>
              <w:rPr>
                <w:szCs w:val="20"/>
              </w:rPr>
              <w:t xml:space="preserve"> </w:t>
            </w:r>
            <w:r w:rsidRPr="00FC67E8">
              <w:rPr>
                <w:szCs w:val="20"/>
              </w:rPr>
              <w:t>operator that they should restart the vending machine after the service has finished</w:t>
            </w:r>
            <w:r>
              <w:rPr>
                <w:szCs w:val="20"/>
              </w:rPr>
              <w:t>.</w:t>
            </w:r>
          </w:p>
        </w:tc>
      </w:tr>
      <w:tr w:rsidRPr="00FF075C" w:rsidR="00FC67E8" w:rsidTr="00BA0D77" w14:paraId="6D26C413" w14:textId="77777777">
        <w:tc>
          <w:tcPr>
            <w:tcW w:w="796" w:type="pct"/>
            <w:shd w:val="clear" w:color="auto" w:fill="auto"/>
          </w:tcPr>
          <w:p w:rsidR="00FC67E8" w:rsidP="00BA0D77" w:rsidRDefault="00FC67E8" w14:paraId="20DD7A91" w14:textId="5AF39030">
            <w:pPr>
              <w:rPr>
                <w:szCs w:val="20"/>
              </w:rPr>
            </w:pPr>
            <w:r>
              <w:rPr>
                <w:szCs w:val="20"/>
              </w:rPr>
              <w:t>Service Operator:</w:t>
            </w:r>
          </w:p>
        </w:tc>
        <w:tc>
          <w:tcPr>
            <w:tcW w:w="4204" w:type="pct"/>
            <w:shd w:val="clear" w:color="auto" w:fill="auto"/>
          </w:tcPr>
          <w:p w:rsidR="00FC67E8" w:rsidP="00BA0D77" w:rsidRDefault="00FC67E8" w14:paraId="6BB3D607" w14:textId="7702F947">
            <w:pPr>
              <w:rPr>
                <w:szCs w:val="20"/>
              </w:rPr>
            </w:pPr>
            <w:r>
              <w:rPr>
                <w:szCs w:val="20"/>
              </w:rPr>
              <w:t>Now the operator finishes</w:t>
            </w:r>
            <w:r w:rsidRPr="00FC67E8">
              <w:rPr>
                <w:szCs w:val="20"/>
              </w:rPr>
              <w:t xml:space="preserve"> by turning the power off and</w:t>
            </w:r>
            <w:r w:rsidR="00AA495A">
              <w:rPr>
                <w:szCs w:val="20"/>
              </w:rPr>
              <w:t xml:space="preserve"> </w:t>
            </w:r>
            <w:r w:rsidRPr="00FC67E8">
              <w:rPr>
                <w:szCs w:val="20"/>
              </w:rPr>
              <w:t>on again</w:t>
            </w:r>
            <w:r>
              <w:rPr>
                <w:szCs w:val="20"/>
              </w:rPr>
              <w:t xml:space="preserve">. </w:t>
            </w:r>
          </w:p>
        </w:tc>
      </w:tr>
      <w:tr w:rsidRPr="00FF075C" w:rsidR="00AA495A" w:rsidTr="00BA0D77" w14:paraId="19AE29B1" w14:textId="77777777">
        <w:tc>
          <w:tcPr>
            <w:tcW w:w="796" w:type="pct"/>
            <w:shd w:val="clear" w:color="auto" w:fill="auto"/>
          </w:tcPr>
          <w:p w:rsidR="00AA495A" w:rsidP="00BA0D77" w:rsidRDefault="00AA495A" w14:paraId="1B43937D" w14:textId="4EDAFF17">
            <w:pPr>
              <w:rPr>
                <w:szCs w:val="20"/>
              </w:rPr>
            </w:pPr>
            <w:r>
              <w:rPr>
                <w:szCs w:val="20"/>
              </w:rPr>
              <w:t>System:</w:t>
            </w:r>
          </w:p>
        </w:tc>
        <w:tc>
          <w:tcPr>
            <w:tcW w:w="4204" w:type="pct"/>
            <w:shd w:val="clear" w:color="auto" w:fill="auto"/>
          </w:tcPr>
          <w:p w:rsidR="00AA495A" w:rsidP="00BA0D77" w:rsidRDefault="00AA495A" w14:paraId="0A7DDDAF" w14:textId="7324DC01">
            <w:pPr>
              <w:rPr>
                <w:szCs w:val="20"/>
              </w:rPr>
            </w:pPr>
            <w:r w:rsidRPr="00AA495A">
              <w:rPr>
                <w:szCs w:val="20"/>
              </w:rPr>
              <w:t>When the system powers up again, the newer software files will automatically come into place, and the software version number will have been updated too.</w:t>
            </w:r>
          </w:p>
        </w:tc>
      </w:tr>
    </w:tbl>
    <w:p w:rsidR="0052627A" w:rsidP="0052627A" w:rsidRDefault="0052627A" w14:paraId="5ABDA1B7" w14:textId="77777777"/>
    <w:p w:rsidR="00FC67E8" w:rsidP="0052627A" w:rsidRDefault="00FC67E8" w14:paraId="2A331940" w14:textId="77777777"/>
    <w:p w:rsidR="00FC67E8" w:rsidP="00FC67E8" w:rsidRDefault="00FC67E8" w14:paraId="393AA60E" w14:textId="22F8CCDF">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5" w:id="19"/>
      <w:r>
        <w:t>UC</w:t>
      </w:r>
      <w:r w:rsidR="00AA495A">
        <w:t>8</w:t>
      </w:r>
      <w:r>
        <w:t xml:space="preserve"> Update config file</w:t>
      </w:r>
      <w:bookmarkEnd w:id="19"/>
    </w:p>
    <w:p w:rsidR="00FC67E8" w:rsidP="00FC67E8" w:rsidRDefault="00FC67E8" w14:paraId="1A0146B2" w14:textId="77777777">
      <w:pPr>
        <w:rPr>
          <w:szCs w:val="20"/>
        </w:rPr>
      </w:pPr>
    </w:p>
    <w:p w:rsidR="00FC67E8" w:rsidP="00FC67E8" w:rsidRDefault="00FC67E8" w14:paraId="3E01EBD0" w14:textId="238B56AC">
      <w:pPr>
        <w:rPr>
          <w:szCs w:val="20"/>
        </w:rPr>
      </w:pPr>
      <w:r>
        <w:rPr>
          <w:szCs w:val="20"/>
        </w:rPr>
        <w:t xml:space="preserve">This use provides the capability for a </w:t>
      </w:r>
      <w:r w:rsidR="00E57D37">
        <w:rPr>
          <w:i/>
          <w:iCs/>
          <w:szCs w:val="20"/>
        </w:rPr>
        <w:t>Maintenance</w:t>
      </w:r>
      <w:r w:rsidRPr="006C426B">
        <w:rPr>
          <w:i/>
          <w:iCs/>
          <w:szCs w:val="20"/>
        </w:rPr>
        <w:t xml:space="preserve"> operator </w:t>
      </w:r>
      <w:r>
        <w:rPr>
          <w:szCs w:val="20"/>
        </w:rPr>
        <w:t xml:space="preserve">to successfully </w:t>
      </w:r>
      <w:r w:rsidR="00E57D37">
        <w:rPr>
          <w:szCs w:val="20"/>
        </w:rPr>
        <w:t xml:space="preserve">update the product information by copying a new config file onto the hard disk of the machine. </w:t>
      </w:r>
      <w:r w:rsidRPr="00F20161" w:rsidR="00F20161">
        <w:rPr>
          <w:szCs w:val="20"/>
        </w:rPr>
        <w:t>There will be a configuration file on the hard disk of the machine which specifies</w:t>
      </w:r>
      <w:r w:rsidR="00F20161">
        <w:rPr>
          <w:szCs w:val="20"/>
        </w:rPr>
        <w:t xml:space="preserve"> </w:t>
      </w:r>
      <w:r w:rsidRPr="00F20161" w:rsidR="00F20161">
        <w:rPr>
          <w:szCs w:val="20"/>
        </w:rPr>
        <w:t>the product information, so the system knows what products are available, their cost, and which shelves they are</w:t>
      </w:r>
      <w:r w:rsidR="00F20161">
        <w:rPr>
          <w:szCs w:val="20"/>
        </w:rPr>
        <w:t xml:space="preserve"> </w:t>
      </w:r>
      <w:r w:rsidRPr="00F20161" w:rsidR="00F20161">
        <w:rPr>
          <w:szCs w:val="20"/>
        </w:rPr>
        <w:t>on.</w:t>
      </w:r>
    </w:p>
    <w:p w:rsidRPr="00EA1B7E" w:rsidR="00FC67E8" w:rsidP="00FC67E8" w:rsidRDefault="00FC67E8" w14:paraId="6AC05989" w14:textId="77777777">
      <w:pPr>
        <w:pStyle w:val="BasicFlowHeading"/>
        <w:rPr>
          <w:i w:val="0"/>
          <w:iCs w:val="0"/>
        </w:rPr>
      </w:pPr>
      <w:bookmarkStart w:name="_Toc160393046" w:id="20"/>
      <w:r w:rsidRPr="00EA1B7E">
        <w:rPr>
          <w:i w:val="0"/>
          <w:iCs w:val="0"/>
        </w:rPr>
        <w:t>Basic Flow of Events</w:t>
      </w:r>
      <w:bookmarkEnd w:id="20"/>
    </w:p>
    <w:p w:rsidRPr="0077541F" w:rsidR="00FC67E8" w:rsidP="00FC67E8" w:rsidRDefault="00FC67E8" w14:paraId="7037C7D7" w14:textId="77777777"/>
    <w:p w:rsidR="00FC67E8" w:rsidP="00FC67E8" w:rsidRDefault="00FC67E8" w14:paraId="26FA729A" w14:textId="60677AD8">
      <w:pPr>
        <w:rPr>
          <w:szCs w:val="20"/>
        </w:rPr>
      </w:pPr>
      <w:r>
        <w:rPr>
          <w:szCs w:val="20"/>
        </w:rPr>
        <w:t xml:space="preserve">The use case begins </w:t>
      </w:r>
      <w:r w:rsidR="00E57D37">
        <w:rPr>
          <w:szCs w:val="20"/>
        </w:rPr>
        <w:t>after</w:t>
      </w:r>
      <w:r>
        <w:rPr>
          <w:szCs w:val="20"/>
        </w:rPr>
        <w:t xml:space="preserve"> </w:t>
      </w:r>
      <w:r>
        <w:rPr>
          <w:szCs w:val="20"/>
        </w:rPr>
        <w:softHyphen/>
        <w:t xml:space="preserve">a </w:t>
      </w:r>
      <w:r w:rsidR="00E57D37">
        <w:rPr>
          <w:szCs w:val="20"/>
        </w:rPr>
        <w:t>maintenance</w:t>
      </w:r>
      <w:r>
        <w:rPr>
          <w:szCs w:val="20"/>
        </w:rPr>
        <w:t xml:space="preserve"> operator</w:t>
      </w:r>
      <w:r w:rsidR="00E57D37">
        <w:rPr>
          <w:szCs w:val="20"/>
        </w:rPr>
        <w:t xml:space="preserve"> successfully </w:t>
      </w:r>
      <w:r w:rsidR="00F20161">
        <w:rPr>
          <w:szCs w:val="20"/>
        </w:rPr>
        <w:t>add or remove</w:t>
      </w:r>
      <w:r w:rsidR="00E57D37">
        <w:rPr>
          <w:szCs w:val="20"/>
        </w:rPr>
        <w:t xml:space="preserve"> the stocks in the vending machine</w:t>
      </w:r>
      <w:r w:rsidRPr="00F20161" w:rsidR="00F20161">
        <w:rPr>
          <w:szCs w:val="20"/>
        </w:rPr>
        <w:t xml:space="preserve"> or when the shelf number that a product</w:t>
      </w:r>
      <w:r w:rsidR="00F20161">
        <w:rPr>
          <w:szCs w:val="20"/>
        </w:rPr>
        <w:t xml:space="preserve"> </w:t>
      </w:r>
      <w:r w:rsidRPr="00F20161" w:rsidR="00F20161">
        <w:rPr>
          <w:szCs w:val="20"/>
        </w:rPr>
        <w:t>has been placed onto changes</w:t>
      </w:r>
      <w:r w:rsidR="00F20161">
        <w:rPr>
          <w:szCs w:val="20"/>
        </w:rPr>
        <w:t>.</w:t>
      </w:r>
    </w:p>
    <w:p w:rsidR="00FC67E8" w:rsidP="00FC67E8" w:rsidRDefault="00FC67E8" w14:paraId="710B3C35"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35"/>
        <w:gridCol w:w="7581"/>
      </w:tblGrid>
      <w:tr w:rsidRPr="00FF075C" w:rsidR="00FC67E8" w:rsidTr="00BA0D77" w14:paraId="541F40A4" w14:textId="77777777">
        <w:tc>
          <w:tcPr>
            <w:tcW w:w="796" w:type="pct"/>
            <w:shd w:val="clear" w:color="auto" w:fill="auto"/>
          </w:tcPr>
          <w:p w:rsidRPr="00FF075C" w:rsidR="00FC67E8" w:rsidP="00BA0D77" w:rsidRDefault="00FC67E8" w14:paraId="05E014CA" w14:textId="77777777">
            <w:pPr>
              <w:rPr>
                <w:szCs w:val="20"/>
              </w:rPr>
            </w:pPr>
            <w:r>
              <w:rPr>
                <w:szCs w:val="20"/>
              </w:rPr>
              <w:t>Service</w:t>
            </w:r>
            <w:r w:rsidRPr="00AB400B">
              <w:rPr>
                <w:szCs w:val="20"/>
              </w:rPr>
              <w:t xml:space="preserve"> operator</w:t>
            </w:r>
            <w:r>
              <w:rPr>
                <w:szCs w:val="20"/>
              </w:rPr>
              <w:t>:</w:t>
            </w:r>
          </w:p>
        </w:tc>
        <w:tc>
          <w:tcPr>
            <w:tcW w:w="4204" w:type="pct"/>
            <w:shd w:val="clear" w:color="auto" w:fill="auto"/>
          </w:tcPr>
          <w:p w:rsidRPr="00FF075C" w:rsidR="00FC67E8" w:rsidP="00BA0D77" w:rsidRDefault="00E57D37" w14:paraId="008A4900" w14:textId="63383933">
            <w:pPr>
              <w:rPr>
                <w:szCs w:val="20"/>
              </w:rPr>
            </w:pPr>
            <w:r>
              <w:rPr>
                <w:szCs w:val="20"/>
              </w:rPr>
              <w:t xml:space="preserve">Then update </w:t>
            </w:r>
            <w:r w:rsidRPr="00E57D37">
              <w:rPr>
                <w:szCs w:val="20"/>
              </w:rPr>
              <w:t>the details of the products which are in the machine</w:t>
            </w:r>
            <w:r>
              <w:rPr>
                <w:szCs w:val="20"/>
              </w:rPr>
              <w:t xml:space="preserve"> and </w:t>
            </w:r>
            <w:r w:rsidRPr="00E57D37">
              <w:rPr>
                <w:szCs w:val="20"/>
              </w:rPr>
              <w:t xml:space="preserve">copy </w:t>
            </w:r>
            <w:r>
              <w:rPr>
                <w:szCs w:val="20"/>
              </w:rPr>
              <w:t>the</w:t>
            </w:r>
            <w:r w:rsidRPr="00E57D37">
              <w:rPr>
                <w:szCs w:val="20"/>
              </w:rPr>
              <w:t xml:space="preserve"> new configuration file onto the hard disk of the machine</w:t>
            </w:r>
            <w:r>
              <w:rPr>
                <w:szCs w:val="20"/>
              </w:rPr>
              <w:t xml:space="preserve">. </w:t>
            </w:r>
          </w:p>
        </w:tc>
      </w:tr>
      <w:tr w:rsidRPr="00FF075C" w:rsidR="00FC67E8" w:rsidTr="00BA0D77" w14:paraId="0CAC984D" w14:textId="77777777">
        <w:tc>
          <w:tcPr>
            <w:tcW w:w="796" w:type="pct"/>
            <w:shd w:val="clear" w:color="auto" w:fill="auto"/>
          </w:tcPr>
          <w:p w:rsidR="00FC67E8" w:rsidP="00BA0D77" w:rsidRDefault="00AA495A" w14:paraId="4DFFC3E5" w14:textId="5FDA6B07">
            <w:pPr>
              <w:rPr>
                <w:szCs w:val="20"/>
              </w:rPr>
            </w:pPr>
            <w:r>
              <w:rPr>
                <w:szCs w:val="20"/>
              </w:rPr>
              <w:t>System:</w:t>
            </w:r>
          </w:p>
        </w:tc>
        <w:tc>
          <w:tcPr>
            <w:tcW w:w="4204" w:type="pct"/>
            <w:shd w:val="clear" w:color="auto" w:fill="auto"/>
          </w:tcPr>
          <w:p w:rsidR="00FC67E8" w:rsidP="00BA0D77" w:rsidRDefault="00E57D37" w14:paraId="680B1835" w14:textId="7EF7524F">
            <w:pPr>
              <w:rPr>
                <w:szCs w:val="20"/>
              </w:rPr>
            </w:pPr>
            <w:r>
              <w:rPr>
                <w:szCs w:val="20"/>
              </w:rPr>
              <w:t>T</w:t>
            </w:r>
            <w:r w:rsidRPr="00E57D37">
              <w:rPr>
                <w:szCs w:val="20"/>
              </w:rPr>
              <w:t>he vending system will automatically send confirmation to the</w:t>
            </w:r>
            <w:r>
              <w:rPr>
                <w:szCs w:val="20"/>
              </w:rPr>
              <w:t xml:space="preserve"> </w:t>
            </w:r>
            <w:r w:rsidRPr="00E57D37">
              <w:rPr>
                <w:szCs w:val="20"/>
              </w:rPr>
              <w:t>service company that the maintenance is complete</w:t>
            </w:r>
            <w:r w:rsidR="00AA495A">
              <w:rPr>
                <w:szCs w:val="20"/>
              </w:rPr>
              <w:t>.</w:t>
            </w:r>
          </w:p>
        </w:tc>
      </w:tr>
    </w:tbl>
    <w:p w:rsidR="00FC67E8" w:rsidP="0052627A" w:rsidRDefault="00FC67E8" w14:paraId="48EFF945" w14:textId="77777777"/>
    <w:p w:rsidR="00F20161" w:rsidP="00F20161" w:rsidRDefault="00F20161" w14:paraId="48FB857E" w14:textId="6A29DEF2">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7" w:id="21"/>
      <w:r>
        <w:t>UC</w:t>
      </w:r>
      <w:r w:rsidR="00AA495A">
        <w:t>9</w:t>
      </w:r>
      <w:r>
        <w:t xml:space="preserve"> Receive notification</w:t>
      </w:r>
      <w:r w:rsidR="000D179B">
        <w:t xml:space="preserve">: </w:t>
      </w:r>
      <w:r w:rsidR="00AA495A">
        <w:rPr>
          <w:iCs/>
        </w:rPr>
        <w:t>Restock report</w:t>
      </w:r>
      <w:bookmarkEnd w:id="21"/>
    </w:p>
    <w:p w:rsidR="00F20161" w:rsidP="00F20161" w:rsidRDefault="00F20161" w14:paraId="743D026B" w14:textId="77777777">
      <w:pPr>
        <w:rPr>
          <w:szCs w:val="20"/>
        </w:rPr>
      </w:pPr>
    </w:p>
    <w:p w:rsidR="00AA495A" w:rsidP="00AA495A" w:rsidRDefault="00AA495A" w14:paraId="4E68C331" w14:textId="5B37ACD7">
      <w:pPr>
        <w:rPr>
          <w:szCs w:val="20"/>
        </w:rPr>
      </w:pPr>
      <w:r w:rsidRPr="002D2024">
        <w:rPr>
          <w:szCs w:val="20"/>
        </w:rPr>
        <w:t>The use case begins when</w:t>
      </w:r>
      <w:r w:rsidRPr="000D179B">
        <w:rPr>
          <w:szCs w:val="20"/>
        </w:rPr>
        <w:t xml:space="preserve"> low stock is detected for one or more items</w:t>
      </w:r>
      <w:r>
        <w:rPr>
          <w:szCs w:val="20"/>
        </w:rPr>
        <w:t xml:space="preserve"> in the vending machine</w:t>
      </w:r>
      <w:r w:rsidRPr="002D2024">
        <w:rPr>
          <w:szCs w:val="20"/>
        </w:rPr>
        <w:t>.</w:t>
      </w:r>
      <w:r>
        <w:rPr>
          <w:szCs w:val="20"/>
        </w:rPr>
        <w:t xml:space="preserve"> </w:t>
      </w:r>
      <w:r w:rsidRPr="000D179B">
        <w:rPr>
          <w:szCs w:val="20"/>
        </w:rPr>
        <w:t>When</w:t>
      </w:r>
      <w:r>
        <w:rPr>
          <w:szCs w:val="20"/>
        </w:rPr>
        <w:t xml:space="preserve"> </w:t>
      </w:r>
      <w:r w:rsidRPr="000D179B">
        <w:rPr>
          <w:szCs w:val="20"/>
        </w:rPr>
        <w:t>it is detected that the machine has begun to run out of certain items, the software will notify a service company</w:t>
      </w:r>
      <w:r>
        <w:rPr>
          <w:szCs w:val="20"/>
        </w:rPr>
        <w:t xml:space="preserve"> </w:t>
      </w:r>
      <w:r w:rsidRPr="000D179B">
        <w:rPr>
          <w:szCs w:val="20"/>
        </w:rPr>
        <w:t>that maintains the vending machine</w:t>
      </w:r>
      <w:r>
        <w:rPr>
          <w:szCs w:val="20"/>
        </w:rPr>
        <w:t>.</w:t>
      </w:r>
    </w:p>
    <w:p w:rsidRPr="00AA495A" w:rsidR="00AA495A" w:rsidP="00AA495A" w:rsidRDefault="00AA495A" w14:paraId="212235FB" w14:textId="3EB5B042">
      <w:pPr>
        <w:pStyle w:val="BasicFlowHeading"/>
        <w:rPr>
          <w:i w:val="0"/>
          <w:iCs w:val="0"/>
        </w:rPr>
      </w:pPr>
      <w:bookmarkStart w:name="_Toc160393048" w:id="22"/>
      <w:r w:rsidRPr="00EA1B7E">
        <w:rPr>
          <w:i w:val="0"/>
          <w:iCs w:val="0"/>
        </w:rPr>
        <w:t>Basic Flow of Events</w:t>
      </w:r>
      <w:bookmarkEnd w:id="22"/>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97"/>
        <w:gridCol w:w="7619"/>
      </w:tblGrid>
      <w:tr w:rsidRPr="00FF075C" w:rsidR="00AA495A" w:rsidTr="003B65C2" w14:paraId="7584107F" w14:textId="77777777">
        <w:tc>
          <w:tcPr>
            <w:tcW w:w="775" w:type="pct"/>
            <w:shd w:val="clear" w:color="auto" w:fill="auto"/>
          </w:tcPr>
          <w:p w:rsidRPr="00FF075C" w:rsidR="00AA495A" w:rsidP="003B65C2" w:rsidRDefault="00AA495A" w14:paraId="387DACA3" w14:textId="77FC0435">
            <w:pPr>
              <w:rPr>
                <w:szCs w:val="20"/>
              </w:rPr>
            </w:pPr>
            <w:r>
              <w:rPr>
                <w:szCs w:val="20"/>
              </w:rPr>
              <w:t>System:</w:t>
            </w:r>
          </w:p>
        </w:tc>
        <w:tc>
          <w:tcPr>
            <w:tcW w:w="4225" w:type="pct"/>
            <w:shd w:val="clear" w:color="auto" w:fill="auto"/>
          </w:tcPr>
          <w:p w:rsidRPr="00FF075C" w:rsidR="00AA495A" w:rsidP="003B65C2" w:rsidRDefault="00AA495A" w14:paraId="4854BA83" w14:textId="4AB82941">
            <w:pPr>
              <w:rPr>
                <w:szCs w:val="20"/>
              </w:rPr>
            </w:pPr>
            <w:r>
              <w:rPr>
                <w:szCs w:val="20"/>
              </w:rPr>
              <w:t>P</w:t>
            </w:r>
            <w:r w:rsidRPr="000D179B">
              <w:rPr>
                <w:szCs w:val="20"/>
              </w:rPr>
              <w:t>repare</w:t>
            </w:r>
            <w:r>
              <w:rPr>
                <w:szCs w:val="20"/>
              </w:rPr>
              <w:t>s</w:t>
            </w:r>
            <w:r w:rsidRPr="000D179B">
              <w:rPr>
                <w:szCs w:val="20"/>
              </w:rPr>
              <w:t xml:space="preserve"> a stock report which contain</w:t>
            </w:r>
            <w:r>
              <w:rPr>
                <w:szCs w:val="20"/>
              </w:rPr>
              <w:t>s</w:t>
            </w:r>
            <w:r w:rsidRPr="000D179B">
              <w:rPr>
                <w:szCs w:val="20"/>
              </w:rPr>
              <w:t xml:space="preserve"> the following: for each item in the machine, its name and current stock level; the date and time of the</w:t>
            </w:r>
            <w:r>
              <w:rPr>
                <w:szCs w:val="20"/>
              </w:rPr>
              <w:t xml:space="preserve"> </w:t>
            </w:r>
            <w:r w:rsidRPr="000D179B">
              <w:rPr>
                <w:szCs w:val="20"/>
              </w:rPr>
              <w:t>report; the ID of the vending machine to which the report relates</w:t>
            </w:r>
            <w:r>
              <w:rPr>
                <w:szCs w:val="20"/>
              </w:rPr>
              <w:t xml:space="preserve">. </w:t>
            </w:r>
          </w:p>
        </w:tc>
      </w:tr>
      <w:tr w:rsidRPr="00FF075C" w:rsidR="00AA495A" w:rsidTr="003B65C2" w14:paraId="5D571FD1" w14:textId="77777777">
        <w:tc>
          <w:tcPr>
            <w:tcW w:w="775" w:type="pct"/>
            <w:shd w:val="clear" w:color="auto" w:fill="auto"/>
          </w:tcPr>
          <w:p w:rsidR="00AA495A" w:rsidP="003B65C2" w:rsidRDefault="00AA495A" w14:paraId="6B7C58D0" w14:textId="09C75E53">
            <w:pPr>
              <w:rPr>
                <w:szCs w:val="20"/>
              </w:rPr>
            </w:pPr>
            <w:r>
              <w:rPr>
                <w:szCs w:val="20"/>
              </w:rPr>
              <w:t>System:</w:t>
            </w:r>
          </w:p>
        </w:tc>
        <w:tc>
          <w:tcPr>
            <w:tcW w:w="4225" w:type="pct"/>
            <w:shd w:val="clear" w:color="auto" w:fill="auto"/>
          </w:tcPr>
          <w:p w:rsidR="00AA495A" w:rsidP="003B65C2" w:rsidRDefault="00AA495A" w14:paraId="1C680366" w14:textId="407A46C8">
            <w:pPr>
              <w:rPr>
                <w:szCs w:val="20"/>
              </w:rPr>
            </w:pPr>
            <w:r w:rsidRPr="00FA21A7">
              <w:rPr>
                <w:szCs w:val="20"/>
              </w:rPr>
              <w:t>Once the stock report has been prepared,</w:t>
            </w:r>
            <w:r>
              <w:rPr>
                <w:szCs w:val="20"/>
              </w:rPr>
              <w:t xml:space="preserve"> </w:t>
            </w:r>
            <w:r w:rsidRPr="00FA21A7">
              <w:rPr>
                <w:szCs w:val="20"/>
              </w:rPr>
              <w:t>the system will send the report to the ‘service notification system</w:t>
            </w:r>
          </w:p>
        </w:tc>
      </w:tr>
      <w:tr w:rsidRPr="00FF075C" w:rsidR="00AA495A" w:rsidTr="003B65C2" w14:paraId="0D2526F0" w14:textId="77777777">
        <w:tc>
          <w:tcPr>
            <w:tcW w:w="775" w:type="pct"/>
            <w:shd w:val="clear" w:color="auto" w:fill="auto"/>
          </w:tcPr>
          <w:p w:rsidRPr="00FF075C" w:rsidR="00AA495A" w:rsidP="003B65C2" w:rsidRDefault="00AA495A" w14:paraId="6679E154" w14:textId="77777777">
            <w:pPr>
              <w:rPr>
                <w:szCs w:val="20"/>
              </w:rPr>
            </w:pPr>
            <w:r>
              <w:rPr>
                <w:szCs w:val="20"/>
              </w:rPr>
              <w:t>Servicing Company:</w:t>
            </w:r>
          </w:p>
        </w:tc>
        <w:tc>
          <w:tcPr>
            <w:tcW w:w="4225" w:type="pct"/>
            <w:shd w:val="clear" w:color="auto" w:fill="auto"/>
          </w:tcPr>
          <w:p w:rsidRPr="00FF075C" w:rsidR="00AA495A" w:rsidP="003B65C2" w:rsidRDefault="00AA495A" w14:paraId="6CC643D5" w14:textId="77777777">
            <w:pPr>
              <w:rPr>
                <w:szCs w:val="20"/>
              </w:rPr>
            </w:pPr>
            <w:r>
              <w:rPr>
                <w:szCs w:val="20"/>
              </w:rPr>
              <w:t xml:space="preserve">Sends </w:t>
            </w:r>
            <w:r w:rsidRPr="00FA21A7">
              <w:rPr>
                <w:szCs w:val="20"/>
              </w:rPr>
              <w:t>a service operator</w:t>
            </w:r>
            <w:r>
              <w:rPr>
                <w:szCs w:val="20"/>
              </w:rPr>
              <w:t xml:space="preserve"> </w:t>
            </w:r>
            <w:r w:rsidRPr="00FA21A7">
              <w:rPr>
                <w:szCs w:val="20"/>
              </w:rPr>
              <w:t xml:space="preserve">subsequently to </w:t>
            </w:r>
            <w:r>
              <w:rPr>
                <w:szCs w:val="20"/>
              </w:rPr>
              <w:t>restock</w:t>
            </w:r>
            <w:r w:rsidRPr="00FA21A7">
              <w:rPr>
                <w:szCs w:val="20"/>
              </w:rPr>
              <w:t xml:space="preserve"> the machine</w:t>
            </w:r>
          </w:p>
        </w:tc>
      </w:tr>
    </w:tbl>
    <w:p w:rsidRPr="0052627A" w:rsidR="00F20161" w:rsidP="00F20161" w:rsidRDefault="00F20161" w14:paraId="229CDB6C" w14:textId="77777777"/>
    <w:p w:rsidRPr="00EA1B7E" w:rsidR="000D179B" w:rsidP="000D179B" w:rsidRDefault="000D179B" w14:paraId="2723328E" w14:textId="77777777">
      <w:pPr>
        <w:pStyle w:val="AlternativeFlowsHeading"/>
        <w:rPr>
          <w:i w:val="0"/>
          <w:iCs w:val="0"/>
        </w:rPr>
      </w:pPr>
      <w:bookmarkStart w:name="_Toc160393049" w:id="23"/>
      <w:r w:rsidRPr="00EA1B7E">
        <w:rPr>
          <w:i w:val="0"/>
          <w:iCs w:val="0"/>
        </w:rPr>
        <w:t>Alternative Flows</w:t>
      </w:r>
      <w:bookmarkEnd w:id="23"/>
    </w:p>
    <w:p w:rsidRPr="00195FA2" w:rsidR="00FA21A7" w:rsidP="00FA21A7" w:rsidRDefault="00FA21A7" w14:paraId="6FC0AEDC" w14:textId="77777777">
      <w:pPr>
        <w:rPr>
          <w:sz w:val="6"/>
          <w:szCs w:val="6"/>
        </w:rPr>
      </w:pPr>
    </w:p>
    <w:p w:rsidRPr="00EA1B7E" w:rsidR="00FA21A7" w:rsidP="00FA21A7" w:rsidRDefault="00FA21A7" w14:paraId="4E01134D" w14:textId="0C14E712">
      <w:pPr>
        <w:pStyle w:val="AlternativeFlow"/>
        <w:rPr>
          <w:i w:val="0"/>
          <w:iCs/>
        </w:rPr>
      </w:pPr>
      <w:bookmarkStart w:name="_Toc160393050" w:id="24"/>
      <w:r w:rsidRPr="00EA1B7E">
        <w:rPr>
          <w:i w:val="0"/>
          <w:iCs/>
        </w:rPr>
        <w:t>A</w:t>
      </w:r>
      <w:r w:rsidR="00AA495A">
        <w:rPr>
          <w:i w:val="0"/>
          <w:iCs/>
        </w:rPr>
        <w:t>1</w:t>
      </w:r>
      <w:r w:rsidRPr="00EA1B7E">
        <w:rPr>
          <w:i w:val="0"/>
          <w:iCs/>
        </w:rPr>
        <w:t xml:space="preserve"> – </w:t>
      </w:r>
      <w:r w:rsidRPr="000D179B">
        <w:rPr>
          <w:i w:val="0"/>
          <w:iCs/>
        </w:rPr>
        <w:t xml:space="preserve">Receive notification: </w:t>
      </w:r>
      <w:r>
        <w:rPr>
          <w:i w:val="0"/>
          <w:iCs/>
        </w:rPr>
        <w:t>Faulty report</w:t>
      </w:r>
      <w:bookmarkEnd w:id="24"/>
    </w:p>
    <w:p w:rsidR="00FA21A7" w:rsidP="00FA21A7" w:rsidRDefault="00FA21A7" w14:paraId="1A4E41AC" w14:textId="73381681">
      <w:pPr>
        <w:rPr>
          <w:szCs w:val="20"/>
        </w:rPr>
      </w:pPr>
      <w:r w:rsidRPr="002D2024">
        <w:rPr>
          <w:szCs w:val="20"/>
        </w:rPr>
        <w:t>The use case begins when</w:t>
      </w:r>
      <w:r w:rsidRPr="000D179B">
        <w:rPr>
          <w:szCs w:val="20"/>
        </w:rPr>
        <w:t xml:space="preserve"> </w:t>
      </w:r>
      <w:r w:rsidRPr="00FA21A7">
        <w:rPr>
          <w:szCs w:val="20"/>
        </w:rPr>
        <w:t>a fault is detected in the machine during the dispensing process (such as a component becoming unresponsive)</w:t>
      </w:r>
      <w:r>
        <w:rPr>
          <w:szCs w:val="20"/>
        </w:rPr>
        <w:t xml:space="preserve">. </w:t>
      </w:r>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97"/>
        <w:gridCol w:w="7619"/>
      </w:tblGrid>
      <w:tr w:rsidRPr="00FF075C" w:rsidR="00FA21A7" w:rsidTr="00BA0D77" w14:paraId="5B38F8EC" w14:textId="77777777">
        <w:tc>
          <w:tcPr>
            <w:tcW w:w="775" w:type="pct"/>
            <w:shd w:val="clear" w:color="auto" w:fill="auto"/>
          </w:tcPr>
          <w:p w:rsidRPr="00FF075C" w:rsidR="00FA21A7" w:rsidP="00BA0D77" w:rsidRDefault="00AA495A" w14:paraId="473A2F03" w14:textId="25D87438">
            <w:pPr>
              <w:rPr>
                <w:szCs w:val="20"/>
              </w:rPr>
            </w:pPr>
            <w:r>
              <w:rPr>
                <w:szCs w:val="20"/>
              </w:rPr>
              <w:t>System:</w:t>
            </w:r>
          </w:p>
        </w:tc>
        <w:tc>
          <w:tcPr>
            <w:tcW w:w="4225" w:type="pct"/>
            <w:shd w:val="clear" w:color="auto" w:fill="auto"/>
          </w:tcPr>
          <w:p w:rsidRPr="00FF075C" w:rsidR="00FA21A7" w:rsidP="00BA0D77" w:rsidRDefault="00FA21A7" w14:paraId="1E2A6387" w14:textId="7A2BE783">
            <w:pPr>
              <w:rPr>
                <w:szCs w:val="20"/>
              </w:rPr>
            </w:pPr>
            <w:r w:rsidRPr="00FA21A7">
              <w:rPr>
                <w:szCs w:val="20"/>
              </w:rPr>
              <w:t>vending system will automatically send a fault report to the service company to request that a service operator</w:t>
            </w:r>
            <w:r>
              <w:rPr>
                <w:szCs w:val="20"/>
              </w:rPr>
              <w:t xml:space="preserve"> </w:t>
            </w:r>
            <w:r w:rsidRPr="00FA21A7">
              <w:rPr>
                <w:szCs w:val="20"/>
              </w:rPr>
              <w:t>should visit the machine</w:t>
            </w:r>
            <w:r>
              <w:rPr>
                <w:szCs w:val="20"/>
              </w:rPr>
              <w:t xml:space="preserve">. </w:t>
            </w:r>
            <w:r w:rsidRPr="00FA21A7">
              <w:rPr>
                <w:szCs w:val="20"/>
              </w:rPr>
              <w:t>The fault report will contain the name(s) of the component(s) that are detected as being</w:t>
            </w:r>
            <w:r>
              <w:rPr>
                <w:szCs w:val="20"/>
              </w:rPr>
              <w:t xml:space="preserve"> </w:t>
            </w:r>
            <w:r w:rsidRPr="00FA21A7">
              <w:rPr>
                <w:szCs w:val="20"/>
              </w:rPr>
              <w:t>faulty along with the machine’s ID and the date and time that the fault was detected</w:t>
            </w:r>
          </w:p>
        </w:tc>
      </w:tr>
      <w:tr w:rsidRPr="00FF075C" w:rsidR="00FA21A7" w:rsidTr="00BA0D77" w14:paraId="506DC3B7" w14:textId="77777777">
        <w:tc>
          <w:tcPr>
            <w:tcW w:w="775" w:type="pct"/>
            <w:shd w:val="clear" w:color="auto" w:fill="auto"/>
          </w:tcPr>
          <w:p w:rsidRPr="00FF075C" w:rsidR="00FA21A7" w:rsidP="00FA21A7" w:rsidRDefault="00FA21A7" w14:paraId="33B26F7E" w14:textId="65792BA4">
            <w:pPr>
              <w:rPr>
                <w:szCs w:val="20"/>
              </w:rPr>
            </w:pPr>
            <w:r w:rsidRPr="00FA21A7">
              <w:rPr>
                <w:szCs w:val="20"/>
              </w:rPr>
              <w:t>Servicing Company:</w:t>
            </w:r>
          </w:p>
        </w:tc>
        <w:tc>
          <w:tcPr>
            <w:tcW w:w="4225" w:type="pct"/>
            <w:shd w:val="clear" w:color="auto" w:fill="auto"/>
          </w:tcPr>
          <w:p w:rsidRPr="00FF075C" w:rsidR="00FA21A7" w:rsidP="00FA21A7" w:rsidRDefault="00FA21A7" w14:paraId="5F6C14FB" w14:textId="0D2BA3B5">
            <w:pPr>
              <w:rPr>
                <w:szCs w:val="20"/>
              </w:rPr>
            </w:pPr>
            <w:r>
              <w:rPr>
                <w:szCs w:val="20"/>
              </w:rPr>
              <w:t xml:space="preserve">Sends </w:t>
            </w:r>
            <w:r w:rsidRPr="00FA21A7">
              <w:rPr>
                <w:szCs w:val="20"/>
              </w:rPr>
              <w:t>a service operator</w:t>
            </w:r>
            <w:r>
              <w:rPr>
                <w:szCs w:val="20"/>
              </w:rPr>
              <w:t xml:space="preserve"> </w:t>
            </w:r>
            <w:r w:rsidRPr="00FA21A7">
              <w:rPr>
                <w:szCs w:val="20"/>
              </w:rPr>
              <w:t xml:space="preserve">subsequently to </w:t>
            </w:r>
            <w:r>
              <w:rPr>
                <w:szCs w:val="20"/>
              </w:rPr>
              <w:t>fix</w:t>
            </w:r>
            <w:r w:rsidRPr="00FA21A7">
              <w:rPr>
                <w:szCs w:val="20"/>
              </w:rPr>
              <w:t xml:space="preserve"> the machine</w:t>
            </w:r>
          </w:p>
        </w:tc>
      </w:tr>
    </w:tbl>
    <w:p w:rsidR="00FA21A7" w:rsidP="0052627A" w:rsidRDefault="00FA21A7" w14:paraId="37B21FD3" w14:textId="77777777"/>
    <w:p w:rsidRPr="00EA1B7E" w:rsidR="00FA21A7" w:rsidP="00FA21A7" w:rsidRDefault="00FA21A7" w14:paraId="06738D7B" w14:textId="05614332">
      <w:pPr>
        <w:pStyle w:val="AlternativeFlow"/>
        <w:rPr>
          <w:i w:val="0"/>
          <w:iCs/>
        </w:rPr>
      </w:pPr>
      <w:bookmarkStart w:name="_Toc160393051" w:id="25"/>
      <w:r w:rsidRPr="00EA1B7E">
        <w:rPr>
          <w:i w:val="0"/>
          <w:iCs/>
        </w:rPr>
        <w:t>A</w:t>
      </w:r>
      <w:r w:rsidR="00E23995">
        <w:rPr>
          <w:i w:val="0"/>
          <w:iCs/>
        </w:rPr>
        <w:t>2</w:t>
      </w:r>
      <w:r w:rsidRPr="00EA1B7E">
        <w:rPr>
          <w:i w:val="0"/>
          <w:iCs/>
        </w:rPr>
        <w:t xml:space="preserve"> – </w:t>
      </w:r>
      <w:r w:rsidRPr="000D179B">
        <w:rPr>
          <w:i w:val="0"/>
          <w:iCs/>
        </w:rPr>
        <w:t xml:space="preserve">Receive notification: </w:t>
      </w:r>
      <w:r>
        <w:rPr>
          <w:i w:val="0"/>
          <w:iCs/>
        </w:rPr>
        <w:t>Maintenance Completion</w:t>
      </w:r>
      <w:bookmarkEnd w:id="25"/>
    </w:p>
    <w:p w:rsidR="00FA21A7" w:rsidP="00FA21A7" w:rsidRDefault="00FA21A7" w14:paraId="1A076846" w14:textId="46F0DE01">
      <w:pPr>
        <w:rPr>
          <w:szCs w:val="20"/>
        </w:rPr>
      </w:pPr>
      <w:r w:rsidRPr="002D2024">
        <w:rPr>
          <w:szCs w:val="20"/>
        </w:rPr>
        <w:t>The use case begins when</w:t>
      </w:r>
      <w:r w:rsidRPr="00FA21A7">
        <w:rPr>
          <w:szCs w:val="20"/>
        </w:rPr>
        <w:t xml:space="preserve"> the maintenance has been concluded</w:t>
      </w:r>
      <w:r>
        <w:rPr>
          <w:szCs w:val="20"/>
        </w:rPr>
        <w:t xml:space="preserve"> by an operator.</w:t>
      </w:r>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97"/>
        <w:gridCol w:w="7619"/>
      </w:tblGrid>
      <w:tr w:rsidRPr="00FF075C" w:rsidR="00FA21A7" w:rsidTr="00BA0D77" w14:paraId="677FDEE2" w14:textId="77777777">
        <w:tc>
          <w:tcPr>
            <w:tcW w:w="775" w:type="pct"/>
            <w:shd w:val="clear" w:color="auto" w:fill="auto"/>
          </w:tcPr>
          <w:p w:rsidRPr="00FF075C" w:rsidR="00FA21A7" w:rsidP="00BA0D77" w:rsidRDefault="00AA495A" w14:paraId="29380EF0" w14:textId="5C502629">
            <w:pPr>
              <w:rPr>
                <w:szCs w:val="20"/>
              </w:rPr>
            </w:pPr>
            <w:r>
              <w:rPr>
                <w:szCs w:val="20"/>
              </w:rPr>
              <w:t>System:</w:t>
            </w:r>
          </w:p>
        </w:tc>
        <w:tc>
          <w:tcPr>
            <w:tcW w:w="4225" w:type="pct"/>
            <w:shd w:val="clear" w:color="auto" w:fill="auto"/>
          </w:tcPr>
          <w:p w:rsidRPr="00FF075C" w:rsidR="00FA21A7" w:rsidP="00BA0D77" w:rsidRDefault="00AA495A" w14:paraId="66A1C7EE" w14:textId="6628507B">
            <w:pPr>
              <w:rPr>
                <w:szCs w:val="20"/>
              </w:rPr>
            </w:pPr>
            <w:r>
              <w:rPr>
                <w:szCs w:val="20"/>
              </w:rPr>
              <w:t>A</w:t>
            </w:r>
            <w:r w:rsidRPr="00FA21A7" w:rsidR="00FA21A7">
              <w:rPr>
                <w:szCs w:val="20"/>
              </w:rPr>
              <w:t>utomatically send confirmation to the</w:t>
            </w:r>
            <w:r w:rsidR="00FA21A7">
              <w:rPr>
                <w:szCs w:val="20"/>
              </w:rPr>
              <w:t xml:space="preserve"> </w:t>
            </w:r>
            <w:r w:rsidRPr="00FA21A7" w:rsidR="00FA21A7">
              <w:rPr>
                <w:szCs w:val="20"/>
              </w:rPr>
              <w:t xml:space="preserve">service company that the maintenance is complete. </w:t>
            </w:r>
          </w:p>
        </w:tc>
      </w:tr>
      <w:tr w:rsidRPr="00FF075C" w:rsidR="00E23995" w:rsidTr="00BA0D77" w14:paraId="5705B0AE" w14:textId="77777777">
        <w:tc>
          <w:tcPr>
            <w:tcW w:w="775" w:type="pct"/>
            <w:shd w:val="clear" w:color="auto" w:fill="auto"/>
          </w:tcPr>
          <w:p w:rsidR="00E23995" w:rsidP="00BA0D77" w:rsidRDefault="00E23995" w14:paraId="2F19533F" w14:textId="02E62540">
            <w:pPr>
              <w:rPr>
                <w:szCs w:val="20"/>
              </w:rPr>
            </w:pPr>
            <w:r>
              <w:rPr>
                <w:szCs w:val="20"/>
              </w:rPr>
              <w:t>System:</w:t>
            </w:r>
          </w:p>
        </w:tc>
        <w:tc>
          <w:tcPr>
            <w:tcW w:w="4225" w:type="pct"/>
            <w:shd w:val="clear" w:color="auto" w:fill="auto"/>
          </w:tcPr>
          <w:p w:rsidR="00E23995" w:rsidP="00BA0D77" w:rsidRDefault="00E23995" w14:paraId="799B5480" w14:textId="522FCB16">
            <w:pPr>
              <w:rPr>
                <w:szCs w:val="20"/>
              </w:rPr>
            </w:pPr>
            <w:r w:rsidRPr="00FA21A7">
              <w:rPr>
                <w:szCs w:val="20"/>
              </w:rPr>
              <w:t>A maintenance report will be sent to the service notification</w:t>
            </w:r>
            <w:r>
              <w:rPr>
                <w:szCs w:val="20"/>
              </w:rPr>
              <w:t xml:space="preserve"> </w:t>
            </w:r>
            <w:r w:rsidRPr="00FA21A7">
              <w:rPr>
                <w:szCs w:val="20"/>
              </w:rPr>
              <w:t>system (mentioned previously) which contains the following: the employee ID of the maintenance operator; the</w:t>
            </w:r>
            <w:r>
              <w:rPr>
                <w:szCs w:val="20"/>
              </w:rPr>
              <w:t xml:space="preserve"> </w:t>
            </w:r>
            <w:r w:rsidRPr="00FA21A7">
              <w:rPr>
                <w:szCs w:val="20"/>
              </w:rPr>
              <w:t>ID of the vending machine; the current date and time.</w:t>
            </w:r>
          </w:p>
        </w:tc>
      </w:tr>
    </w:tbl>
    <w:p w:rsidRPr="0052627A" w:rsidR="00FA21A7" w:rsidP="00FA21A7" w:rsidRDefault="00FA21A7" w14:paraId="36E38450" w14:textId="77777777"/>
    <w:p w:rsidR="00FA21A7" w:rsidP="0052627A" w:rsidRDefault="00FA21A7" w14:paraId="3027EB1D" w14:textId="77777777"/>
    <w:p w:rsidR="008F69EA" w:rsidP="0052627A" w:rsidRDefault="008F69EA" w14:paraId="1895E530" w14:textId="77777777"/>
    <w:sectPr w:rsidR="008F69EA" w:rsidSect="00473182">
      <w:pgSz w:w="11906" w:h="16838" w:orient="portrait"/>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182" w:rsidRDefault="00473182" w14:paraId="6E0BE15F" w14:textId="77777777">
      <w:r>
        <w:separator/>
      </w:r>
    </w:p>
  </w:endnote>
  <w:endnote w:type="continuationSeparator" w:id="0">
    <w:p w:rsidR="00473182" w:rsidRDefault="00473182" w14:paraId="07EA6FE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76A0C" w:rsidR="000F6D46" w:rsidP="00276A0C" w:rsidRDefault="000F6D46" w14:paraId="75D3F42E" w14:textId="77777777">
    <w:pPr>
      <w:pStyle w:val="Footer"/>
      <w:pBdr>
        <w:top w:val="single" w:color="auto" w:sz="4" w:space="1"/>
      </w:pBdr>
      <w:rPr>
        <w:lang w:val="en-GB"/>
      </w:rPr>
    </w:pPr>
    <w:r>
      <w:rPr>
        <w:lang w:val="en-GB"/>
      </w:rPr>
      <w:tab/>
    </w:r>
    <w:r>
      <w:rPr>
        <w:lang w:val="en-GB"/>
      </w:rPr>
      <w:tab/>
    </w:r>
    <w:r>
      <w:rPr>
        <w:lang w:val="en-GB"/>
      </w:rPr>
      <w:t xml:space="preserve">Page </w:t>
    </w:r>
    <w:r>
      <w:rPr>
        <w:rStyle w:val="PageNumber"/>
      </w:rPr>
      <w:fldChar w:fldCharType="begin"/>
    </w:r>
    <w:r>
      <w:rPr>
        <w:rStyle w:val="PageNumber"/>
      </w:rPr>
      <w:instrText xml:space="preserve"> PAGE </w:instrText>
    </w:r>
    <w:r>
      <w:rPr>
        <w:rStyle w:val="PageNumber"/>
      </w:rPr>
      <w:fldChar w:fldCharType="separate"/>
    </w:r>
    <w:r w:rsidR="008E2F5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E2F57">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4A30" w:rsidRDefault="00324A30" w14:paraId="65205FA5" w14:textId="527D1F31">
    <w:pPr>
      <w:pStyle w:val="Footer"/>
    </w:pPr>
    <w:r>
      <w:rPr>
        <w:lang w:val="en-GB"/>
      </w:rPr>
      <w:tab/>
    </w:r>
    <w:r>
      <w:rPr>
        <w:lang w:val="en-GB"/>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182" w:rsidRDefault="00473182" w14:paraId="797A61B3" w14:textId="77777777">
      <w:r>
        <w:separator/>
      </w:r>
    </w:p>
  </w:footnote>
  <w:footnote w:type="continuationSeparator" w:id="0">
    <w:p w:rsidR="00473182" w:rsidRDefault="00473182" w14:paraId="790E962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76A0C" w:rsidR="000F6D46" w:rsidP="00250E55" w:rsidRDefault="000F6D46" w14:paraId="5BDE1395" w14:textId="05611202">
    <w:pPr>
      <w:pStyle w:val="Header"/>
      <w:pBdr>
        <w:bottom w:val="single" w:color="auto" w:sz="4" w:space="1"/>
      </w:pBdr>
      <w:rPr>
        <w:lang w:val="en-GB"/>
      </w:rPr>
    </w:pPr>
    <w:r>
      <w:rPr>
        <w:lang w:val="en-GB"/>
      </w:rPr>
      <w:t>Use Case Specification</w:t>
    </w:r>
    <w:r>
      <w:rPr>
        <w:lang w:val="en-GB"/>
      </w:rPr>
      <w:tab/>
    </w:r>
    <w:r>
      <w:rPr>
        <w:lang w:val="en-GB"/>
      </w:rPr>
      <w:tab/>
    </w:r>
    <w:r w:rsidR="00250E55">
      <w:rPr>
        <w:lang w:val="en-GB"/>
      </w:rPr>
      <w:t xml:space="preserve">      </w:t>
    </w:r>
    <w:proofErr w:type="spellStart"/>
    <w:r w:rsidRPr="00250E55" w:rsidR="00250E55">
      <w:rPr>
        <w:i/>
        <w:iCs/>
        <w:lang w:val="en-GB"/>
      </w:rPr>
      <w:t>VendiLogic</w:t>
    </w:r>
    <w:proofErr w:type="spellEnd"/>
    <w:r w:rsidRPr="00250E55" w:rsidR="00250E55">
      <w:rPr>
        <w:i/>
        <w:iCs/>
        <w:lang w:val="en-GB"/>
      </w:rPr>
      <w:t>: Vending 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FCF2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B444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EC1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4E08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C443C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7CD2063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81341F6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52A0401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AA12F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AE7F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0593337"/>
    <w:multiLevelType w:val="hybridMultilevel"/>
    <w:tmpl w:val="E8BACF34"/>
    <w:lvl w:ilvl="0" w:tplc="8CD65996">
      <w:start w:val="1"/>
      <w:numFmt w:val="decimal"/>
      <w:pStyle w:val="Heading1"/>
      <w:lvlText w:val="%1"/>
      <w:lvlJc w:val="left"/>
      <w:pPr>
        <w:tabs>
          <w:tab w:val="num" w:pos="72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08509045">
    <w:abstractNumId w:val="9"/>
  </w:num>
  <w:num w:numId="2" w16cid:durableId="671375367">
    <w:abstractNumId w:val="7"/>
  </w:num>
  <w:num w:numId="3" w16cid:durableId="1161579471">
    <w:abstractNumId w:val="6"/>
  </w:num>
  <w:num w:numId="4" w16cid:durableId="715472213">
    <w:abstractNumId w:val="5"/>
  </w:num>
  <w:num w:numId="5" w16cid:durableId="218594302">
    <w:abstractNumId w:val="4"/>
  </w:num>
  <w:num w:numId="6" w16cid:durableId="1197543773">
    <w:abstractNumId w:val="8"/>
  </w:num>
  <w:num w:numId="7" w16cid:durableId="635064015">
    <w:abstractNumId w:val="3"/>
  </w:num>
  <w:num w:numId="8" w16cid:durableId="730663817">
    <w:abstractNumId w:val="2"/>
  </w:num>
  <w:num w:numId="9" w16cid:durableId="1567035117">
    <w:abstractNumId w:val="1"/>
  </w:num>
  <w:num w:numId="10" w16cid:durableId="525600510">
    <w:abstractNumId w:val="0"/>
  </w:num>
  <w:num w:numId="11" w16cid:durableId="997224893">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8F"/>
    <w:rsid w:val="0005073D"/>
    <w:rsid w:val="000648E7"/>
    <w:rsid w:val="000D179B"/>
    <w:rsid w:val="000F6D46"/>
    <w:rsid w:val="00113742"/>
    <w:rsid w:val="001734CC"/>
    <w:rsid w:val="00195FA2"/>
    <w:rsid w:val="001E0D8C"/>
    <w:rsid w:val="001E2EFC"/>
    <w:rsid w:val="001E408D"/>
    <w:rsid w:val="00201A4D"/>
    <w:rsid w:val="00250E55"/>
    <w:rsid w:val="00263285"/>
    <w:rsid w:val="00276A0C"/>
    <w:rsid w:val="00292CF6"/>
    <w:rsid w:val="002D0B96"/>
    <w:rsid w:val="002D2024"/>
    <w:rsid w:val="002F0CE3"/>
    <w:rsid w:val="00321DEA"/>
    <w:rsid w:val="00324A30"/>
    <w:rsid w:val="003255FF"/>
    <w:rsid w:val="00343A9E"/>
    <w:rsid w:val="00360434"/>
    <w:rsid w:val="00372956"/>
    <w:rsid w:val="00415A60"/>
    <w:rsid w:val="00473182"/>
    <w:rsid w:val="004813F6"/>
    <w:rsid w:val="0051573C"/>
    <w:rsid w:val="0052627A"/>
    <w:rsid w:val="00562E7F"/>
    <w:rsid w:val="005758C2"/>
    <w:rsid w:val="005A544D"/>
    <w:rsid w:val="005A594A"/>
    <w:rsid w:val="005C1168"/>
    <w:rsid w:val="005E5D4E"/>
    <w:rsid w:val="00662BD7"/>
    <w:rsid w:val="0068364C"/>
    <w:rsid w:val="006A5F56"/>
    <w:rsid w:val="006C426B"/>
    <w:rsid w:val="006D65FC"/>
    <w:rsid w:val="0072218F"/>
    <w:rsid w:val="00735992"/>
    <w:rsid w:val="007641B9"/>
    <w:rsid w:val="0077541F"/>
    <w:rsid w:val="007B10E6"/>
    <w:rsid w:val="007C59E8"/>
    <w:rsid w:val="00801214"/>
    <w:rsid w:val="00891234"/>
    <w:rsid w:val="008B3ED9"/>
    <w:rsid w:val="008E2F57"/>
    <w:rsid w:val="008E4C73"/>
    <w:rsid w:val="008F69EA"/>
    <w:rsid w:val="00956DBF"/>
    <w:rsid w:val="009C113D"/>
    <w:rsid w:val="00A250C1"/>
    <w:rsid w:val="00A30338"/>
    <w:rsid w:val="00A513DE"/>
    <w:rsid w:val="00A8695B"/>
    <w:rsid w:val="00AA495A"/>
    <w:rsid w:val="00AB400B"/>
    <w:rsid w:val="00AE345F"/>
    <w:rsid w:val="00B02AD4"/>
    <w:rsid w:val="00B06BAE"/>
    <w:rsid w:val="00B6431B"/>
    <w:rsid w:val="00B84030"/>
    <w:rsid w:val="00BC53FB"/>
    <w:rsid w:val="00C770DC"/>
    <w:rsid w:val="00CF0864"/>
    <w:rsid w:val="00D20A79"/>
    <w:rsid w:val="00D802EF"/>
    <w:rsid w:val="00DE5E5D"/>
    <w:rsid w:val="00E010E7"/>
    <w:rsid w:val="00E23995"/>
    <w:rsid w:val="00E57D37"/>
    <w:rsid w:val="00E67436"/>
    <w:rsid w:val="00EA1B7E"/>
    <w:rsid w:val="00F20161"/>
    <w:rsid w:val="00F46990"/>
    <w:rsid w:val="00F71EBE"/>
    <w:rsid w:val="00FA21A7"/>
    <w:rsid w:val="00FC67E8"/>
    <w:rsid w:val="00FF075C"/>
    <w:rsid w:val="09087EF5"/>
    <w:rsid w:val="24E7513F"/>
    <w:rsid w:val="2E750B28"/>
    <w:rsid w:val="6FEA9C1F"/>
    <w:rsid w:val="7565B609"/>
    <w:rsid w:val="756E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04C51"/>
  <w15:docId w15:val="{CDFA949B-44B1-415A-8A7C-F63E3BE67E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A21A7"/>
    <w:rPr>
      <w:rFonts w:ascii="Calibri" w:hAnsi="Calibri"/>
      <w:sz w:val="22"/>
      <w:szCs w:val="24"/>
    </w:rPr>
  </w:style>
  <w:style w:type="paragraph" w:styleId="Heading1">
    <w:name w:val="heading 1"/>
    <w:basedOn w:val="Normal"/>
    <w:next w:val="Normal"/>
    <w:link w:val="Heading1Char"/>
    <w:qFormat/>
    <w:rsid w:val="00562E7F"/>
    <w:pPr>
      <w:keepNext/>
      <w:numPr>
        <w:numId w:val="11"/>
      </w:numPr>
      <w:spacing w:before="240" w:after="60"/>
      <w:outlineLvl w:val="0"/>
    </w:pPr>
    <w:rPr>
      <w:rFonts w:ascii="Arial" w:hAnsi="Arial" w:cs="Arial"/>
      <w:b/>
      <w:bCs/>
      <w:kern w:val="32"/>
      <w:sz w:val="36"/>
      <w:szCs w:val="36"/>
    </w:rPr>
  </w:style>
  <w:style w:type="paragraph" w:styleId="Heading2">
    <w:name w:val="heading 2"/>
    <w:basedOn w:val="Normal"/>
    <w:next w:val="Normal"/>
    <w:link w:val="Heading2Char"/>
    <w:qFormat/>
    <w:rsid w:val="00276A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76A0C"/>
    <w:pPr>
      <w:keepNext/>
      <w:spacing w:before="240" w:after="60"/>
      <w:outlineLvl w:val="2"/>
    </w:pPr>
    <w:rPr>
      <w:rFonts w:ascii="Arial" w:hAnsi="Arial" w:cs="Arial"/>
      <w:b/>
      <w:bCs/>
      <w:i/>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sid w:val="00276A0C"/>
    <w:rPr>
      <w:color w:val="0000FF"/>
      <w:u w:val="single"/>
    </w:rPr>
  </w:style>
  <w:style w:type="character" w:styleId="Heading1Char" w:customStyle="1">
    <w:name w:val="Heading 1 Char"/>
    <w:basedOn w:val="DefaultParagraphFont"/>
    <w:link w:val="Heading1"/>
    <w:rsid w:val="00562E7F"/>
    <w:rPr>
      <w:rFonts w:ascii="Arial" w:hAnsi="Arial" w:cs="Arial"/>
      <w:b/>
      <w:bCs/>
      <w:kern w:val="32"/>
      <w:sz w:val="36"/>
      <w:szCs w:val="36"/>
      <w:lang w:val="en-US" w:eastAsia="en-US" w:bidi="ar-SA"/>
    </w:rPr>
  </w:style>
  <w:style w:type="character" w:styleId="Heading2Char" w:customStyle="1">
    <w:name w:val="Heading 2 Char"/>
    <w:basedOn w:val="DefaultParagraphFont"/>
    <w:link w:val="Heading2"/>
    <w:rsid w:val="00276A0C"/>
    <w:rPr>
      <w:rFonts w:ascii="Arial" w:hAnsi="Arial" w:cs="Arial"/>
      <w:b/>
      <w:bCs/>
      <w:i/>
      <w:iCs/>
      <w:sz w:val="28"/>
      <w:szCs w:val="28"/>
      <w:lang w:val="en-US" w:eastAsia="en-US" w:bidi="ar-SA"/>
    </w:rPr>
  </w:style>
  <w:style w:type="character" w:styleId="Heading3Char" w:customStyle="1">
    <w:name w:val="Heading 3 Char"/>
    <w:basedOn w:val="DefaultParagraphFont"/>
    <w:link w:val="Heading3"/>
    <w:rsid w:val="00276A0C"/>
    <w:rPr>
      <w:rFonts w:ascii="Arial" w:hAnsi="Arial" w:cs="Arial"/>
      <w:b/>
      <w:bCs/>
      <w:i/>
      <w:sz w:val="24"/>
      <w:szCs w:val="24"/>
      <w:lang w:val="en-US" w:eastAsia="en-US" w:bidi="ar-SA"/>
    </w:rPr>
  </w:style>
  <w:style w:type="paragraph" w:styleId="TOC1">
    <w:name w:val="toc 1"/>
    <w:basedOn w:val="Normal"/>
    <w:next w:val="Normal"/>
    <w:autoRedefine/>
    <w:uiPriority w:val="39"/>
    <w:rsid w:val="00276A0C"/>
  </w:style>
  <w:style w:type="paragraph" w:styleId="TOC2">
    <w:name w:val="toc 2"/>
    <w:basedOn w:val="Normal"/>
    <w:next w:val="Normal"/>
    <w:autoRedefine/>
    <w:uiPriority w:val="39"/>
    <w:rsid w:val="00276A0C"/>
    <w:pPr>
      <w:ind w:left="200"/>
    </w:pPr>
  </w:style>
  <w:style w:type="paragraph" w:styleId="TOC3">
    <w:name w:val="toc 3"/>
    <w:basedOn w:val="Normal"/>
    <w:next w:val="Normal"/>
    <w:autoRedefine/>
    <w:uiPriority w:val="39"/>
    <w:rsid w:val="00276A0C"/>
    <w:pPr>
      <w:ind w:left="400"/>
    </w:pPr>
  </w:style>
  <w:style w:type="table" w:styleId="TableGrid">
    <w:name w:val="Table Grid"/>
    <w:basedOn w:val="TableNormal"/>
    <w:rsid w:val="00276A0C"/>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276A0C"/>
    <w:pPr>
      <w:tabs>
        <w:tab w:val="center" w:pos="4153"/>
        <w:tab w:val="right" w:pos="8306"/>
      </w:tabs>
    </w:pPr>
  </w:style>
  <w:style w:type="paragraph" w:styleId="Footer">
    <w:name w:val="footer"/>
    <w:basedOn w:val="Normal"/>
    <w:rsid w:val="00276A0C"/>
    <w:pPr>
      <w:tabs>
        <w:tab w:val="center" w:pos="4153"/>
        <w:tab w:val="right" w:pos="8306"/>
      </w:tabs>
    </w:pPr>
  </w:style>
  <w:style w:type="character" w:styleId="PageNumber">
    <w:name w:val="page number"/>
    <w:basedOn w:val="DefaultParagraphFont"/>
    <w:rsid w:val="00276A0C"/>
  </w:style>
  <w:style w:type="paragraph" w:styleId="UseCaseName" w:customStyle="1">
    <w:name w:val="Use Case Name"/>
    <w:basedOn w:val="Heading1"/>
    <w:next w:val="Normal"/>
    <w:link w:val="UseCaseNameChar"/>
    <w:rsid w:val="00562E7F"/>
    <w:pPr>
      <w:shd w:val="clear" w:color="auto" w:fill="D9D9D9"/>
    </w:pPr>
  </w:style>
  <w:style w:type="paragraph" w:styleId="BriefDescriptionHeading" w:customStyle="1">
    <w:name w:val="BriefDescriptionHeading"/>
    <w:basedOn w:val="Heading2"/>
    <w:next w:val="Normal"/>
    <w:rsid w:val="00276A0C"/>
  </w:style>
  <w:style w:type="paragraph" w:styleId="BasicFlowHeading" w:customStyle="1">
    <w:name w:val="BasicFlowHeading"/>
    <w:basedOn w:val="Heading2"/>
    <w:next w:val="Normal"/>
    <w:rsid w:val="00276A0C"/>
  </w:style>
  <w:style w:type="paragraph" w:styleId="AlternativeFlowsHeading" w:customStyle="1">
    <w:name w:val="AlternativeFlowsHeading"/>
    <w:basedOn w:val="Heading2"/>
    <w:next w:val="Normal"/>
    <w:rsid w:val="00276A0C"/>
  </w:style>
  <w:style w:type="paragraph" w:styleId="AlternativeFlow" w:customStyle="1">
    <w:name w:val="AlternativeFlow"/>
    <w:basedOn w:val="Heading3"/>
    <w:next w:val="Normal"/>
    <w:rsid w:val="00276A0C"/>
  </w:style>
  <w:style w:type="paragraph" w:styleId="ActorsHeading" w:customStyle="1">
    <w:name w:val="ActorsHeading"/>
    <w:basedOn w:val="BriefDescriptionHeading"/>
    <w:next w:val="Normal"/>
    <w:rsid w:val="005758C2"/>
  </w:style>
  <w:style w:type="paragraph" w:styleId="FootnoteText">
    <w:name w:val="footnote text"/>
    <w:basedOn w:val="Normal"/>
    <w:semiHidden/>
    <w:rsid w:val="005758C2"/>
    <w:rPr>
      <w:szCs w:val="20"/>
    </w:rPr>
  </w:style>
  <w:style w:type="character" w:styleId="FootnoteReference">
    <w:name w:val="footnote reference"/>
    <w:basedOn w:val="DefaultParagraphFont"/>
    <w:semiHidden/>
    <w:rsid w:val="005758C2"/>
    <w:rPr>
      <w:vertAlign w:val="superscript"/>
    </w:rPr>
  </w:style>
  <w:style w:type="paragraph" w:styleId="BalloonText">
    <w:name w:val="Balloon Text"/>
    <w:basedOn w:val="Normal"/>
    <w:link w:val="BalloonTextChar"/>
    <w:rsid w:val="008E2F57"/>
    <w:rPr>
      <w:rFonts w:ascii="Tahoma" w:hAnsi="Tahoma" w:cs="Tahoma"/>
      <w:sz w:val="16"/>
      <w:szCs w:val="16"/>
    </w:rPr>
  </w:style>
  <w:style w:type="character" w:styleId="BalloonTextChar" w:customStyle="1">
    <w:name w:val="Balloon Text Char"/>
    <w:basedOn w:val="DefaultParagraphFont"/>
    <w:link w:val="BalloonText"/>
    <w:rsid w:val="008E2F57"/>
    <w:rPr>
      <w:rFonts w:ascii="Tahoma" w:hAnsi="Tahoma" w:cs="Tahoma"/>
      <w:sz w:val="16"/>
      <w:szCs w:val="16"/>
    </w:rPr>
  </w:style>
  <w:style w:type="paragraph" w:styleId="UseCaseDiagramHeader" w:customStyle="1">
    <w:name w:val="Use Case Diagram Header"/>
    <w:basedOn w:val="UseCaseName"/>
    <w:link w:val="UseCaseDiagramHeaderChar"/>
    <w:qFormat/>
    <w:rsid w:val="00BC53FB"/>
    <w:pPr>
      <w:pBdr>
        <w:top w:val="single" w:color="auto" w:sz="4" w:space="1"/>
        <w:left w:val="single" w:color="auto" w:sz="4" w:space="4"/>
        <w:bottom w:val="single" w:color="auto" w:sz="4" w:space="1"/>
        <w:right w:val="single" w:color="auto" w:sz="4" w:space="4"/>
      </w:pBdr>
      <w:shd w:val="clear" w:color="auto" w:fill="DBE5F1" w:themeFill="accent1" w:themeFillTint="33"/>
    </w:pPr>
  </w:style>
  <w:style w:type="character" w:styleId="UseCaseNameChar" w:customStyle="1">
    <w:name w:val="Use Case Name Char"/>
    <w:basedOn w:val="Heading1Char"/>
    <w:link w:val="UseCaseName"/>
    <w:rsid w:val="00BC53FB"/>
    <w:rPr>
      <w:rFonts w:ascii="Arial" w:hAnsi="Arial" w:cs="Arial"/>
      <w:b/>
      <w:bCs/>
      <w:kern w:val="32"/>
      <w:sz w:val="36"/>
      <w:szCs w:val="36"/>
      <w:shd w:val="clear" w:color="auto" w:fill="D9D9D9"/>
      <w:lang w:val="en-US" w:eastAsia="en-US" w:bidi="ar-SA"/>
    </w:rPr>
  </w:style>
  <w:style w:type="character" w:styleId="UseCaseDiagramHeaderChar" w:customStyle="1">
    <w:name w:val="Use Case Diagram Header Char"/>
    <w:basedOn w:val="UseCaseNameChar"/>
    <w:link w:val="UseCaseDiagramHeader"/>
    <w:rsid w:val="00BC53FB"/>
    <w:rPr>
      <w:rFonts w:ascii="Arial" w:hAnsi="Arial" w:cs="Arial"/>
      <w:b/>
      <w:bCs/>
      <w:kern w:val="32"/>
      <w:sz w:val="36"/>
      <w:szCs w:val="36"/>
      <w:shd w:val="clear" w:color="auto" w:fill="DBE5F1" w:themeFill="accent1" w:themeFillTint="33"/>
      <w:lang w:val="en-US" w:eastAsia="en-US" w:bidi="ar-SA"/>
    </w:rPr>
  </w:style>
  <w:style w:type="paragraph" w:styleId="paragraph" w:customStyle="1">
    <w:name w:val="paragraph"/>
    <w:basedOn w:val="Normal"/>
    <w:rsid w:val="00E23995"/>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jpeg"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Teaching\AC22004\20-21\Coursework\Use%20Case%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DDE82-FF49-45F8-813F-8E69B66CE69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Use Case Specification</ap:Template>
  <ap:Application>Microsoft Word for the web</ap:Application>
  <ap:DocSecurity>0</ap:DocSecurity>
  <ap:ScaleCrop>false</ap:ScaleCrop>
  <ap:Company>University of Dundee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Craig Ramsay</dc:creator>
  <lastModifiedBy>Abiola Medahunsi (Student)</lastModifiedBy>
  <revision>12</revision>
  <lastPrinted>1900-01-01T00:00:00.0000000Z</lastPrinted>
  <dcterms:created xsi:type="dcterms:W3CDTF">2024-02-29T14:12:00.0000000Z</dcterms:created>
  <dcterms:modified xsi:type="dcterms:W3CDTF">2024-03-03T22:23:10.0466487Z</dcterms:modified>
</coreProperties>
</file>